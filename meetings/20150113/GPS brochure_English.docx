
<file path=[Content_Types].xml><?xml version="1.0" encoding="utf-8"?>
<Types xmlns="http://schemas.openxmlformats.org/package/2006/content-types">
  <Default Extension="png" ContentType="image/png"/>
  <Default Extension="tmp" ContentType="image/pn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Style w:val="TableLayout"/>
        <w:tblW w:w="0" w:type="auto"/>
        <w:tblLayout w:type="fixed"/>
        <w:tblLook w:val="04A0" w:firstRow="1" w:lastRow="0" w:firstColumn="1" w:lastColumn="0" w:noHBand="0" w:noVBand="1"/>
        <w:tblDescription w:val="Brochure layout table page 1"/>
      </w:tblPr>
      <w:tblGrid>
        <w:gridCol w:w="3840"/>
        <w:gridCol w:w="713"/>
        <w:gridCol w:w="397"/>
        <w:gridCol w:w="3843"/>
        <w:gridCol w:w="720"/>
        <w:gridCol w:w="720"/>
        <w:gridCol w:w="3851"/>
      </w:tblGrid>
      <w:tr w:rsidR="001B3C0E" w14:paraId="179527EF" w14:textId="77777777" w:rsidTr="002854D9">
        <w:trPr>
          <w:trHeight w:hRule="exact" w:val="10800"/>
        </w:trPr>
        <w:tc>
          <w:tcPr>
            <w:tcW w:w="3840" w:type="dxa"/>
          </w:tcPr>
          <w:sdt>
            <w:sdtPr>
              <w:rPr>
                <w:noProof/>
              </w:rPr>
              <w:alias w:val="Click icon at right to replace picture"/>
              <w:tag w:val="Click icon at right to replace picture"/>
              <w:id w:val="321324275"/>
              <w:picture/>
            </w:sdtPr>
            <w:sdtEndPr/>
            <w:sdtContent>
              <w:p w14:paraId="4B360F2C" w14:textId="77777777" w:rsidR="001B3C0E" w:rsidRDefault="009559E6">
                <w:r>
                  <w:rPr>
                    <w:noProof/>
                    <w:lang w:eastAsia="en-US"/>
                  </w:rPr>
                  <w:drawing>
                    <wp:inline distT="0" distB="0" distL="0" distR="0" wp14:anchorId="0EF3E0D6" wp14:editId="3D05290A">
                      <wp:extent cx="2507343" cy="4113530"/>
                      <wp:effectExtent l="0" t="0" r="7620" b="1270"/>
                      <wp:docPr id="1" name="Picture 1" descr="Macintosh HD:Users:garaziz53:Desktop:Screen Shot 2014-11-09 at 12.48.1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garaziz53:Desktop:Screen Shot 2014-11-09 at 12.48.12 AM.png"/>
                              <pic:cNvPicPr>
                                <a:picLocks noChangeAspect="1" noChangeArrowheads="1"/>
                              </pic:cNvPicPr>
                            </pic:nvPicPr>
                            <pic:blipFill rotWithShape="1">
                              <a:blip r:embed="rId6">
                                <a:extLst>
                                  <a:ext uri="{28A0092B-C50C-407E-A947-70E740481C1C}">
                                    <a14:useLocalDpi xmlns:a14="http://schemas.microsoft.com/office/drawing/2010/main" val="0"/>
                                  </a:ext>
                                </a:extLst>
                              </a:blip>
                              <a:srcRect l="2065" t="2241" r="3468" b="654"/>
                              <a:stretch/>
                            </pic:blipFill>
                            <pic:spPr bwMode="auto">
                              <a:xfrm>
                                <a:off x="0" y="0"/>
                                <a:ext cx="2511392" cy="4120172"/>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sdtContent>
          </w:sdt>
          <w:p w14:paraId="73F0EC77" w14:textId="77777777" w:rsidR="001B3C0E" w:rsidRDefault="009559E6">
            <w:pPr>
              <w:pStyle w:val="Caption"/>
            </w:pPr>
            <w:r>
              <w:t>Global Sat DG – 200 GPS Data Logger</w:t>
            </w:r>
          </w:p>
          <w:p w14:paraId="1AA6D34A" w14:textId="7390CD47" w:rsidR="0092630B" w:rsidRDefault="0092630B" w:rsidP="0092630B">
            <w:pPr>
              <w:pStyle w:val="Heading1"/>
              <w:rPr>
                <w:rStyle w:val="Heading1Char"/>
                <w:b/>
                <w:bCs/>
              </w:rPr>
            </w:pPr>
            <w:r>
              <w:rPr>
                <w:rStyle w:val="Heading1Char"/>
                <w:b/>
                <w:bCs/>
              </w:rPr>
              <w:t xml:space="preserve">About GPS devices: </w:t>
            </w:r>
          </w:p>
          <w:p w14:paraId="0D047CC0" w14:textId="1C0B6B3D" w:rsidR="0092630B" w:rsidRPr="00F25A5B" w:rsidRDefault="0092630B" w:rsidP="0092630B">
            <w:r>
              <w:t xml:space="preserve">GPS stands for Global Positioning System.  A GPS logger is a small device that identifies the position of the device by using signals from satellites. This information can be transferred to a computer and placed on a map to show the movements of the device. When individuals carry the device with them, the map can show the routes that people take during their day-to-day activities. </w:t>
            </w:r>
          </w:p>
          <w:p w14:paraId="39BB1AB3" w14:textId="5A4CAAA2" w:rsidR="001B3C0E" w:rsidRDefault="001B3C0E">
            <w:pPr>
              <w:pStyle w:val="ListBullet"/>
            </w:pPr>
          </w:p>
        </w:tc>
        <w:tc>
          <w:tcPr>
            <w:tcW w:w="713" w:type="dxa"/>
          </w:tcPr>
          <w:p w14:paraId="59FC1D84" w14:textId="46C44661" w:rsidR="001B3C0E" w:rsidRDefault="007F2BDE">
            <w:r>
              <w:rPr>
                <w:noProof/>
                <w:lang w:eastAsia="en-US"/>
              </w:rPr>
              <w:drawing>
                <wp:anchor distT="0" distB="0" distL="114300" distR="114300" simplePos="0" relativeHeight="251590656" behindDoc="0" locked="0" layoutInCell="1" allowOverlap="1" wp14:anchorId="0A04406C" wp14:editId="7DC79665">
                  <wp:simplePos x="0" y="0"/>
                  <wp:positionH relativeFrom="column">
                    <wp:posOffset>725424</wp:posOffset>
                  </wp:positionH>
                  <wp:positionV relativeFrom="paragraph">
                    <wp:posOffset>5925312</wp:posOffset>
                  </wp:positionV>
                  <wp:extent cx="2895854" cy="546734"/>
                  <wp:effectExtent l="19050" t="19050" r="19050" b="25400"/>
                  <wp:wrapNone/>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1-10 at 5.31.51 PM.png"/>
                          <pic:cNvPicPr/>
                        </pic:nvPicPr>
                        <pic:blipFill>
                          <a:blip r:embed="rId7">
                            <a:extLst>
                              <a:ext uri="{28A0092B-C50C-407E-A947-70E740481C1C}">
                                <a14:useLocalDpi xmlns:a14="http://schemas.microsoft.com/office/drawing/2010/main" val="0"/>
                              </a:ext>
                            </a:extLst>
                          </a:blip>
                          <a:stretch>
                            <a:fillRect/>
                          </a:stretch>
                        </pic:blipFill>
                        <pic:spPr>
                          <a:xfrm>
                            <a:off x="0" y="0"/>
                            <a:ext cx="2935514" cy="554222"/>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AF168A">
              <w:rPr>
                <w:noProof/>
                <w:lang w:eastAsia="en-US"/>
              </w:rPr>
              <mc:AlternateContent>
                <mc:Choice Requires="wpg">
                  <w:drawing>
                    <wp:anchor distT="0" distB="0" distL="114300" distR="114300" simplePos="0" relativeHeight="251583488" behindDoc="0" locked="0" layoutInCell="1" allowOverlap="1" wp14:anchorId="01B6B00A" wp14:editId="72CCD040">
                      <wp:simplePos x="0" y="0"/>
                      <wp:positionH relativeFrom="column">
                        <wp:posOffset>744538</wp:posOffset>
                      </wp:positionH>
                      <wp:positionV relativeFrom="paragraph">
                        <wp:posOffset>6670538</wp:posOffset>
                      </wp:positionV>
                      <wp:extent cx="2773361" cy="196766"/>
                      <wp:effectExtent l="0" t="0" r="8255" b="0"/>
                      <wp:wrapNone/>
                      <wp:docPr id="90" name="Group 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73361" cy="196766"/>
                                <a:chOff x="0" y="0"/>
                                <a:chExt cx="4742806" cy="336614"/>
                              </a:xfrm>
                            </wpg:grpSpPr>
                            <wps:wsp>
                              <wps:cNvPr id="91" name="Shape 6"/>
                              <wps:cNvSpPr>
                                <a:spLocks/>
                              </wps:cNvSpPr>
                              <wps:spPr bwMode="auto">
                                <a:xfrm>
                                  <a:off x="2989355" y="96129"/>
                                  <a:ext cx="98997" cy="143929"/>
                                </a:xfrm>
                                <a:custGeom>
                                  <a:avLst/>
                                  <a:gdLst>
                                    <a:gd name="T0" fmla="*/ 0 w 98997"/>
                                    <a:gd name="T1" fmla="*/ 0 h 143929"/>
                                    <a:gd name="T2" fmla="*/ 95339 w 98997"/>
                                    <a:gd name="T3" fmla="*/ 0 h 143929"/>
                                    <a:gd name="T4" fmla="*/ 95339 w 98997"/>
                                    <a:gd name="T5" fmla="*/ 23178 h 143929"/>
                                    <a:gd name="T6" fmla="*/ 25616 w 98997"/>
                                    <a:gd name="T7" fmla="*/ 23178 h 143929"/>
                                    <a:gd name="T8" fmla="*/ 25616 w 98997"/>
                                    <a:gd name="T9" fmla="*/ 58547 h 143929"/>
                                    <a:gd name="T10" fmla="*/ 91681 w 98997"/>
                                    <a:gd name="T11" fmla="*/ 58547 h 143929"/>
                                    <a:gd name="T12" fmla="*/ 91681 w 98997"/>
                                    <a:gd name="T13" fmla="*/ 81724 h 143929"/>
                                    <a:gd name="T14" fmla="*/ 25616 w 98997"/>
                                    <a:gd name="T15" fmla="*/ 81724 h 143929"/>
                                    <a:gd name="T16" fmla="*/ 25616 w 98997"/>
                                    <a:gd name="T17" fmla="*/ 120752 h 143929"/>
                                    <a:gd name="T18" fmla="*/ 98997 w 98997"/>
                                    <a:gd name="T19" fmla="*/ 120752 h 143929"/>
                                    <a:gd name="T20" fmla="*/ 98997 w 98997"/>
                                    <a:gd name="T21" fmla="*/ 143929 h 143929"/>
                                    <a:gd name="T22" fmla="*/ 0 w 98997"/>
                                    <a:gd name="T23" fmla="*/ 143929 h 143929"/>
                                    <a:gd name="T24" fmla="*/ 0 w 98997"/>
                                    <a:gd name="T25" fmla="*/ 0 h 143929"/>
                                    <a:gd name="T26" fmla="*/ 0 w 98997"/>
                                    <a:gd name="T27" fmla="*/ 0 h 143929"/>
                                    <a:gd name="T28" fmla="*/ 98997 w 98997"/>
                                    <a:gd name="T29" fmla="*/ 143929 h 1439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T26" t="T27" r="T28" b="T29"/>
                                  <a:pathLst>
                                    <a:path w="98997" h="143929">
                                      <a:moveTo>
                                        <a:pt x="0" y="0"/>
                                      </a:moveTo>
                                      <a:lnTo>
                                        <a:pt x="95339" y="0"/>
                                      </a:lnTo>
                                      <a:lnTo>
                                        <a:pt x="95339" y="23178"/>
                                      </a:lnTo>
                                      <a:lnTo>
                                        <a:pt x="25616" y="23178"/>
                                      </a:lnTo>
                                      <a:lnTo>
                                        <a:pt x="25616" y="58547"/>
                                      </a:lnTo>
                                      <a:lnTo>
                                        <a:pt x="91681" y="58547"/>
                                      </a:lnTo>
                                      <a:lnTo>
                                        <a:pt x="91681" y="81724"/>
                                      </a:lnTo>
                                      <a:lnTo>
                                        <a:pt x="25616" y="81724"/>
                                      </a:lnTo>
                                      <a:lnTo>
                                        <a:pt x="25616" y="120752"/>
                                      </a:lnTo>
                                      <a:lnTo>
                                        <a:pt x="98997" y="120752"/>
                                      </a:lnTo>
                                      <a:lnTo>
                                        <a:pt x="98997" y="143929"/>
                                      </a:lnTo>
                                      <a:lnTo>
                                        <a:pt x="0" y="143929"/>
                                      </a:lnTo>
                                      <a:lnTo>
                                        <a:pt x="0" y="0"/>
                                      </a:lnTo>
                                      <a:close/>
                                    </a:path>
                                  </a:pathLst>
                                </a:custGeom>
                                <a:solidFill>
                                  <a:srgbClr val="878887"/>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0" cap="flat">
                                      <a:solidFill>
                                        <a:srgbClr val="000000"/>
                                      </a:solidFill>
                                      <a:miter lim="127000"/>
                                      <a:headEnd/>
                                      <a:tailEnd/>
                                    </a14:hiddenLine>
                                  </a:ext>
                                </a:extLst>
                              </wps:spPr>
                              <wps:bodyPr rot="0" vert="horz" wrap="square" lIns="91440" tIns="45720" rIns="91440" bIns="45720" anchor="t" anchorCtr="0" upright="1">
                                <a:noAutofit/>
                              </wps:bodyPr>
                            </wps:wsp>
                            <wps:wsp>
                              <wps:cNvPr id="92" name="Shape 8"/>
                              <wps:cNvSpPr>
                                <a:spLocks/>
                              </wps:cNvSpPr>
                              <wps:spPr bwMode="auto">
                                <a:xfrm>
                                  <a:off x="3133326" y="96129"/>
                                  <a:ext cx="50101" cy="143916"/>
                                </a:xfrm>
                                <a:custGeom>
                                  <a:avLst/>
                                  <a:gdLst>
                                    <a:gd name="T0" fmla="*/ 0 w 50101"/>
                                    <a:gd name="T1" fmla="*/ 0 h 143916"/>
                                    <a:gd name="T2" fmla="*/ 48374 w 50101"/>
                                    <a:gd name="T3" fmla="*/ 0 h 143916"/>
                                    <a:gd name="T4" fmla="*/ 50101 w 50101"/>
                                    <a:gd name="T5" fmla="*/ 174 h 143916"/>
                                    <a:gd name="T6" fmla="*/ 50101 w 50101"/>
                                    <a:gd name="T7" fmla="*/ 22983 h 143916"/>
                                    <a:gd name="T8" fmla="*/ 43904 w 50101"/>
                                    <a:gd name="T9" fmla="*/ 21946 h 143916"/>
                                    <a:gd name="T10" fmla="*/ 25603 w 50101"/>
                                    <a:gd name="T11" fmla="*/ 21946 h 143916"/>
                                    <a:gd name="T12" fmla="*/ 25603 w 50101"/>
                                    <a:gd name="T13" fmla="*/ 62408 h 143916"/>
                                    <a:gd name="T14" fmla="*/ 41059 w 50101"/>
                                    <a:gd name="T15" fmla="*/ 62408 h 143916"/>
                                    <a:gd name="T16" fmla="*/ 50101 w 50101"/>
                                    <a:gd name="T17" fmla="*/ 61251 h 143916"/>
                                    <a:gd name="T18" fmla="*/ 50101 w 50101"/>
                                    <a:gd name="T19" fmla="*/ 83917 h 143916"/>
                                    <a:gd name="T20" fmla="*/ 43904 w 50101"/>
                                    <a:gd name="T21" fmla="*/ 84366 h 143916"/>
                                    <a:gd name="T22" fmla="*/ 25603 w 50101"/>
                                    <a:gd name="T23" fmla="*/ 84366 h 143916"/>
                                    <a:gd name="T24" fmla="*/ 25603 w 50101"/>
                                    <a:gd name="T25" fmla="*/ 143916 h 143916"/>
                                    <a:gd name="T26" fmla="*/ 0 w 50101"/>
                                    <a:gd name="T27" fmla="*/ 143916 h 143916"/>
                                    <a:gd name="T28" fmla="*/ 0 w 50101"/>
                                    <a:gd name="T29" fmla="*/ 0 h 143916"/>
                                    <a:gd name="T30" fmla="*/ 0 w 50101"/>
                                    <a:gd name="T31" fmla="*/ 0 h 143916"/>
                                    <a:gd name="T32" fmla="*/ 50101 w 50101"/>
                                    <a:gd name="T33" fmla="*/ 143916 h 14391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T30" t="T31" r="T32" b="T33"/>
                                  <a:pathLst>
                                    <a:path w="50101" h="143916">
                                      <a:moveTo>
                                        <a:pt x="0" y="0"/>
                                      </a:moveTo>
                                      <a:lnTo>
                                        <a:pt x="48374" y="0"/>
                                      </a:lnTo>
                                      <a:lnTo>
                                        <a:pt x="50101" y="174"/>
                                      </a:lnTo>
                                      <a:lnTo>
                                        <a:pt x="50101" y="22983"/>
                                      </a:lnTo>
                                      <a:lnTo>
                                        <a:pt x="43904" y="21946"/>
                                      </a:lnTo>
                                      <a:lnTo>
                                        <a:pt x="25603" y="21946"/>
                                      </a:lnTo>
                                      <a:lnTo>
                                        <a:pt x="25603" y="62408"/>
                                      </a:lnTo>
                                      <a:lnTo>
                                        <a:pt x="41059" y="62408"/>
                                      </a:lnTo>
                                      <a:lnTo>
                                        <a:pt x="50101" y="61251"/>
                                      </a:lnTo>
                                      <a:lnTo>
                                        <a:pt x="50101" y="83917"/>
                                      </a:lnTo>
                                      <a:lnTo>
                                        <a:pt x="43904" y="84366"/>
                                      </a:lnTo>
                                      <a:lnTo>
                                        <a:pt x="25603" y="84366"/>
                                      </a:lnTo>
                                      <a:lnTo>
                                        <a:pt x="25603" y="143916"/>
                                      </a:lnTo>
                                      <a:lnTo>
                                        <a:pt x="0" y="143916"/>
                                      </a:lnTo>
                                      <a:lnTo>
                                        <a:pt x="0" y="0"/>
                                      </a:lnTo>
                                      <a:close/>
                                    </a:path>
                                  </a:pathLst>
                                </a:custGeom>
                                <a:solidFill>
                                  <a:srgbClr val="878887"/>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0" cap="flat">
                                      <a:solidFill>
                                        <a:srgbClr val="000000"/>
                                      </a:solidFill>
                                      <a:miter lim="127000"/>
                                      <a:headEnd/>
                                      <a:tailEnd/>
                                    </a14:hiddenLine>
                                  </a:ext>
                                </a:extLst>
                              </wps:spPr>
                              <wps:bodyPr rot="0" vert="horz" wrap="square" lIns="91440" tIns="45720" rIns="91440" bIns="45720" anchor="t" anchorCtr="0" upright="1">
                                <a:noAutofit/>
                              </wps:bodyPr>
                            </wps:wsp>
                            <wps:wsp>
                              <wps:cNvPr id="93" name="Shape 9"/>
                              <wps:cNvSpPr>
                                <a:spLocks/>
                              </wps:cNvSpPr>
                              <wps:spPr bwMode="auto">
                                <a:xfrm>
                                  <a:off x="3183428" y="96303"/>
                                  <a:ext cx="51334" cy="83743"/>
                                </a:xfrm>
                                <a:custGeom>
                                  <a:avLst/>
                                  <a:gdLst>
                                    <a:gd name="T0" fmla="*/ 0 w 51334"/>
                                    <a:gd name="T1" fmla="*/ 0 h 83743"/>
                                    <a:gd name="T2" fmla="*/ 18314 w 51334"/>
                                    <a:gd name="T3" fmla="*/ 1848 h 83743"/>
                                    <a:gd name="T4" fmla="*/ 51334 w 51334"/>
                                    <a:gd name="T5" fmla="*/ 41494 h 83743"/>
                                    <a:gd name="T6" fmla="*/ 15656 w 51334"/>
                                    <a:gd name="T7" fmla="*/ 82609 h 83743"/>
                                    <a:gd name="T8" fmla="*/ 0 w 51334"/>
                                    <a:gd name="T9" fmla="*/ 83743 h 83743"/>
                                    <a:gd name="T10" fmla="*/ 0 w 51334"/>
                                    <a:gd name="T11" fmla="*/ 61077 h 83743"/>
                                    <a:gd name="T12" fmla="*/ 13215 w 51334"/>
                                    <a:gd name="T13" fmla="*/ 59387 h 83743"/>
                                    <a:gd name="T14" fmla="*/ 24499 w 51334"/>
                                    <a:gd name="T15" fmla="*/ 41901 h 83743"/>
                                    <a:gd name="T16" fmla="*/ 14332 w 51334"/>
                                    <a:gd name="T17" fmla="*/ 25207 h 83743"/>
                                    <a:gd name="T18" fmla="*/ 0 w 51334"/>
                                    <a:gd name="T19" fmla="*/ 22808 h 83743"/>
                                    <a:gd name="T20" fmla="*/ 0 w 51334"/>
                                    <a:gd name="T21" fmla="*/ 0 h 83743"/>
                                    <a:gd name="T22" fmla="*/ 0 w 51334"/>
                                    <a:gd name="T23" fmla="*/ 0 h 83743"/>
                                    <a:gd name="T24" fmla="*/ 51334 w 51334"/>
                                    <a:gd name="T25" fmla="*/ 83743 h 837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T22" t="T23" r="T24" b="T25"/>
                                  <a:pathLst>
                                    <a:path w="51334" h="83743">
                                      <a:moveTo>
                                        <a:pt x="0" y="0"/>
                                      </a:moveTo>
                                      <a:lnTo>
                                        <a:pt x="18314" y="1848"/>
                                      </a:lnTo>
                                      <a:cubicBezTo>
                                        <a:pt x="37154" y="6088"/>
                                        <a:pt x="51334" y="17558"/>
                                        <a:pt x="51334" y="41494"/>
                                      </a:cubicBezTo>
                                      <a:cubicBezTo>
                                        <a:pt x="51334" y="68631"/>
                                        <a:pt x="36125" y="79080"/>
                                        <a:pt x="15656" y="82609"/>
                                      </a:cubicBezTo>
                                      <a:lnTo>
                                        <a:pt x="0" y="83743"/>
                                      </a:lnTo>
                                      <a:lnTo>
                                        <a:pt x="0" y="61077"/>
                                      </a:lnTo>
                                      <a:lnTo>
                                        <a:pt x="13215" y="59387"/>
                                      </a:lnTo>
                                      <a:cubicBezTo>
                                        <a:pt x="19771" y="56744"/>
                                        <a:pt x="24499" y="51661"/>
                                        <a:pt x="24499" y="41901"/>
                                      </a:cubicBezTo>
                                      <a:cubicBezTo>
                                        <a:pt x="24499" y="33062"/>
                                        <a:pt x="20279" y="28029"/>
                                        <a:pt x="14332" y="25207"/>
                                      </a:cubicBezTo>
                                      <a:lnTo>
                                        <a:pt x="0" y="22808"/>
                                      </a:lnTo>
                                      <a:lnTo>
                                        <a:pt x="0" y="0"/>
                                      </a:lnTo>
                                      <a:close/>
                                    </a:path>
                                  </a:pathLst>
                                </a:custGeom>
                                <a:solidFill>
                                  <a:srgbClr val="878887"/>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0" cap="flat">
                                      <a:solidFill>
                                        <a:srgbClr val="000000"/>
                                      </a:solidFill>
                                      <a:miter lim="127000"/>
                                      <a:headEnd/>
                                      <a:tailEnd/>
                                    </a14:hiddenLine>
                                  </a:ext>
                                </a:extLst>
                              </wps:spPr>
                              <wps:bodyPr rot="0" vert="horz" wrap="square" lIns="91440" tIns="45720" rIns="91440" bIns="45720" anchor="t" anchorCtr="0" upright="1">
                                <a:noAutofit/>
                              </wps:bodyPr>
                            </wps:wsp>
                            <wps:wsp>
                              <wps:cNvPr id="94" name="Shape 291"/>
                              <wps:cNvSpPr>
                                <a:spLocks/>
                              </wps:cNvSpPr>
                              <wps:spPr bwMode="auto">
                                <a:xfrm>
                                  <a:off x="3274064" y="96126"/>
                                  <a:ext cx="25616" cy="143929"/>
                                </a:xfrm>
                                <a:custGeom>
                                  <a:avLst/>
                                  <a:gdLst>
                                    <a:gd name="T0" fmla="*/ 0 w 25616"/>
                                    <a:gd name="T1" fmla="*/ 0 h 143929"/>
                                    <a:gd name="T2" fmla="*/ 25616 w 25616"/>
                                    <a:gd name="T3" fmla="*/ 0 h 143929"/>
                                    <a:gd name="T4" fmla="*/ 25616 w 25616"/>
                                    <a:gd name="T5" fmla="*/ 143929 h 143929"/>
                                    <a:gd name="T6" fmla="*/ 0 w 25616"/>
                                    <a:gd name="T7" fmla="*/ 143929 h 143929"/>
                                    <a:gd name="T8" fmla="*/ 0 w 25616"/>
                                    <a:gd name="T9" fmla="*/ 0 h 143929"/>
                                    <a:gd name="T10" fmla="*/ 0 w 25616"/>
                                    <a:gd name="T11" fmla="*/ 0 h 143929"/>
                                    <a:gd name="T12" fmla="*/ 25616 w 25616"/>
                                    <a:gd name="T13" fmla="*/ 143929 h 143929"/>
                                  </a:gdLst>
                                  <a:ahLst/>
                                  <a:cxnLst>
                                    <a:cxn ang="0">
                                      <a:pos x="T0" y="T1"/>
                                    </a:cxn>
                                    <a:cxn ang="0">
                                      <a:pos x="T2" y="T3"/>
                                    </a:cxn>
                                    <a:cxn ang="0">
                                      <a:pos x="T4" y="T5"/>
                                    </a:cxn>
                                    <a:cxn ang="0">
                                      <a:pos x="T6" y="T7"/>
                                    </a:cxn>
                                    <a:cxn ang="0">
                                      <a:pos x="T8" y="T9"/>
                                    </a:cxn>
                                  </a:cxnLst>
                                  <a:rect l="T10" t="T11" r="T12" b="T13"/>
                                  <a:pathLst>
                                    <a:path w="25616" h="143929">
                                      <a:moveTo>
                                        <a:pt x="0" y="0"/>
                                      </a:moveTo>
                                      <a:lnTo>
                                        <a:pt x="25616" y="0"/>
                                      </a:lnTo>
                                      <a:lnTo>
                                        <a:pt x="25616" y="143929"/>
                                      </a:lnTo>
                                      <a:lnTo>
                                        <a:pt x="0" y="143929"/>
                                      </a:lnTo>
                                      <a:lnTo>
                                        <a:pt x="0" y="0"/>
                                      </a:lnTo>
                                    </a:path>
                                  </a:pathLst>
                                </a:custGeom>
                                <a:solidFill>
                                  <a:srgbClr val="878887"/>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0" cap="flat">
                                      <a:solidFill>
                                        <a:srgbClr val="000000"/>
                                      </a:solidFill>
                                      <a:miter lim="127000"/>
                                      <a:headEnd/>
                                      <a:tailEnd/>
                                    </a14:hiddenLine>
                                  </a:ext>
                                </a:extLst>
                              </wps:spPr>
                              <wps:bodyPr rot="0" vert="horz" wrap="square" lIns="91440" tIns="45720" rIns="91440" bIns="45720" anchor="t" anchorCtr="0" upright="1">
                                <a:noAutofit/>
                              </wps:bodyPr>
                            </wps:wsp>
                            <wps:wsp>
                              <wps:cNvPr id="95" name="Shape 11"/>
                              <wps:cNvSpPr>
                                <a:spLocks/>
                              </wps:cNvSpPr>
                              <wps:spPr bwMode="auto">
                                <a:xfrm>
                                  <a:off x="3350778" y="96126"/>
                                  <a:ext cx="64332" cy="143929"/>
                                </a:xfrm>
                                <a:custGeom>
                                  <a:avLst/>
                                  <a:gdLst>
                                    <a:gd name="T0" fmla="*/ 0 w 64332"/>
                                    <a:gd name="T1" fmla="*/ 0 h 143929"/>
                                    <a:gd name="T2" fmla="*/ 56705 w 64332"/>
                                    <a:gd name="T3" fmla="*/ 0 h 143929"/>
                                    <a:gd name="T4" fmla="*/ 64332 w 64332"/>
                                    <a:gd name="T5" fmla="*/ 1221 h 143929"/>
                                    <a:gd name="T6" fmla="*/ 64332 w 64332"/>
                                    <a:gd name="T7" fmla="*/ 25095 h 143929"/>
                                    <a:gd name="T8" fmla="*/ 48984 w 64332"/>
                                    <a:gd name="T9" fmla="*/ 23177 h 143929"/>
                                    <a:gd name="T10" fmla="*/ 25603 w 64332"/>
                                    <a:gd name="T11" fmla="*/ 23177 h 143929"/>
                                    <a:gd name="T12" fmla="*/ 25603 w 64332"/>
                                    <a:gd name="T13" fmla="*/ 120752 h 143929"/>
                                    <a:gd name="T14" fmla="*/ 44717 w 64332"/>
                                    <a:gd name="T15" fmla="*/ 120752 h 143929"/>
                                    <a:gd name="T16" fmla="*/ 64332 w 64332"/>
                                    <a:gd name="T17" fmla="*/ 118410 h 143929"/>
                                    <a:gd name="T18" fmla="*/ 64332 w 64332"/>
                                    <a:gd name="T19" fmla="*/ 142185 h 143929"/>
                                    <a:gd name="T20" fmla="*/ 53658 w 64332"/>
                                    <a:gd name="T21" fmla="*/ 143929 h 143929"/>
                                    <a:gd name="T22" fmla="*/ 0 w 64332"/>
                                    <a:gd name="T23" fmla="*/ 143929 h 143929"/>
                                    <a:gd name="T24" fmla="*/ 0 w 64332"/>
                                    <a:gd name="T25" fmla="*/ 0 h 143929"/>
                                    <a:gd name="T26" fmla="*/ 0 w 64332"/>
                                    <a:gd name="T27" fmla="*/ 0 h 143929"/>
                                    <a:gd name="T28" fmla="*/ 64332 w 64332"/>
                                    <a:gd name="T29" fmla="*/ 143929 h 1439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T26" t="T27" r="T28" b="T29"/>
                                  <a:pathLst>
                                    <a:path w="64332" h="143929">
                                      <a:moveTo>
                                        <a:pt x="0" y="0"/>
                                      </a:moveTo>
                                      <a:lnTo>
                                        <a:pt x="56705" y="0"/>
                                      </a:lnTo>
                                      <a:lnTo>
                                        <a:pt x="64332" y="1221"/>
                                      </a:lnTo>
                                      <a:lnTo>
                                        <a:pt x="64332" y="25095"/>
                                      </a:lnTo>
                                      <a:lnTo>
                                        <a:pt x="48984" y="23177"/>
                                      </a:lnTo>
                                      <a:lnTo>
                                        <a:pt x="25603" y="23177"/>
                                      </a:lnTo>
                                      <a:lnTo>
                                        <a:pt x="25603" y="120752"/>
                                      </a:lnTo>
                                      <a:lnTo>
                                        <a:pt x="44717" y="120752"/>
                                      </a:lnTo>
                                      <a:lnTo>
                                        <a:pt x="64332" y="118410"/>
                                      </a:lnTo>
                                      <a:lnTo>
                                        <a:pt x="64332" y="142185"/>
                                      </a:lnTo>
                                      <a:lnTo>
                                        <a:pt x="53658" y="143929"/>
                                      </a:lnTo>
                                      <a:lnTo>
                                        <a:pt x="0" y="143929"/>
                                      </a:lnTo>
                                      <a:lnTo>
                                        <a:pt x="0" y="0"/>
                                      </a:lnTo>
                                      <a:close/>
                                    </a:path>
                                  </a:pathLst>
                                </a:custGeom>
                                <a:solidFill>
                                  <a:srgbClr val="878887"/>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0" cap="flat">
                                      <a:solidFill>
                                        <a:srgbClr val="000000"/>
                                      </a:solidFill>
                                      <a:miter lim="127000"/>
                                      <a:headEnd/>
                                      <a:tailEnd/>
                                    </a14:hiddenLine>
                                  </a:ext>
                                </a:extLst>
                              </wps:spPr>
                              <wps:bodyPr rot="0" vert="horz" wrap="square" lIns="91440" tIns="45720" rIns="91440" bIns="45720" anchor="t" anchorCtr="0" upright="1">
                                <a:noAutofit/>
                              </wps:bodyPr>
                            </wps:wsp>
                            <wps:wsp>
                              <wps:cNvPr id="96" name="Shape 12"/>
                              <wps:cNvSpPr>
                                <a:spLocks/>
                              </wps:cNvSpPr>
                              <wps:spPr bwMode="auto">
                                <a:xfrm>
                                  <a:off x="3415110" y="97347"/>
                                  <a:ext cx="65551" cy="140964"/>
                                </a:xfrm>
                                <a:custGeom>
                                  <a:avLst/>
                                  <a:gdLst>
                                    <a:gd name="T0" fmla="*/ 0 w 65551"/>
                                    <a:gd name="T1" fmla="*/ 0 h 140964"/>
                                    <a:gd name="T2" fmla="*/ 19758 w 65551"/>
                                    <a:gd name="T3" fmla="*/ 3163 h 140964"/>
                                    <a:gd name="T4" fmla="*/ 65551 w 65551"/>
                                    <a:gd name="T5" fmla="*/ 70737 h 140964"/>
                                    <a:gd name="T6" fmla="*/ 15815 w 65551"/>
                                    <a:gd name="T7" fmla="*/ 138381 h 140964"/>
                                    <a:gd name="T8" fmla="*/ 0 w 65551"/>
                                    <a:gd name="T9" fmla="*/ 140964 h 140964"/>
                                    <a:gd name="T10" fmla="*/ 0 w 65551"/>
                                    <a:gd name="T11" fmla="*/ 117189 h 140964"/>
                                    <a:gd name="T12" fmla="*/ 3051 w 65551"/>
                                    <a:gd name="T13" fmla="*/ 116825 h 140964"/>
                                    <a:gd name="T14" fmla="*/ 38729 w 65551"/>
                                    <a:gd name="T15" fmla="*/ 70737 h 140964"/>
                                    <a:gd name="T16" fmla="*/ 6309 w 65551"/>
                                    <a:gd name="T17" fmla="*/ 24662 h 140964"/>
                                    <a:gd name="T18" fmla="*/ 0 w 65551"/>
                                    <a:gd name="T19" fmla="*/ 23874 h 140964"/>
                                    <a:gd name="T20" fmla="*/ 0 w 65551"/>
                                    <a:gd name="T21" fmla="*/ 0 h 140964"/>
                                    <a:gd name="T22" fmla="*/ 0 w 65551"/>
                                    <a:gd name="T23" fmla="*/ 0 h 140964"/>
                                    <a:gd name="T24" fmla="*/ 65551 w 65551"/>
                                    <a:gd name="T25" fmla="*/ 140964 h 14096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T22" t="T23" r="T24" b="T25"/>
                                  <a:pathLst>
                                    <a:path w="65551" h="140964">
                                      <a:moveTo>
                                        <a:pt x="0" y="0"/>
                                      </a:moveTo>
                                      <a:lnTo>
                                        <a:pt x="19758" y="3163"/>
                                      </a:lnTo>
                                      <a:cubicBezTo>
                                        <a:pt x="45656" y="11968"/>
                                        <a:pt x="65551" y="34152"/>
                                        <a:pt x="65551" y="70737"/>
                                      </a:cubicBezTo>
                                      <a:cubicBezTo>
                                        <a:pt x="65551" y="107637"/>
                                        <a:pt x="42112" y="129671"/>
                                        <a:pt x="15815" y="138381"/>
                                      </a:cubicBezTo>
                                      <a:lnTo>
                                        <a:pt x="0" y="140964"/>
                                      </a:lnTo>
                                      <a:lnTo>
                                        <a:pt x="0" y="117189"/>
                                      </a:lnTo>
                                      <a:lnTo>
                                        <a:pt x="3051" y="116825"/>
                                      </a:lnTo>
                                      <a:cubicBezTo>
                                        <a:pt x="23977" y="111299"/>
                                        <a:pt x="38729" y="96969"/>
                                        <a:pt x="38729" y="70737"/>
                                      </a:cubicBezTo>
                                      <a:cubicBezTo>
                                        <a:pt x="38729" y="44515"/>
                                        <a:pt x="25920" y="30187"/>
                                        <a:pt x="6309" y="24662"/>
                                      </a:cubicBezTo>
                                      <a:lnTo>
                                        <a:pt x="0" y="23874"/>
                                      </a:lnTo>
                                      <a:lnTo>
                                        <a:pt x="0" y="0"/>
                                      </a:lnTo>
                                      <a:close/>
                                    </a:path>
                                  </a:pathLst>
                                </a:custGeom>
                                <a:solidFill>
                                  <a:srgbClr val="878887"/>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0" cap="flat">
                                      <a:solidFill>
                                        <a:srgbClr val="000000"/>
                                      </a:solidFill>
                                      <a:miter lim="127000"/>
                                      <a:headEnd/>
                                      <a:tailEnd/>
                                    </a14:hiddenLine>
                                  </a:ext>
                                </a:extLst>
                              </wps:spPr>
                              <wps:bodyPr rot="0" vert="horz" wrap="square" lIns="91440" tIns="45720" rIns="91440" bIns="45720" anchor="t" anchorCtr="0" upright="1">
                                <a:noAutofit/>
                              </wps:bodyPr>
                            </wps:wsp>
                            <wps:wsp>
                              <wps:cNvPr id="97" name="Shape 13"/>
                              <wps:cNvSpPr>
                                <a:spLocks/>
                              </wps:cNvSpPr>
                              <wps:spPr bwMode="auto">
                                <a:xfrm>
                                  <a:off x="3524603" y="96129"/>
                                  <a:ext cx="98996" cy="143929"/>
                                </a:xfrm>
                                <a:custGeom>
                                  <a:avLst/>
                                  <a:gdLst>
                                    <a:gd name="T0" fmla="*/ 0 w 98996"/>
                                    <a:gd name="T1" fmla="*/ 0 h 143929"/>
                                    <a:gd name="T2" fmla="*/ 95339 w 98996"/>
                                    <a:gd name="T3" fmla="*/ 0 h 143929"/>
                                    <a:gd name="T4" fmla="*/ 95339 w 98996"/>
                                    <a:gd name="T5" fmla="*/ 23178 h 143929"/>
                                    <a:gd name="T6" fmla="*/ 25616 w 98996"/>
                                    <a:gd name="T7" fmla="*/ 23178 h 143929"/>
                                    <a:gd name="T8" fmla="*/ 25616 w 98996"/>
                                    <a:gd name="T9" fmla="*/ 58547 h 143929"/>
                                    <a:gd name="T10" fmla="*/ 91681 w 98996"/>
                                    <a:gd name="T11" fmla="*/ 58547 h 143929"/>
                                    <a:gd name="T12" fmla="*/ 91681 w 98996"/>
                                    <a:gd name="T13" fmla="*/ 81724 h 143929"/>
                                    <a:gd name="T14" fmla="*/ 25616 w 98996"/>
                                    <a:gd name="T15" fmla="*/ 81724 h 143929"/>
                                    <a:gd name="T16" fmla="*/ 25616 w 98996"/>
                                    <a:gd name="T17" fmla="*/ 120752 h 143929"/>
                                    <a:gd name="T18" fmla="*/ 98996 w 98996"/>
                                    <a:gd name="T19" fmla="*/ 120752 h 143929"/>
                                    <a:gd name="T20" fmla="*/ 98996 w 98996"/>
                                    <a:gd name="T21" fmla="*/ 143929 h 143929"/>
                                    <a:gd name="T22" fmla="*/ 0 w 98996"/>
                                    <a:gd name="T23" fmla="*/ 143929 h 143929"/>
                                    <a:gd name="T24" fmla="*/ 0 w 98996"/>
                                    <a:gd name="T25" fmla="*/ 0 h 143929"/>
                                    <a:gd name="T26" fmla="*/ 0 w 98996"/>
                                    <a:gd name="T27" fmla="*/ 0 h 143929"/>
                                    <a:gd name="T28" fmla="*/ 98996 w 98996"/>
                                    <a:gd name="T29" fmla="*/ 143929 h 1439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T26" t="T27" r="T28" b="T29"/>
                                  <a:pathLst>
                                    <a:path w="98996" h="143929">
                                      <a:moveTo>
                                        <a:pt x="0" y="0"/>
                                      </a:moveTo>
                                      <a:lnTo>
                                        <a:pt x="95339" y="0"/>
                                      </a:lnTo>
                                      <a:lnTo>
                                        <a:pt x="95339" y="23178"/>
                                      </a:lnTo>
                                      <a:lnTo>
                                        <a:pt x="25616" y="23178"/>
                                      </a:lnTo>
                                      <a:lnTo>
                                        <a:pt x="25616" y="58547"/>
                                      </a:lnTo>
                                      <a:lnTo>
                                        <a:pt x="91681" y="58547"/>
                                      </a:lnTo>
                                      <a:lnTo>
                                        <a:pt x="91681" y="81724"/>
                                      </a:lnTo>
                                      <a:lnTo>
                                        <a:pt x="25616" y="81724"/>
                                      </a:lnTo>
                                      <a:lnTo>
                                        <a:pt x="25616" y="120752"/>
                                      </a:lnTo>
                                      <a:lnTo>
                                        <a:pt x="98996" y="120752"/>
                                      </a:lnTo>
                                      <a:lnTo>
                                        <a:pt x="98996" y="143929"/>
                                      </a:lnTo>
                                      <a:lnTo>
                                        <a:pt x="0" y="143929"/>
                                      </a:lnTo>
                                      <a:lnTo>
                                        <a:pt x="0" y="0"/>
                                      </a:lnTo>
                                      <a:close/>
                                    </a:path>
                                  </a:pathLst>
                                </a:custGeom>
                                <a:solidFill>
                                  <a:srgbClr val="878887"/>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0" cap="flat">
                                      <a:solidFill>
                                        <a:srgbClr val="000000"/>
                                      </a:solidFill>
                                      <a:miter lim="127000"/>
                                      <a:headEnd/>
                                      <a:tailEnd/>
                                    </a14:hiddenLine>
                                  </a:ext>
                                </a:extLst>
                              </wps:spPr>
                              <wps:bodyPr rot="0" vert="horz" wrap="square" lIns="91440" tIns="45720" rIns="91440" bIns="45720" anchor="t" anchorCtr="0" upright="1">
                                <a:noAutofit/>
                              </wps:bodyPr>
                            </wps:wsp>
                            <wps:wsp>
                              <wps:cNvPr id="98" name="Shape 14"/>
                              <wps:cNvSpPr>
                                <a:spLocks/>
                              </wps:cNvSpPr>
                              <wps:spPr bwMode="auto">
                                <a:xfrm>
                                  <a:off x="3668842" y="96129"/>
                                  <a:ext cx="154902" cy="143929"/>
                                </a:xfrm>
                                <a:custGeom>
                                  <a:avLst/>
                                  <a:gdLst>
                                    <a:gd name="T0" fmla="*/ 0 w 154902"/>
                                    <a:gd name="T1" fmla="*/ 0 h 143929"/>
                                    <a:gd name="T2" fmla="*/ 39027 w 154902"/>
                                    <a:gd name="T3" fmla="*/ 0 h 143929"/>
                                    <a:gd name="T4" fmla="*/ 77457 w 154902"/>
                                    <a:gd name="T5" fmla="*/ 100825 h 143929"/>
                                    <a:gd name="T6" fmla="*/ 116268 w 154902"/>
                                    <a:gd name="T7" fmla="*/ 0 h 143929"/>
                                    <a:gd name="T8" fmla="*/ 154902 w 154902"/>
                                    <a:gd name="T9" fmla="*/ 0 h 143929"/>
                                    <a:gd name="T10" fmla="*/ 154902 w 154902"/>
                                    <a:gd name="T11" fmla="*/ 143929 h 143929"/>
                                    <a:gd name="T12" fmla="*/ 130505 w 154902"/>
                                    <a:gd name="T13" fmla="*/ 143929 h 143929"/>
                                    <a:gd name="T14" fmla="*/ 130505 w 154902"/>
                                    <a:gd name="T15" fmla="*/ 24397 h 143929"/>
                                    <a:gd name="T16" fmla="*/ 130099 w 154902"/>
                                    <a:gd name="T17" fmla="*/ 24397 h 143929"/>
                                    <a:gd name="T18" fmla="*/ 86398 w 154902"/>
                                    <a:gd name="T19" fmla="*/ 143929 h 143929"/>
                                    <a:gd name="T20" fmla="*/ 68517 w 154902"/>
                                    <a:gd name="T21" fmla="*/ 143929 h 143929"/>
                                    <a:gd name="T22" fmla="*/ 24803 w 154902"/>
                                    <a:gd name="T23" fmla="*/ 24397 h 143929"/>
                                    <a:gd name="T24" fmla="*/ 24397 w 154902"/>
                                    <a:gd name="T25" fmla="*/ 24397 h 143929"/>
                                    <a:gd name="T26" fmla="*/ 24397 w 154902"/>
                                    <a:gd name="T27" fmla="*/ 143929 h 143929"/>
                                    <a:gd name="T28" fmla="*/ 0 w 154902"/>
                                    <a:gd name="T29" fmla="*/ 143929 h 143929"/>
                                    <a:gd name="T30" fmla="*/ 0 w 154902"/>
                                    <a:gd name="T31" fmla="*/ 0 h 143929"/>
                                    <a:gd name="T32" fmla="*/ 0 w 154902"/>
                                    <a:gd name="T33" fmla="*/ 0 h 143929"/>
                                    <a:gd name="T34" fmla="*/ 154902 w 154902"/>
                                    <a:gd name="T35" fmla="*/ 143929 h 1439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T32" t="T33" r="T34" b="T35"/>
                                  <a:pathLst>
                                    <a:path w="154902" h="143929">
                                      <a:moveTo>
                                        <a:pt x="0" y="0"/>
                                      </a:moveTo>
                                      <a:lnTo>
                                        <a:pt x="39027" y="0"/>
                                      </a:lnTo>
                                      <a:lnTo>
                                        <a:pt x="77457" y="100825"/>
                                      </a:lnTo>
                                      <a:lnTo>
                                        <a:pt x="116268" y="0"/>
                                      </a:lnTo>
                                      <a:lnTo>
                                        <a:pt x="154902" y="0"/>
                                      </a:lnTo>
                                      <a:lnTo>
                                        <a:pt x="154902" y="143929"/>
                                      </a:lnTo>
                                      <a:lnTo>
                                        <a:pt x="130505" y="143929"/>
                                      </a:lnTo>
                                      <a:lnTo>
                                        <a:pt x="130505" y="24397"/>
                                      </a:lnTo>
                                      <a:lnTo>
                                        <a:pt x="130099" y="24397"/>
                                      </a:lnTo>
                                      <a:lnTo>
                                        <a:pt x="86398" y="143929"/>
                                      </a:lnTo>
                                      <a:lnTo>
                                        <a:pt x="68517" y="143929"/>
                                      </a:lnTo>
                                      <a:lnTo>
                                        <a:pt x="24803" y="24397"/>
                                      </a:lnTo>
                                      <a:lnTo>
                                        <a:pt x="24397" y="24397"/>
                                      </a:lnTo>
                                      <a:lnTo>
                                        <a:pt x="24397" y="143929"/>
                                      </a:lnTo>
                                      <a:lnTo>
                                        <a:pt x="0" y="143929"/>
                                      </a:lnTo>
                                      <a:lnTo>
                                        <a:pt x="0" y="0"/>
                                      </a:lnTo>
                                      <a:close/>
                                    </a:path>
                                  </a:pathLst>
                                </a:custGeom>
                                <a:solidFill>
                                  <a:srgbClr val="878887"/>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0" cap="flat">
                                      <a:solidFill>
                                        <a:srgbClr val="000000"/>
                                      </a:solidFill>
                                      <a:miter lim="127000"/>
                                      <a:headEnd/>
                                      <a:tailEnd/>
                                    </a14:hiddenLine>
                                  </a:ext>
                                </a:extLst>
                              </wps:spPr>
                              <wps:bodyPr rot="0" vert="horz" wrap="square" lIns="91440" tIns="45720" rIns="91440" bIns="45720" anchor="t" anchorCtr="0" upright="1">
                                <a:noAutofit/>
                              </wps:bodyPr>
                            </wps:wsp>
                            <wps:wsp>
                              <wps:cNvPr id="99" name="Shape 292"/>
                              <wps:cNvSpPr>
                                <a:spLocks/>
                              </wps:cNvSpPr>
                              <wps:spPr bwMode="auto">
                                <a:xfrm>
                                  <a:off x="3875498" y="96126"/>
                                  <a:ext cx="25616" cy="143929"/>
                                </a:xfrm>
                                <a:custGeom>
                                  <a:avLst/>
                                  <a:gdLst>
                                    <a:gd name="T0" fmla="*/ 0 w 25616"/>
                                    <a:gd name="T1" fmla="*/ 0 h 143929"/>
                                    <a:gd name="T2" fmla="*/ 25616 w 25616"/>
                                    <a:gd name="T3" fmla="*/ 0 h 143929"/>
                                    <a:gd name="T4" fmla="*/ 25616 w 25616"/>
                                    <a:gd name="T5" fmla="*/ 143929 h 143929"/>
                                    <a:gd name="T6" fmla="*/ 0 w 25616"/>
                                    <a:gd name="T7" fmla="*/ 143929 h 143929"/>
                                    <a:gd name="T8" fmla="*/ 0 w 25616"/>
                                    <a:gd name="T9" fmla="*/ 0 h 143929"/>
                                    <a:gd name="T10" fmla="*/ 0 w 25616"/>
                                    <a:gd name="T11" fmla="*/ 0 h 143929"/>
                                    <a:gd name="T12" fmla="*/ 25616 w 25616"/>
                                    <a:gd name="T13" fmla="*/ 143929 h 143929"/>
                                  </a:gdLst>
                                  <a:ahLst/>
                                  <a:cxnLst>
                                    <a:cxn ang="0">
                                      <a:pos x="T0" y="T1"/>
                                    </a:cxn>
                                    <a:cxn ang="0">
                                      <a:pos x="T2" y="T3"/>
                                    </a:cxn>
                                    <a:cxn ang="0">
                                      <a:pos x="T4" y="T5"/>
                                    </a:cxn>
                                    <a:cxn ang="0">
                                      <a:pos x="T6" y="T7"/>
                                    </a:cxn>
                                    <a:cxn ang="0">
                                      <a:pos x="T8" y="T9"/>
                                    </a:cxn>
                                  </a:cxnLst>
                                  <a:rect l="T10" t="T11" r="T12" b="T13"/>
                                  <a:pathLst>
                                    <a:path w="25616" h="143929">
                                      <a:moveTo>
                                        <a:pt x="0" y="0"/>
                                      </a:moveTo>
                                      <a:lnTo>
                                        <a:pt x="25616" y="0"/>
                                      </a:lnTo>
                                      <a:lnTo>
                                        <a:pt x="25616" y="143929"/>
                                      </a:lnTo>
                                      <a:lnTo>
                                        <a:pt x="0" y="143929"/>
                                      </a:lnTo>
                                      <a:lnTo>
                                        <a:pt x="0" y="0"/>
                                      </a:lnTo>
                                    </a:path>
                                  </a:pathLst>
                                </a:custGeom>
                                <a:solidFill>
                                  <a:srgbClr val="878887"/>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0" cap="flat">
                                      <a:solidFill>
                                        <a:srgbClr val="000000"/>
                                      </a:solidFill>
                                      <a:miter lim="127000"/>
                                      <a:headEnd/>
                                      <a:tailEnd/>
                                    </a14:hiddenLine>
                                  </a:ext>
                                </a:extLst>
                              </wps:spPr>
                              <wps:bodyPr rot="0" vert="horz" wrap="square" lIns="91440" tIns="45720" rIns="91440" bIns="45720" anchor="t" anchorCtr="0" upright="1">
                                <a:noAutofit/>
                              </wps:bodyPr>
                            </wps:wsp>
                            <wps:wsp>
                              <wps:cNvPr id="100" name="Shape 16"/>
                              <wps:cNvSpPr>
                                <a:spLocks/>
                              </wps:cNvSpPr>
                              <wps:spPr bwMode="auto">
                                <a:xfrm>
                                  <a:off x="3944583" y="92470"/>
                                  <a:ext cx="76333" cy="151244"/>
                                </a:xfrm>
                                <a:custGeom>
                                  <a:avLst/>
                                  <a:gdLst>
                                    <a:gd name="T0" fmla="*/ 76022 w 76333"/>
                                    <a:gd name="T1" fmla="*/ 0 h 151244"/>
                                    <a:gd name="T2" fmla="*/ 76333 w 76333"/>
                                    <a:gd name="T3" fmla="*/ 50 h 151244"/>
                                    <a:gd name="T4" fmla="*/ 76333 w 76333"/>
                                    <a:gd name="T5" fmla="*/ 23199 h 151244"/>
                                    <a:gd name="T6" fmla="*/ 76226 w 76333"/>
                                    <a:gd name="T7" fmla="*/ 23177 h 151244"/>
                                    <a:gd name="T8" fmla="*/ 26835 w 76333"/>
                                    <a:gd name="T9" fmla="*/ 74613 h 151244"/>
                                    <a:gd name="T10" fmla="*/ 76226 w 76333"/>
                                    <a:gd name="T11" fmla="*/ 128067 h 151244"/>
                                    <a:gd name="T12" fmla="*/ 76333 w 76333"/>
                                    <a:gd name="T13" fmla="*/ 128045 h 151244"/>
                                    <a:gd name="T14" fmla="*/ 76333 w 76333"/>
                                    <a:gd name="T15" fmla="*/ 151185 h 151244"/>
                                    <a:gd name="T16" fmla="*/ 76022 w 76333"/>
                                    <a:gd name="T17" fmla="*/ 151244 h 151244"/>
                                    <a:gd name="T18" fmla="*/ 0 w 76333"/>
                                    <a:gd name="T19" fmla="*/ 76225 h 151244"/>
                                    <a:gd name="T20" fmla="*/ 76022 w 76333"/>
                                    <a:gd name="T21" fmla="*/ 0 h 151244"/>
                                    <a:gd name="T22" fmla="*/ 0 w 76333"/>
                                    <a:gd name="T23" fmla="*/ 0 h 151244"/>
                                    <a:gd name="T24" fmla="*/ 76333 w 76333"/>
                                    <a:gd name="T25" fmla="*/ 151244 h 1512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T22" t="T23" r="T24" b="T25"/>
                                  <a:pathLst>
                                    <a:path w="76333" h="151244">
                                      <a:moveTo>
                                        <a:pt x="76022" y="0"/>
                                      </a:moveTo>
                                      <a:lnTo>
                                        <a:pt x="76333" y="50"/>
                                      </a:lnTo>
                                      <a:lnTo>
                                        <a:pt x="76333" y="23199"/>
                                      </a:lnTo>
                                      <a:lnTo>
                                        <a:pt x="76226" y="23177"/>
                                      </a:lnTo>
                                      <a:cubicBezTo>
                                        <a:pt x="46545" y="23177"/>
                                        <a:pt x="26835" y="45936"/>
                                        <a:pt x="26835" y="74613"/>
                                      </a:cubicBezTo>
                                      <a:cubicBezTo>
                                        <a:pt x="26835" y="105296"/>
                                        <a:pt x="46545" y="128067"/>
                                        <a:pt x="76226" y="128067"/>
                                      </a:cubicBezTo>
                                      <a:lnTo>
                                        <a:pt x="76333" y="128045"/>
                                      </a:lnTo>
                                      <a:lnTo>
                                        <a:pt x="76333" y="151185"/>
                                      </a:lnTo>
                                      <a:lnTo>
                                        <a:pt x="76022" y="151244"/>
                                      </a:lnTo>
                                      <a:cubicBezTo>
                                        <a:pt x="31712" y="151244"/>
                                        <a:pt x="0" y="121158"/>
                                        <a:pt x="0" y="76225"/>
                                      </a:cubicBezTo>
                                      <a:cubicBezTo>
                                        <a:pt x="0" y="30086"/>
                                        <a:pt x="31712" y="0"/>
                                        <a:pt x="76022" y="0"/>
                                      </a:cubicBezTo>
                                      <a:close/>
                                    </a:path>
                                  </a:pathLst>
                                </a:custGeom>
                                <a:solidFill>
                                  <a:srgbClr val="878887"/>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0" cap="flat">
                                      <a:solidFill>
                                        <a:srgbClr val="000000"/>
                                      </a:solidFill>
                                      <a:miter lim="127000"/>
                                      <a:headEnd/>
                                      <a:tailEnd/>
                                    </a14:hiddenLine>
                                  </a:ext>
                                </a:extLst>
                              </wps:spPr>
                              <wps:bodyPr rot="0" vert="horz" wrap="square" lIns="91440" tIns="45720" rIns="91440" bIns="45720" anchor="t" anchorCtr="0" upright="1">
                                <a:noAutofit/>
                              </wps:bodyPr>
                            </wps:wsp>
                            <wps:wsp>
                              <wps:cNvPr id="101" name="Shape 17"/>
                              <wps:cNvSpPr>
                                <a:spLocks/>
                              </wps:cNvSpPr>
                              <wps:spPr bwMode="auto">
                                <a:xfrm>
                                  <a:off x="4020917" y="92520"/>
                                  <a:ext cx="76333" cy="151135"/>
                                </a:xfrm>
                                <a:custGeom>
                                  <a:avLst/>
                                  <a:gdLst>
                                    <a:gd name="T0" fmla="*/ 0 w 76333"/>
                                    <a:gd name="T1" fmla="*/ 0 h 151135"/>
                                    <a:gd name="T2" fmla="*/ 30615 w 76333"/>
                                    <a:gd name="T3" fmla="*/ 4902 h 151135"/>
                                    <a:gd name="T4" fmla="*/ 76333 w 76333"/>
                                    <a:gd name="T5" fmla="*/ 75362 h 151135"/>
                                    <a:gd name="T6" fmla="*/ 30615 w 76333"/>
                                    <a:gd name="T7" fmla="*/ 145321 h 151135"/>
                                    <a:gd name="T8" fmla="*/ 0 w 76333"/>
                                    <a:gd name="T9" fmla="*/ 151135 h 151135"/>
                                    <a:gd name="T10" fmla="*/ 0 w 76333"/>
                                    <a:gd name="T11" fmla="*/ 127995 h 151135"/>
                                    <a:gd name="T12" fmla="*/ 20255 w 76333"/>
                                    <a:gd name="T13" fmla="*/ 123979 h 151135"/>
                                    <a:gd name="T14" fmla="*/ 49499 w 76333"/>
                                    <a:gd name="T15" fmla="*/ 74563 h 151135"/>
                                    <a:gd name="T16" fmla="*/ 20255 w 76333"/>
                                    <a:gd name="T17" fmla="*/ 27131 h 151135"/>
                                    <a:gd name="T18" fmla="*/ 0 w 76333"/>
                                    <a:gd name="T19" fmla="*/ 23149 h 151135"/>
                                    <a:gd name="T20" fmla="*/ 0 w 76333"/>
                                    <a:gd name="T21" fmla="*/ 0 h 151135"/>
                                    <a:gd name="T22" fmla="*/ 0 w 76333"/>
                                    <a:gd name="T23" fmla="*/ 0 h 151135"/>
                                    <a:gd name="T24" fmla="*/ 76333 w 76333"/>
                                    <a:gd name="T25" fmla="*/ 151135 h 15113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T22" t="T23" r="T24" b="T25"/>
                                  <a:pathLst>
                                    <a:path w="76333" h="151135">
                                      <a:moveTo>
                                        <a:pt x="0" y="0"/>
                                      </a:moveTo>
                                      <a:lnTo>
                                        <a:pt x="30615" y="4902"/>
                                      </a:lnTo>
                                      <a:cubicBezTo>
                                        <a:pt x="58489" y="15184"/>
                                        <a:pt x="76333" y="40758"/>
                                        <a:pt x="76333" y="75362"/>
                                      </a:cubicBezTo>
                                      <a:cubicBezTo>
                                        <a:pt x="76333" y="109062"/>
                                        <a:pt x="58489" y="134410"/>
                                        <a:pt x="30615" y="145321"/>
                                      </a:cubicBezTo>
                                      <a:lnTo>
                                        <a:pt x="0" y="151135"/>
                                      </a:lnTo>
                                      <a:lnTo>
                                        <a:pt x="0" y="127995"/>
                                      </a:lnTo>
                                      <a:lnTo>
                                        <a:pt x="20255" y="123979"/>
                                      </a:lnTo>
                                      <a:cubicBezTo>
                                        <a:pt x="38412" y="116137"/>
                                        <a:pt x="49499" y="97575"/>
                                        <a:pt x="49499" y="74563"/>
                                      </a:cubicBezTo>
                                      <a:cubicBezTo>
                                        <a:pt x="49499" y="53055"/>
                                        <a:pt x="38412" y="34877"/>
                                        <a:pt x="20255" y="27131"/>
                                      </a:cubicBezTo>
                                      <a:lnTo>
                                        <a:pt x="0" y="23149"/>
                                      </a:lnTo>
                                      <a:lnTo>
                                        <a:pt x="0" y="0"/>
                                      </a:lnTo>
                                      <a:close/>
                                    </a:path>
                                  </a:pathLst>
                                </a:custGeom>
                                <a:solidFill>
                                  <a:srgbClr val="878887"/>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0" cap="flat">
                                      <a:solidFill>
                                        <a:srgbClr val="000000"/>
                                      </a:solidFill>
                                      <a:miter lim="127000"/>
                                      <a:headEnd/>
                                      <a:tailEnd/>
                                    </a14:hiddenLine>
                                  </a:ext>
                                </a:extLst>
                              </wps:spPr>
                              <wps:bodyPr rot="0" vert="horz" wrap="square" lIns="91440" tIns="45720" rIns="91440" bIns="45720" anchor="t" anchorCtr="0" upright="1">
                                <a:noAutofit/>
                              </wps:bodyPr>
                            </wps:wsp>
                            <wps:wsp>
                              <wps:cNvPr id="102" name="Shape 18"/>
                              <wps:cNvSpPr>
                                <a:spLocks/>
                              </wps:cNvSpPr>
                              <wps:spPr bwMode="auto">
                                <a:xfrm>
                                  <a:off x="4141519" y="96129"/>
                                  <a:ext cx="86805" cy="143929"/>
                                </a:xfrm>
                                <a:custGeom>
                                  <a:avLst/>
                                  <a:gdLst>
                                    <a:gd name="T0" fmla="*/ 0 w 86805"/>
                                    <a:gd name="T1" fmla="*/ 0 h 143929"/>
                                    <a:gd name="T2" fmla="*/ 25616 w 86805"/>
                                    <a:gd name="T3" fmla="*/ 0 h 143929"/>
                                    <a:gd name="T4" fmla="*/ 25616 w 86805"/>
                                    <a:gd name="T5" fmla="*/ 120752 h 143929"/>
                                    <a:gd name="T6" fmla="*/ 86805 w 86805"/>
                                    <a:gd name="T7" fmla="*/ 120752 h 143929"/>
                                    <a:gd name="T8" fmla="*/ 86805 w 86805"/>
                                    <a:gd name="T9" fmla="*/ 143929 h 143929"/>
                                    <a:gd name="T10" fmla="*/ 0 w 86805"/>
                                    <a:gd name="T11" fmla="*/ 143929 h 143929"/>
                                    <a:gd name="T12" fmla="*/ 0 w 86805"/>
                                    <a:gd name="T13" fmla="*/ 0 h 143929"/>
                                    <a:gd name="T14" fmla="*/ 0 w 86805"/>
                                    <a:gd name="T15" fmla="*/ 0 h 143929"/>
                                    <a:gd name="T16" fmla="*/ 86805 w 86805"/>
                                    <a:gd name="T17" fmla="*/ 143929 h 143929"/>
                                  </a:gdLst>
                                  <a:ahLst/>
                                  <a:cxnLst>
                                    <a:cxn ang="0">
                                      <a:pos x="T0" y="T1"/>
                                    </a:cxn>
                                    <a:cxn ang="0">
                                      <a:pos x="T2" y="T3"/>
                                    </a:cxn>
                                    <a:cxn ang="0">
                                      <a:pos x="T4" y="T5"/>
                                    </a:cxn>
                                    <a:cxn ang="0">
                                      <a:pos x="T6" y="T7"/>
                                    </a:cxn>
                                    <a:cxn ang="0">
                                      <a:pos x="T8" y="T9"/>
                                    </a:cxn>
                                    <a:cxn ang="0">
                                      <a:pos x="T10" y="T11"/>
                                    </a:cxn>
                                    <a:cxn ang="0">
                                      <a:pos x="T12" y="T13"/>
                                    </a:cxn>
                                  </a:cxnLst>
                                  <a:rect l="T14" t="T15" r="T16" b="T17"/>
                                  <a:pathLst>
                                    <a:path w="86805" h="143929">
                                      <a:moveTo>
                                        <a:pt x="0" y="0"/>
                                      </a:moveTo>
                                      <a:lnTo>
                                        <a:pt x="25616" y="0"/>
                                      </a:lnTo>
                                      <a:lnTo>
                                        <a:pt x="25616" y="120752"/>
                                      </a:lnTo>
                                      <a:lnTo>
                                        <a:pt x="86805" y="120752"/>
                                      </a:lnTo>
                                      <a:lnTo>
                                        <a:pt x="86805" y="143929"/>
                                      </a:lnTo>
                                      <a:lnTo>
                                        <a:pt x="0" y="143929"/>
                                      </a:lnTo>
                                      <a:lnTo>
                                        <a:pt x="0" y="0"/>
                                      </a:lnTo>
                                      <a:close/>
                                    </a:path>
                                  </a:pathLst>
                                </a:custGeom>
                                <a:solidFill>
                                  <a:srgbClr val="878887"/>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0" cap="flat">
                                      <a:solidFill>
                                        <a:srgbClr val="000000"/>
                                      </a:solidFill>
                                      <a:miter lim="127000"/>
                                      <a:headEnd/>
                                      <a:tailEnd/>
                                    </a14:hiddenLine>
                                  </a:ext>
                                </a:extLst>
                              </wps:spPr>
                              <wps:bodyPr rot="0" vert="horz" wrap="square" lIns="91440" tIns="45720" rIns="91440" bIns="45720" anchor="t" anchorCtr="0" upright="1">
                                <a:noAutofit/>
                              </wps:bodyPr>
                            </wps:wsp>
                            <wps:wsp>
                              <wps:cNvPr id="103" name="Shape 19"/>
                              <wps:cNvSpPr>
                                <a:spLocks/>
                              </wps:cNvSpPr>
                              <wps:spPr bwMode="auto">
                                <a:xfrm>
                                  <a:off x="4255113" y="92470"/>
                                  <a:ext cx="76333" cy="151244"/>
                                </a:xfrm>
                                <a:custGeom>
                                  <a:avLst/>
                                  <a:gdLst>
                                    <a:gd name="T0" fmla="*/ 76022 w 76333"/>
                                    <a:gd name="T1" fmla="*/ 0 h 151244"/>
                                    <a:gd name="T2" fmla="*/ 76333 w 76333"/>
                                    <a:gd name="T3" fmla="*/ 50 h 151244"/>
                                    <a:gd name="T4" fmla="*/ 76333 w 76333"/>
                                    <a:gd name="T5" fmla="*/ 23199 h 151244"/>
                                    <a:gd name="T6" fmla="*/ 76225 w 76333"/>
                                    <a:gd name="T7" fmla="*/ 23177 h 151244"/>
                                    <a:gd name="T8" fmla="*/ 26835 w 76333"/>
                                    <a:gd name="T9" fmla="*/ 74613 h 151244"/>
                                    <a:gd name="T10" fmla="*/ 76225 w 76333"/>
                                    <a:gd name="T11" fmla="*/ 128067 h 151244"/>
                                    <a:gd name="T12" fmla="*/ 76333 w 76333"/>
                                    <a:gd name="T13" fmla="*/ 128045 h 151244"/>
                                    <a:gd name="T14" fmla="*/ 76333 w 76333"/>
                                    <a:gd name="T15" fmla="*/ 151185 h 151244"/>
                                    <a:gd name="T16" fmla="*/ 76022 w 76333"/>
                                    <a:gd name="T17" fmla="*/ 151244 h 151244"/>
                                    <a:gd name="T18" fmla="*/ 0 w 76333"/>
                                    <a:gd name="T19" fmla="*/ 76225 h 151244"/>
                                    <a:gd name="T20" fmla="*/ 76022 w 76333"/>
                                    <a:gd name="T21" fmla="*/ 0 h 151244"/>
                                    <a:gd name="T22" fmla="*/ 0 w 76333"/>
                                    <a:gd name="T23" fmla="*/ 0 h 151244"/>
                                    <a:gd name="T24" fmla="*/ 76333 w 76333"/>
                                    <a:gd name="T25" fmla="*/ 151244 h 1512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T22" t="T23" r="T24" b="T25"/>
                                  <a:pathLst>
                                    <a:path w="76333" h="151244">
                                      <a:moveTo>
                                        <a:pt x="76022" y="0"/>
                                      </a:moveTo>
                                      <a:lnTo>
                                        <a:pt x="76333" y="50"/>
                                      </a:lnTo>
                                      <a:lnTo>
                                        <a:pt x="76333" y="23199"/>
                                      </a:lnTo>
                                      <a:lnTo>
                                        <a:pt x="76225" y="23177"/>
                                      </a:lnTo>
                                      <a:cubicBezTo>
                                        <a:pt x="46545" y="23177"/>
                                        <a:pt x="26835" y="45936"/>
                                        <a:pt x="26835" y="74613"/>
                                      </a:cubicBezTo>
                                      <a:cubicBezTo>
                                        <a:pt x="26835" y="105296"/>
                                        <a:pt x="46545" y="128067"/>
                                        <a:pt x="76225" y="128067"/>
                                      </a:cubicBezTo>
                                      <a:lnTo>
                                        <a:pt x="76333" y="128045"/>
                                      </a:lnTo>
                                      <a:lnTo>
                                        <a:pt x="76333" y="151185"/>
                                      </a:lnTo>
                                      <a:lnTo>
                                        <a:pt x="76022" y="151244"/>
                                      </a:lnTo>
                                      <a:cubicBezTo>
                                        <a:pt x="31712" y="151244"/>
                                        <a:pt x="0" y="121158"/>
                                        <a:pt x="0" y="76225"/>
                                      </a:cubicBezTo>
                                      <a:cubicBezTo>
                                        <a:pt x="0" y="30086"/>
                                        <a:pt x="31712" y="0"/>
                                        <a:pt x="76022" y="0"/>
                                      </a:cubicBezTo>
                                      <a:close/>
                                    </a:path>
                                  </a:pathLst>
                                </a:custGeom>
                                <a:solidFill>
                                  <a:srgbClr val="878887"/>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0" cap="flat">
                                      <a:solidFill>
                                        <a:srgbClr val="000000"/>
                                      </a:solidFill>
                                      <a:miter lim="127000"/>
                                      <a:headEnd/>
                                      <a:tailEnd/>
                                    </a14:hiddenLine>
                                  </a:ext>
                                </a:extLst>
                              </wps:spPr>
                              <wps:bodyPr rot="0" vert="horz" wrap="square" lIns="91440" tIns="45720" rIns="91440" bIns="45720" anchor="t" anchorCtr="0" upright="1">
                                <a:noAutofit/>
                              </wps:bodyPr>
                            </wps:wsp>
                            <wps:wsp>
                              <wps:cNvPr id="104" name="Shape 20"/>
                              <wps:cNvSpPr>
                                <a:spLocks/>
                              </wps:cNvSpPr>
                              <wps:spPr bwMode="auto">
                                <a:xfrm>
                                  <a:off x="4331446" y="92520"/>
                                  <a:ext cx="76333" cy="151135"/>
                                </a:xfrm>
                                <a:custGeom>
                                  <a:avLst/>
                                  <a:gdLst>
                                    <a:gd name="T0" fmla="*/ 0 w 76333"/>
                                    <a:gd name="T1" fmla="*/ 0 h 151135"/>
                                    <a:gd name="T2" fmla="*/ 30615 w 76333"/>
                                    <a:gd name="T3" fmla="*/ 4902 h 151135"/>
                                    <a:gd name="T4" fmla="*/ 76333 w 76333"/>
                                    <a:gd name="T5" fmla="*/ 75362 h 151135"/>
                                    <a:gd name="T6" fmla="*/ 30615 w 76333"/>
                                    <a:gd name="T7" fmla="*/ 145321 h 151135"/>
                                    <a:gd name="T8" fmla="*/ 0 w 76333"/>
                                    <a:gd name="T9" fmla="*/ 151135 h 151135"/>
                                    <a:gd name="T10" fmla="*/ 0 w 76333"/>
                                    <a:gd name="T11" fmla="*/ 127995 h 151135"/>
                                    <a:gd name="T12" fmla="*/ 20255 w 76333"/>
                                    <a:gd name="T13" fmla="*/ 123979 h 151135"/>
                                    <a:gd name="T14" fmla="*/ 49498 w 76333"/>
                                    <a:gd name="T15" fmla="*/ 74563 h 151135"/>
                                    <a:gd name="T16" fmla="*/ 20255 w 76333"/>
                                    <a:gd name="T17" fmla="*/ 27131 h 151135"/>
                                    <a:gd name="T18" fmla="*/ 0 w 76333"/>
                                    <a:gd name="T19" fmla="*/ 23149 h 151135"/>
                                    <a:gd name="T20" fmla="*/ 0 w 76333"/>
                                    <a:gd name="T21" fmla="*/ 0 h 151135"/>
                                    <a:gd name="T22" fmla="*/ 0 w 76333"/>
                                    <a:gd name="T23" fmla="*/ 0 h 151135"/>
                                    <a:gd name="T24" fmla="*/ 76333 w 76333"/>
                                    <a:gd name="T25" fmla="*/ 151135 h 15113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T22" t="T23" r="T24" b="T25"/>
                                  <a:pathLst>
                                    <a:path w="76333" h="151135">
                                      <a:moveTo>
                                        <a:pt x="0" y="0"/>
                                      </a:moveTo>
                                      <a:lnTo>
                                        <a:pt x="30615" y="4902"/>
                                      </a:lnTo>
                                      <a:cubicBezTo>
                                        <a:pt x="58489" y="15184"/>
                                        <a:pt x="76333" y="40758"/>
                                        <a:pt x="76333" y="75362"/>
                                      </a:cubicBezTo>
                                      <a:cubicBezTo>
                                        <a:pt x="76333" y="109062"/>
                                        <a:pt x="58489" y="134410"/>
                                        <a:pt x="30615" y="145321"/>
                                      </a:cubicBezTo>
                                      <a:lnTo>
                                        <a:pt x="0" y="151135"/>
                                      </a:lnTo>
                                      <a:lnTo>
                                        <a:pt x="0" y="127995"/>
                                      </a:lnTo>
                                      <a:lnTo>
                                        <a:pt x="20255" y="123979"/>
                                      </a:lnTo>
                                      <a:cubicBezTo>
                                        <a:pt x="38411" y="116137"/>
                                        <a:pt x="49498" y="97575"/>
                                        <a:pt x="49498" y="74563"/>
                                      </a:cubicBezTo>
                                      <a:cubicBezTo>
                                        <a:pt x="49498" y="53055"/>
                                        <a:pt x="38411" y="34877"/>
                                        <a:pt x="20255" y="27131"/>
                                      </a:cubicBezTo>
                                      <a:lnTo>
                                        <a:pt x="0" y="23149"/>
                                      </a:lnTo>
                                      <a:lnTo>
                                        <a:pt x="0" y="0"/>
                                      </a:lnTo>
                                      <a:close/>
                                    </a:path>
                                  </a:pathLst>
                                </a:custGeom>
                                <a:solidFill>
                                  <a:srgbClr val="878887"/>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0" cap="flat">
                                      <a:solidFill>
                                        <a:srgbClr val="000000"/>
                                      </a:solidFill>
                                      <a:miter lim="127000"/>
                                      <a:headEnd/>
                                      <a:tailEnd/>
                                    </a14:hiddenLine>
                                  </a:ext>
                                </a:extLst>
                              </wps:spPr>
                              <wps:bodyPr rot="0" vert="horz" wrap="square" lIns="91440" tIns="45720" rIns="91440" bIns="45720" anchor="t" anchorCtr="0" upright="1">
                                <a:noAutofit/>
                              </wps:bodyPr>
                            </wps:wsp>
                            <wps:wsp>
                              <wps:cNvPr id="105" name="Shape 21"/>
                              <wps:cNvSpPr>
                                <a:spLocks/>
                              </wps:cNvSpPr>
                              <wps:spPr bwMode="auto">
                                <a:xfrm>
                                  <a:off x="4444433" y="92471"/>
                                  <a:ext cx="135598" cy="151244"/>
                                </a:xfrm>
                                <a:custGeom>
                                  <a:avLst/>
                                  <a:gdLst>
                                    <a:gd name="T0" fmla="*/ 76035 w 135598"/>
                                    <a:gd name="T1" fmla="*/ 0 h 151244"/>
                                    <a:gd name="T2" fmla="*/ 132740 w 135598"/>
                                    <a:gd name="T3" fmla="*/ 18085 h 151244"/>
                                    <a:gd name="T4" fmla="*/ 113843 w 135598"/>
                                    <a:gd name="T5" fmla="*/ 37199 h 151244"/>
                                    <a:gd name="T6" fmla="*/ 76238 w 135598"/>
                                    <a:gd name="T7" fmla="*/ 23178 h 151244"/>
                                    <a:gd name="T8" fmla="*/ 26847 w 135598"/>
                                    <a:gd name="T9" fmla="*/ 74600 h 151244"/>
                                    <a:gd name="T10" fmla="*/ 76238 w 135598"/>
                                    <a:gd name="T11" fmla="*/ 128067 h 151244"/>
                                    <a:gd name="T12" fmla="*/ 109969 w 135598"/>
                                    <a:gd name="T13" fmla="*/ 120548 h 151244"/>
                                    <a:gd name="T14" fmla="*/ 109969 w 135598"/>
                                    <a:gd name="T15" fmla="*/ 86601 h 151244"/>
                                    <a:gd name="T16" fmla="*/ 80505 w 135598"/>
                                    <a:gd name="T17" fmla="*/ 86601 h 151244"/>
                                    <a:gd name="T18" fmla="*/ 80505 w 135598"/>
                                    <a:gd name="T19" fmla="*/ 63424 h 151244"/>
                                    <a:gd name="T20" fmla="*/ 135598 w 135598"/>
                                    <a:gd name="T21" fmla="*/ 63424 h 151244"/>
                                    <a:gd name="T22" fmla="*/ 135598 w 135598"/>
                                    <a:gd name="T23" fmla="*/ 137008 h 151244"/>
                                    <a:gd name="T24" fmla="*/ 76035 w 135598"/>
                                    <a:gd name="T25" fmla="*/ 151244 h 151244"/>
                                    <a:gd name="T26" fmla="*/ 0 w 135598"/>
                                    <a:gd name="T27" fmla="*/ 76226 h 151244"/>
                                    <a:gd name="T28" fmla="*/ 76035 w 135598"/>
                                    <a:gd name="T29" fmla="*/ 0 h 151244"/>
                                    <a:gd name="T30" fmla="*/ 0 w 135598"/>
                                    <a:gd name="T31" fmla="*/ 0 h 151244"/>
                                    <a:gd name="T32" fmla="*/ 135598 w 135598"/>
                                    <a:gd name="T33" fmla="*/ 151244 h 1512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T30" t="T31" r="T32" b="T33"/>
                                  <a:pathLst>
                                    <a:path w="135598" h="151244">
                                      <a:moveTo>
                                        <a:pt x="76035" y="0"/>
                                      </a:moveTo>
                                      <a:cubicBezTo>
                                        <a:pt x="97980" y="0"/>
                                        <a:pt x="117704" y="4674"/>
                                        <a:pt x="132740" y="18085"/>
                                      </a:cubicBezTo>
                                      <a:lnTo>
                                        <a:pt x="113843" y="37199"/>
                                      </a:lnTo>
                                      <a:cubicBezTo>
                                        <a:pt x="104686" y="28258"/>
                                        <a:pt x="90665" y="23178"/>
                                        <a:pt x="76238" y="23178"/>
                                      </a:cubicBezTo>
                                      <a:cubicBezTo>
                                        <a:pt x="46545" y="23178"/>
                                        <a:pt x="26847" y="45936"/>
                                        <a:pt x="26847" y="74600"/>
                                      </a:cubicBezTo>
                                      <a:cubicBezTo>
                                        <a:pt x="26847" y="105296"/>
                                        <a:pt x="46545" y="128067"/>
                                        <a:pt x="76238" y="128067"/>
                                      </a:cubicBezTo>
                                      <a:cubicBezTo>
                                        <a:pt x="89243" y="128067"/>
                                        <a:pt x="101028" y="125628"/>
                                        <a:pt x="109969" y="120548"/>
                                      </a:cubicBezTo>
                                      <a:lnTo>
                                        <a:pt x="109969" y="86601"/>
                                      </a:lnTo>
                                      <a:lnTo>
                                        <a:pt x="80505" y="86601"/>
                                      </a:lnTo>
                                      <a:lnTo>
                                        <a:pt x="80505" y="63424"/>
                                      </a:lnTo>
                                      <a:lnTo>
                                        <a:pt x="135598" y="63424"/>
                                      </a:lnTo>
                                      <a:lnTo>
                                        <a:pt x="135598" y="137008"/>
                                      </a:lnTo>
                                      <a:cubicBezTo>
                                        <a:pt x="118110" y="146355"/>
                                        <a:pt x="98196" y="151244"/>
                                        <a:pt x="76035" y="151244"/>
                                      </a:cubicBezTo>
                                      <a:cubicBezTo>
                                        <a:pt x="31711" y="151244"/>
                                        <a:pt x="0" y="121145"/>
                                        <a:pt x="0" y="76226"/>
                                      </a:cubicBezTo>
                                      <a:cubicBezTo>
                                        <a:pt x="0" y="30086"/>
                                        <a:pt x="31711" y="0"/>
                                        <a:pt x="76035" y="0"/>
                                      </a:cubicBezTo>
                                      <a:close/>
                                    </a:path>
                                  </a:pathLst>
                                </a:custGeom>
                                <a:solidFill>
                                  <a:srgbClr val="878887"/>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0" cap="flat">
                                      <a:solidFill>
                                        <a:srgbClr val="000000"/>
                                      </a:solidFill>
                                      <a:miter lim="127000"/>
                                      <a:headEnd/>
                                      <a:tailEnd/>
                                    </a14:hiddenLine>
                                  </a:ext>
                                </a:extLst>
                              </wps:spPr>
                              <wps:bodyPr rot="0" vert="horz" wrap="square" lIns="91440" tIns="45720" rIns="91440" bIns="45720" anchor="t" anchorCtr="0" upright="1">
                                <a:noAutofit/>
                              </wps:bodyPr>
                            </wps:wsp>
                            <wps:wsp>
                              <wps:cNvPr id="106" name="Shape 22"/>
                              <wps:cNvSpPr>
                                <a:spLocks/>
                              </wps:cNvSpPr>
                              <wps:spPr bwMode="auto">
                                <a:xfrm>
                                  <a:off x="4609050" y="96134"/>
                                  <a:ext cx="133756" cy="143916"/>
                                </a:xfrm>
                                <a:custGeom>
                                  <a:avLst/>
                                  <a:gdLst>
                                    <a:gd name="T0" fmla="*/ 0 w 133756"/>
                                    <a:gd name="T1" fmla="*/ 0 h 143916"/>
                                    <a:gd name="T2" fmla="*/ 32106 w 133756"/>
                                    <a:gd name="T3" fmla="*/ 0 h 143916"/>
                                    <a:gd name="T4" fmla="*/ 67488 w 133756"/>
                                    <a:gd name="T5" fmla="*/ 57315 h 143916"/>
                                    <a:gd name="T6" fmla="*/ 103263 w 133756"/>
                                    <a:gd name="T7" fmla="*/ 0 h 143916"/>
                                    <a:gd name="T8" fmla="*/ 133756 w 133756"/>
                                    <a:gd name="T9" fmla="*/ 0 h 143916"/>
                                    <a:gd name="T10" fmla="*/ 79693 w 133756"/>
                                    <a:gd name="T11" fmla="*/ 82322 h 143916"/>
                                    <a:gd name="T12" fmla="*/ 79693 w 133756"/>
                                    <a:gd name="T13" fmla="*/ 143916 h 143916"/>
                                    <a:gd name="T14" fmla="*/ 54064 w 133756"/>
                                    <a:gd name="T15" fmla="*/ 143916 h 143916"/>
                                    <a:gd name="T16" fmla="*/ 54064 w 133756"/>
                                    <a:gd name="T17" fmla="*/ 82322 h 143916"/>
                                    <a:gd name="T18" fmla="*/ 0 w 133756"/>
                                    <a:gd name="T19" fmla="*/ 0 h 143916"/>
                                    <a:gd name="T20" fmla="*/ 0 w 133756"/>
                                    <a:gd name="T21" fmla="*/ 0 h 143916"/>
                                    <a:gd name="T22" fmla="*/ 133756 w 133756"/>
                                    <a:gd name="T23" fmla="*/ 143916 h 14391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T20" t="T21" r="T22" b="T23"/>
                                  <a:pathLst>
                                    <a:path w="133756" h="143916">
                                      <a:moveTo>
                                        <a:pt x="0" y="0"/>
                                      </a:moveTo>
                                      <a:lnTo>
                                        <a:pt x="32106" y="0"/>
                                      </a:lnTo>
                                      <a:lnTo>
                                        <a:pt x="67488" y="57315"/>
                                      </a:lnTo>
                                      <a:lnTo>
                                        <a:pt x="103263" y="0"/>
                                      </a:lnTo>
                                      <a:lnTo>
                                        <a:pt x="133756" y="0"/>
                                      </a:lnTo>
                                      <a:lnTo>
                                        <a:pt x="79693" y="82322"/>
                                      </a:lnTo>
                                      <a:lnTo>
                                        <a:pt x="79693" y="143916"/>
                                      </a:lnTo>
                                      <a:lnTo>
                                        <a:pt x="54064" y="143916"/>
                                      </a:lnTo>
                                      <a:lnTo>
                                        <a:pt x="54064" y="82322"/>
                                      </a:lnTo>
                                      <a:lnTo>
                                        <a:pt x="0" y="0"/>
                                      </a:lnTo>
                                      <a:close/>
                                    </a:path>
                                  </a:pathLst>
                                </a:custGeom>
                                <a:solidFill>
                                  <a:srgbClr val="878887"/>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0" cap="flat">
                                      <a:solidFill>
                                        <a:srgbClr val="000000"/>
                                      </a:solidFill>
                                      <a:miter lim="127000"/>
                                      <a:headEnd/>
                                      <a:tailEnd/>
                                    </a14:hiddenLine>
                                  </a:ext>
                                </a:extLst>
                              </wps:spPr>
                              <wps:bodyPr rot="0" vert="horz" wrap="square" lIns="91440" tIns="45720" rIns="91440" bIns="45720" anchor="t" anchorCtr="0" upright="1">
                                <a:noAutofit/>
                              </wps:bodyPr>
                            </wps:wsp>
                            <wps:wsp>
                              <wps:cNvPr id="107" name="Shape 293"/>
                              <wps:cNvSpPr>
                                <a:spLocks/>
                              </wps:cNvSpPr>
                              <wps:spPr bwMode="auto">
                                <a:xfrm>
                                  <a:off x="31982" y="152921"/>
                                  <a:ext cx="130454" cy="10744"/>
                                </a:xfrm>
                                <a:custGeom>
                                  <a:avLst/>
                                  <a:gdLst>
                                    <a:gd name="T0" fmla="*/ 0 w 130454"/>
                                    <a:gd name="T1" fmla="*/ 0 h 10744"/>
                                    <a:gd name="T2" fmla="*/ 130454 w 130454"/>
                                    <a:gd name="T3" fmla="*/ 0 h 10744"/>
                                    <a:gd name="T4" fmla="*/ 130454 w 130454"/>
                                    <a:gd name="T5" fmla="*/ 10744 h 10744"/>
                                    <a:gd name="T6" fmla="*/ 0 w 130454"/>
                                    <a:gd name="T7" fmla="*/ 10744 h 10744"/>
                                    <a:gd name="T8" fmla="*/ 0 w 130454"/>
                                    <a:gd name="T9" fmla="*/ 0 h 10744"/>
                                    <a:gd name="T10" fmla="*/ 0 w 130454"/>
                                    <a:gd name="T11" fmla="*/ 0 h 10744"/>
                                    <a:gd name="T12" fmla="*/ 130454 w 130454"/>
                                    <a:gd name="T13" fmla="*/ 10744 h 10744"/>
                                  </a:gdLst>
                                  <a:ahLst/>
                                  <a:cxnLst>
                                    <a:cxn ang="0">
                                      <a:pos x="T0" y="T1"/>
                                    </a:cxn>
                                    <a:cxn ang="0">
                                      <a:pos x="T2" y="T3"/>
                                    </a:cxn>
                                    <a:cxn ang="0">
                                      <a:pos x="T4" y="T5"/>
                                    </a:cxn>
                                    <a:cxn ang="0">
                                      <a:pos x="T6" y="T7"/>
                                    </a:cxn>
                                    <a:cxn ang="0">
                                      <a:pos x="T8" y="T9"/>
                                    </a:cxn>
                                  </a:cxnLst>
                                  <a:rect l="T10" t="T11" r="T12" b="T13"/>
                                  <a:pathLst>
                                    <a:path w="130454" h="10744">
                                      <a:moveTo>
                                        <a:pt x="0" y="0"/>
                                      </a:moveTo>
                                      <a:lnTo>
                                        <a:pt x="130454" y="0"/>
                                      </a:lnTo>
                                      <a:lnTo>
                                        <a:pt x="130454" y="10744"/>
                                      </a:lnTo>
                                      <a:lnTo>
                                        <a:pt x="0" y="10744"/>
                                      </a:lnTo>
                                      <a:lnTo>
                                        <a:pt x="0" y="0"/>
                                      </a:lnTo>
                                    </a:path>
                                  </a:pathLst>
                                </a:custGeom>
                                <a:solidFill>
                                  <a:srgbClr val="4965A0"/>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0" cap="flat">
                                      <a:solidFill>
                                        <a:srgbClr val="000000"/>
                                      </a:solidFill>
                                      <a:miter lim="127000"/>
                                      <a:headEnd/>
                                      <a:tailEnd/>
                                    </a14:hiddenLine>
                                  </a:ext>
                                </a:extLst>
                              </wps:spPr>
                              <wps:bodyPr rot="0" vert="horz" wrap="square" lIns="91440" tIns="45720" rIns="91440" bIns="45720" anchor="t" anchorCtr="0" upright="1">
                                <a:noAutofit/>
                              </wps:bodyPr>
                            </wps:wsp>
                            <wps:wsp>
                              <wps:cNvPr id="108" name="Shape 24"/>
                              <wps:cNvSpPr>
                                <a:spLocks/>
                              </wps:cNvSpPr>
                              <wps:spPr bwMode="auto">
                                <a:xfrm>
                                  <a:off x="47523" y="98799"/>
                                  <a:ext cx="5676" cy="18100"/>
                                </a:xfrm>
                                <a:custGeom>
                                  <a:avLst/>
                                  <a:gdLst>
                                    <a:gd name="T0" fmla="*/ 5676 w 5676"/>
                                    <a:gd name="T1" fmla="*/ 0 h 18100"/>
                                    <a:gd name="T2" fmla="*/ 5676 w 5676"/>
                                    <a:gd name="T3" fmla="*/ 18100 h 18100"/>
                                    <a:gd name="T4" fmla="*/ 1625 w 5676"/>
                                    <a:gd name="T5" fmla="*/ 13996 h 18100"/>
                                    <a:gd name="T6" fmla="*/ 762 w 5676"/>
                                    <a:gd name="T7" fmla="*/ 10401 h 18100"/>
                                    <a:gd name="T8" fmla="*/ 5676 w 5676"/>
                                    <a:gd name="T9" fmla="*/ 0 h 18100"/>
                                    <a:gd name="T10" fmla="*/ 0 w 5676"/>
                                    <a:gd name="T11" fmla="*/ 0 h 18100"/>
                                    <a:gd name="T12" fmla="*/ 5676 w 5676"/>
                                    <a:gd name="T13" fmla="*/ 18100 h 18100"/>
                                  </a:gdLst>
                                  <a:ahLst/>
                                  <a:cxnLst>
                                    <a:cxn ang="0">
                                      <a:pos x="T0" y="T1"/>
                                    </a:cxn>
                                    <a:cxn ang="0">
                                      <a:pos x="T2" y="T3"/>
                                    </a:cxn>
                                    <a:cxn ang="0">
                                      <a:pos x="T4" y="T5"/>
                                    </a:cxn>
                                    <a:cxn ang="0">
                                      <a:pos x="T6" y="T7"/>
                                    </a:cxn>
                                    <a:cxn ang="0">
                                      <a:pos x="T8" y="T9"/>
                                    </a:cxn>
                                  </a:cxnLst>
                                  <a:rect l="T10" t="T11" r="T12" b="T13"/>
                                  <a:pathLst>
                                    <a:path w="5676" h="18100">
                                      <a:moveTo>
                                        <a:pt x="5676" y="0"/>
                                      </a:moveTo>
                                      <a:lnTo>
                                        <a:pt x="5676" y="18100"/>
                                      </a:lnTo>
                                      <a:lnTo>
                                        <a:pt x="1625" y="13996"/>
                                      </a:lnTo>
                                      <a:cubicBezTo>
                                        <a:pt x="1219" y="13538"/>
                                        <a:pt x="0" y="12205"/>
                                        <a:pt x="762" y="10401"/>
                                      </a:cubicBezTo>
                                      <a:lnTo>
                                        <a:pt x="5676" y="0"/>
                                      </a:lnTo>
                                      <a:close/>
                                    </a:path>
                                  </a:pathLst>
                                </a:custGeom>
                                <a:solidFill>
                                  <a:srgbClr val="4965A0"/>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0" cap="flat">
                                      <a:solidFill>
                                        <a:srgbClr val="000000"/>
                                      </a:solidFill>
                                      <a:miter lim="127000"/>
                                      <a:headEnd/>
                                      <a:tailEnd/>
                                    </a14:hiddenLine>
                                  </a:ext>
                                </a:extLst>
                              </wps:spPr>
                              <wps:bodyPr rot="0" vert="horz" wrap="square" lIns="91440" tIns="45720" rIns="91440" bIns="45720" anchor="t" anchorCtr="0" upright="1">
                                <a:noAutofit/>
                              </wps:bodyPr>
                            </wps:wsp>
                            <wps:wsp>
                              <wps:cNvPr id="109" name="Shape 25"/>
                              <wps:cNvSpPr>
                                <a:spLocks/>
                              </wps:cNvSpPr>
                              <wps:spPr bwMode="auto">
                                <a:xfrm>
                                  <a:off x="0" y="56369"/>
                                  <a:ext cx="53200" cy="86157"/>
                                </a:xfrm>
                                <a:custGeom>
                                  <a:avLst/>
                                  <a:gdLst>
                                    <a:gd name="T0" fmla="*/ 35725 w 53200"/>
                                    <a:gd name="T1" fmla="*/ 0 h 86157"/>
                                    <a:gd name="T2" fmla="*/ 53200 w 53200"/>
                                    <a:gd name="T3" fmla="*/ 2627 h 86157"/>
                                    <a:gd name="T4" fmla="*/ 53200 w 53200"/>
                                    <a:gd name="T5" fmla="*/ 12572 h 86157"/>
                                    <a:gd name="T6" fmla="*/ 36741 w 53200"/>
                                    <a:gd name="T7" fmla="*/ 9335 h 86157"/>
                                    <a:gd name="T8" fmla="*/ 21768 w 53200"/>
                                    <a:gd name="T9" fmla="*/ 15278 h 86157"/>
                                    <a:gd name="T10" fmla="*/ 26822 w 53200"/>
                                    <a:gd name="T11" fmla="*/ 47206 h 86157"/>
                                    <a:gd name="T12" fmla="*/ 46064 w 53200"/>
                                    <a:gd name="T13" fmla="*/ 73095 h 86157"/>
                                    <a:gd name="T14" fmla="*/ 53200 w 53200"/>
                                    <a:gd name="T15" fmla="*/ 75530 h 86157"/>
                                    <a:gd name="T16" fmla="*/ 53200 w 53200"/>
                                    <a:gd name="T17" fmla="*/ 86157 h 86157"/>
                                    <a:gd name="T18" fmla="*/ 31179 w 53200"/>
                                    <a:gd name="T19" fmla="*/ 86157 h 86157"/>
                                    <a:gd name="T20" fmla="*/ 31179 w 53200"/>
                                    <a:gd name="T21" fmla="*/ 85357 h 86157"/>
                                    <a:gd name="T22" fmla="*/ 23939 w 53200"/>
                                    <a:gd name="T23" fmla="*/ 62116 h 86157"/>
                                    <a:gd name="T24" fmla="*/ 21374 w 53200"/>
                                    <a:gd name="T25" fmla="*/ 57760 h 86157"/>
                                    <a:gd name="T26" fmla="*/ 15227 w 53200"/>
                                    <a:gd name="T27" fmla="*/ 7379 h 86157"/>
                                    <a:gd name="T28" fmla="*/ 35725 w 53200"/>
                                    <a:gd name="T29" fmla="*/ 0 h 86157"/>
                                    <a:gd name="T30" fmla="*/ 0 w 53200"/>
                                    <a:gd name="T31" fmla="*/ 0 h 86157"/>
                                    <a:gd name="T32" fmla="*/ 53200 w 53200"/>
                                    <a:gd name="T33" fmla="*/ 86157 h 8615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T30" t="T31" r="T32" b="T33"/>
                                  <a:pathLst>
                                    <a:path w="53200" h="86157">
                                      <a:moveTo>
                                        <a:pt x="35725" y="0"/>
                                      </a:moveTo>
                                      <a:lnTo>
                                        <a:pt x="53200" y="2627"/>
                                      </a:lnTo>
                                      <a:lnTo>
                                        <a:pt x="53200" y="12572"/>
                                      </a:lnTo>
                                      <a:lnTo>
                                        <a:pt x="36741" y="9335"/>
                                      </a:lnTo>
                                      <a:cubicBezTo>
                                        <a:pt x="29934" y="9335"/>
                                        <a:pt x="24892" y="11341"/>
                                        <a:pt x="21768" y="15278"/>
                                      </a:cubicBezTo>
                                      <a:cubicBezTo>
                                        <a:pt x="16231" y="22251"/>
                                        <a:pt x="17704" y="31509"/>
                                        <a:pt x="26822" y="47206"/>
                                      </a:cubicBezTo>
                                      <a:cubicBezTo>
                                        <a:pt x="32890" y="57664"/>
                                        <a:pt x="39100" y="68387"/>
                                        <a:pt x="46064" y="73095"/>
                                      </a:cubicBezTo>
                                      <a:lnTo>
                                        <a:pt x="53200" y="75530"/>
                                      </a:lnTo>
                                      <a:lnTo>
                                        <a:pt x="53200" y="86157"/>
                                      </a:lnTo>
                                      <a:lnTo>
                                        <a:pt x="31179" y="86157"/>
                                      </a:lnTo>
                                      <a:lnTo>
                                        <a:pt x="31179" y="85357"/>
                                      </a:lnTo>
                                      <a:cubicBezTo>
                                        <a:pt x="31179" y="78854"/>
                                        <a:pt x="28473" y="70168"/>
                                        <a:pt x="23939" y="62116"/>
                                      </a:cubicBezTo>
                                      <a:cubicBezTo>
                                        <a:pt x="23228" y="60859"/>
                                        <a:pt x="22352" y="59398"/>
                                        <a:pt x="21374" y="57760"/>
                                      </a:cubicBezTo>
                                      <a:cubicBezTo>
                                        <a:pt x="13919" y="45365"/>
                                        <a:pt x="0" y="22301"/>
                                        <a:pt x="15227" y="7379"/>
                                      </a:cubicBezTo>
                                      <a:cubicBezTo>
                                        <a:pt x="20294" y="2413"/>
                                        <a:pt x="26988" y="0"/>
                                        <a:pt x="35725" y="0"/>
                                      </a:cubicBezTo>
                                      <a:close/>
                                    </a:path>
                                  </a:pathLst>
                                </a:custGeom>
                                <a:solidFill>
                                  <a:srgbClr val="4965A0"/>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0" cap="flat">
                                      <a:solidFill>
                                        <a:srgbClr val="000000"/>
                                      </a:solidFill>
                                      <a:miter lim="127000"/>
                                      <a:headEnd/>
                                      <a:tailEnd/>
                                    </a14:hiddenLine>
                                  </a:ext>
                                </a:extLst>
                              </wps:spPr>
                              <wps:bodyPr rot="0" vert="horz" wrap="square" lIns="91440" tIns="45720" rIns="91440" bIns="45720" anchor="t" anchorCtr="0" upright="1">
                                <a:noAutofit/>
                              </wps:bodyPr>
                            </wps:wsp>
                            <wps:wsp>
                              <wps:cNvPr id="110" name="Shape 26"/>
                              <wps:cNvSpPr>
                                <a:spLocks/>
                              </wps:cNvSpPr>
                              <wps:spPr bwMode="auto">
                                <a:xfrm>
                                  <a:off x="138468" y="95828"/>
                                  <a:ext cx="0" cy="12"/>
                                </a:xfrm>
                                <a:custGeom>
                                  <a:avLst/>
                                  <a:gdLst>
                                    <a:gd name="T0" fmla="*/ 12 h 12"/>
                                    <a:gd name="T1" fmla="*/ 0 h 12"/>
                                    <a:gd name="T2" fmla="*/ 12 h 12"/>
                                    <a:gd name="T3" fmla="*/ 0 h 12"/>
                                    <a:gd name="T4" fmla="*/ 12 h 12"/>
                                  </a:gdLst>
                                  <a:ahLst/>
                                  <a:cxnLst>
                                    <a:cxn ang="0">
                                      <a:pos x="0" y="T0"/>
                                    </a:cxn>
                                    <a:cxn ang="0">
                                      <a:pos x="0" y="T1"/>
                                    </a:cxn>
                                    <a:cxn ang="0">
                                      <a:pos x="0" y="T2"/>
                                    </a:cxn>
                                  </a:cxnLst>
                                  <a:rect l="0" t="T3" r="0" b="T4"/>
                                  <a:pathLst>
                                    <a:path h="12">
                                      <a:moveTo>
                                        <a:pt x="0" y="12"/>
                                      </a:moveTo>
                                      <a:lnTo>
                                        <a:pt x="0" y="0"/>
                                      </a:lnTo>
                                      <a:lnTo>
                                        <a:pt x="0" y="12"/>
                                      </a:lnTo>
                                      <a:close/>
                                    </a:path>
                                  </a:pathLst>
                                </a:custGeom>
                                <a:solidFill>
                                  <a:srgbClr val="4965A0"/>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0" cap="flat">
                                      <a:solidFill>
                                        <a:srgbClr val="000000"/>
                                      </a:solidFill>
                                      <a:miter lim="127000"/>
                                      <a:headEnd/>
                                      <a:tailEnd/>
                                    </a14:hiddenLine>
                                  </a:ext>
                                </a:extLst>
                              </wps:spPr>
                              <wps:bodyPr rot="0" vert="horz" wrap="square" lIns="91440" tIns="45720" rIns="91440" bIns="45720" anchor="t" anchorCtr="0" upright="1">
                                <a:noAutofit/>
                              </wps:bodyPr>
                            </wps:wsp>
                            <wps:wsp>
                              <wps:cNvPr id="111" name="Shape 27"/>
                              <wps:cNvSpPr>
                                <a:spLocks/>
                              </wps:cNvSpPr>
                              <wps:spPr bwMode="auto">
                                <a:xfrm>
                                  <a:off x="53200" y="21736"/>
                                  <a:ext cx="88018" cy="120790"/>
                                </a:xfrm>
                                <a:custGeom>
                                  <a:avLst/>
                                  <a:gdLst>
                                    <a:gd name="T0" fmla="*/ 45517 w 88018"/>
                                    <a:gd name="T1" fmla="*/ 1003 h 120790"/>
                                    <a:gd name="T2" fmla="*/ 51626 w 88018"/>
                                    <a:gd name="T3" fmla="*/ 8890 h 120790"/>
                                    <a:gd name="T4" fmla="*/ 51626 w 88018"/>
                                    <a:gd name="T5" fmla="*/ 12154 h 120790"/>
                                    <a:gd name="T6" fmla="*/ 47511 w 88018"/>
                                    <a:gd name="T7" fmla="*/ 17463 h 120790"/>
                                    <a:gd name="T8" fmla="*/ 58179 w 88018"/>
                                    <a:gd name="T9" fmla="*/ 31191 h 120790"/>
                                    <a:gd name="T10" fmla="*/ 52312 w 88018"/>
                                    <a:gd name="T11" fmla="*/ 42634 h 120790"/>
                                    <a:gd name="T12" fmla="*/ 55106 w 88018"/>
                                    <a:gd name="T13" fmla="*/ 44666 h 120790"/>
                                    <a:gd name="T14" fmla="*/ 58929 w 88018"/>
                                    <a:gd name="T15" fmla="*/ 45593 h 120790"/>
                                    <a:gd name="T16" fmla="*/ 62027 w 88018"/>
                                    <a:gd name="T17" fmla="*/ 44602 h 120790"/>
                                    <a:gd name="T18" fmla="*/ 85140 w 88018"/>
                                    <a:gd name="T19" fmla="*/ 37693 h 120790"/>
                                    <a:gd name="T20" fmla="*/ 88018 w 88018"/>
                                    <a:gd name="T21" fmla="*/ 37261 h 120790"/>
                                    <a:gd name="T22" fmla="*/ 88018 w 88018"/>
                                    <a:gd name="T23" fmla="*/ 47208 h 120790"/>
                                    <a:gd name="T24" fmla="*/ 83175 w 88018"/>
                                    <a:gd name="T25" fmla="*/ 48161 h 120790"/>
                                    <a:gd name="T26" fmla="*/ 61418 w 88018"/>
                                    <a:gd name="T27" fmla="*/ 56909 h 120790"/>
                                    <a:gd name="T28" fmla="*/ 58916 w 88018"/>
                                    <a:gd name="T29" fmla="*/ 67615 h 120790"/>
                                    <a:gd name="T30" fmla="*/ 56604 w 88018"/>
                                    <a:gd name="T31" fmla="*/ 104864 h 120790"/>
                                    <a:gd name="T32" fmla="*/ 63920 w 88018"/>
                                    <a:gd name="T33" fmla="*/ 110134 h 120790"/>
                                    <a:gd name="T34" fmla="*/ 73851 w 88018"/>
                                    <a:gd name="T35" fmla="*/ 100292 h 120790"/>
                                    <a:gd name="T36" fmla="*/ 69838 w 88018"/>
                                    <a:gd name="T37" fmla="*/ 90856 h 120790"/>
                                    <a:gd name="T38" fmla="*/ 70549 w 88018"/>
                                    <a:gd name="T39" fmla="*/ 87211 h 120790"/>
                                    <a:gd name="T40" fmla="*/ 83656 w 88018"/>
                                    <a:gd name="T41" fmla="*/ 74092 h 120790"/>
                                    <a:gd name="T42" fmla="*/ 86729 w 88018"/>
                                    <a:gd name="T43" fmla="*/ 74320 h 120790"/>
                                    <a:gd name="T44" fmla="*/ 88018 w 88018"/>
                                    <a:gd name="T45" fmla="*/ 77046 h 120790"/>
                                    <a:gd name="T46" fmla="*/ 88018 w 88018"/>
                                    <a:gd name="T47" fmla="*/ 95157 h 120790"/>
                                    <a:gd name="T48" fmla="*/ 82436 w 88018"/>
                                    <a:gd name="T49" fmla="*/ 100813 h 120790"/>
                                    <a:gd name="T50" fmla="*/ 83363 w 88018"/>
                                    <a:gd name="T51" fmla="*/ 107861 h 120790"/>
                                    <a:gd name="T52" fmla="*/ 87923 w 88018"/>
                                    <a:gd name="T53" fmla="*/ 110198 h 120790"/>
                                    <a:gd name="T54" fmla="*/ 88018 w 88018"/>
                                    <a:gd name="T55" fmla="*/ 110165 h 120790"/>
                                    <a:gd name="T56" fmla="*/ 88018 w 88018"/>
                                    <a:gd name="T57" fmla="*/ 120790 h 120790"/>
                                    <a:gd name="T58" fmla="*/ 0 w 88018"/>
                                    <a:gd name="T59" fmla="*/ 120790 h 120790"/>
                                    <a:gd name="T60" fmla="*/ 0 w 88018"/>
                                    <a:gd name="T61" fmla="*/ 110163 h 120790"/>
                                    <a:gd name="T62" fmla="*/ 102 w 88018"/>
                                    <a:gd name="T63" fmla="*/ 110198 h 120790"/>
                                    <a:gd name="T64" fmla="*/ 4662 w 88018"/>
                                    <a:gd name="T65" fmla="*/ 107874 h 120790"/>
                                    <a:gd name="T66" fmla="*/ 5576 w 88018"/>
                                    <a:gd name="T67" fmla="*/ 100813 h 120790"/>
                                    <a:gd name="T68" fmla="*/ 0 w 88018"/>
                                    <a:gd name="T69" fmla="*/ 95164 h 120790"/>
                                    <a:gd name="T70" fmla="*/ 0 w 88018"/>
                                    <a:gd name="T71" fmla="*/ 77064 h 120790"/>
                                    <a:gd name="T72" fmla="*/ 1296 w 88018"/>
                                    <a:gd name="T73" fmla="*/ 74320 h 120790"/>
                                    <a:gd name="T74" fmla="*/ 4370 w 88018"/>
                                    <a:gd name="T75" fmla="*/ 74092 h 120790"/>
                                    <a:gd name="T76" fmla="*/ 17476 w 88018"/>
                                    <a:gd name="T77" fmla="*/ 87211 h 120790"/>
                                    <a:gd name="T78" fmla="*/ 18187 w 88018"/>
                                    <a:gd name="T79" fmla="*/ 90856 h 120790"/>
                                    <a:gd name="T80" fmla="*/ 14161 w 88018"/>
                                    <a:gd name="T81" fmla="*/ 100292 h 120790"/>
                                    <a:gd name="T82" fmla="*/ 23610 w 88018"/>
                                    <a:gd name="T83" fmla="*/ 110147 h 120790"/>
                                    <a:gd name="T84" fmla="*/ 24093 w 88018"/>
                                    <a:gd name="T85" fmla="*/ 110134 h 120790"/>
                                    <a:gd name="T86" fmla="*/ 31408 w 88018"/>
                                    <a:gd name="T87" fmla="*/ 104851 h 120790"/>
                                    <a:gd name="T88" fmla="*/ 29109 w 88018"/>
                                    <a:gd name="T89" fmla="*/ 67615 h 120790"/>
                                    <a:gd name="T90" fmla="*/ 26582 w 88018"/>
                                    <a:gd name="T91" fmla="*/ 56909 h 120790"/>
                                    <a:gd name="T92" fmla="*/ 4862 w 88018"/>
                                    <a:gd name="T93" fmla="*/ 48161 h 120790"/>
                                    <a:gd name="T94" fmla="*/ 0 w 88018"/>
                                    <a:gd name="T95" fmla="*/ 47205 h 120790"/>
                                    <a:gd name="T96" fmla="*/ 0 w 88018"/>
                                    <a:gd name="T97" fmla="*/ 37260 h 120790"/>
                                    <a:gd name="T98" fmla="*/ 2885 w 88018"/>
                                    <a:gd name="T99" fmla="*/ 37693 h 120790"/>
                                    <a:gd name="T100" fmla="*/ 25997 w 88018"/>
                                    <a:gd name="T101" fmla="*/ 44602 h 120790"/>
                                    <a:gd name="T102" fmla="*/ 29096 w 88018"/>
                                    <a:gd name="T103" fmla="*/ 45593 h 120790"/>
                                    <a:gd name="T104" fmla="*/ 32957 w 88018"/>
                                    <a:gd name="T105" fmla="*/ 44653 h 120790"/>
                                    <a:gd name="T106" fmla="*/ 35713 w 88018"/>
                                    <a:gd name="T107" fmla="*/ 42634 h 120790"/>
                                    <a:gd name="T108" fmla="*/ 29833 w 88018"/>
                                    <a:gd name="T109" fmla="*/ 31191 h 120790"/>
                                    <a:gd name="T110" fmla="*/ 40526 w 88018"/>
                                    <a:gd name="T111" fmla="*/ 17463 h 120790"/>
                                    <a:gd name="T112" fmla="*/ 36412 w 88018"/>
                                    <a:gd name="T113" fmla="*/ 12154 h 120790"/>
                                    <a:gd name="T114" fmla="*/ 36424 w 88018"/>
                                    <a:gd name="T115" fmla="*/ 8877 h 120790"/>
                                    <a:gd name="T116" fmla="*/ 42495 w 88018"/>
                                    <a:gd name="T117" fmla="*/ 1016 h 120790"/>
                                    <a:gd name="T118" fmla="*/ 45517 w 88018"/>
                                    <a:gd name="T119" fmla="*/ 1003 h 120790"/>
                                    <a:gd name="T120" fmla="*/ 0 w 88018"/>
                                    <a:gd name="T121" fmla="*/ 0 h 120790"/>
                                    <a:gd name="T122" fmla="*/ 88018 w 88018"/>
                                    <a:gd name="T123" fmla="*/ 120790 h 1207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Lst>
                                  <a:rect l="T120" t="T121" r="T122" b="T123"/>
                                  <a:pathLst>
                                    <a:path w="88018" h="120790">
                                      <a:moveTo>
                                        <a:pt x="45517" y="1003"/>
                                      </a:moveTo>
                                      <a:lnTo>
                                        <a:pt x="51626" y="8890"/>
                                      </a:lnTo>
                                      <a:cubicBezTo>
                                        <a:pt x="52337" y="9804"/>
                                        <a:pt x="52337" y="11240"/>
                                        <a:pt x="51626" y="12154"/>
                                      </a:cubicBezTo>
                                      <a:lnTo>
                                        <a:pt x="47511" y="17463"/>
                                      </a:lnTo>
                                      <a:cubicBezTo>
                                        <a:pt x="53760" y="19037"/>
                                        <a:pt x="58179" y="24613"/>
                                        <a:pt x="58179" y="31191"/>
                                      </a:cubicBezTo>
                                      <a:cubicBezTo>
                                        <a:pt x="58179" y="35725"/>
                                        <a:pt x="55957" y="40005"/>
                                        <a:pt x="52312" y="42634"/>
                                      </a:cubicBezTo>
                                      <a:cubicBezTo>
                                        <a:pt x="53353" y="43294"/>
                                        <a:pt x="54268" y="43967"/>
                                        <a:pt x="55106" y="44666"/>
                                      </a:cubicBezTo>
                                      <a:cubicBezTo>
                                        <a:pt x="56325" y="45657"/>
                                        <a:pt x="57709" y="46000"/>
                                        <a:pt x="58929" y="45593"/>
                                      </a:cubicBezTo>
                                      <a:lnTo>
                                        <a:pt x="62027" y="44602"/>
                                      </a:lnTo>
                                      <a:cubicBezTo>
                                        <a:pt x="70035" y="42037"/>
                                        <a:pt x="77817" y="39544"/>
                                        <a:pt x="85140" y="37693"/>
                                      </a:cubicBezTo>
                                      <a:lnTo>
                                        <a:pt x="88018" y="37261"/>
                                      </a:lnTo>
                                      <a:lnTo>
                                        <a:pt x="88018" y="47208"/>
                                      </a:lnTo>
                                      <a:lnTo>
                                        <a:pt x="83175" y="48161"/>
                                      </a:lnTo>
                                      <a:cubicBezTo>
                                        <a:pt x="75683" y="50638"/>
                                        <a:pt x="68117" y="53873"/>
                                        <a:pt x="61418" y="56909"/>
                                      </a:cubicBezTo>
                                      <a:cubicBezTo>
                                        <a:pt x="61532" y="60109"/>
                                        <a:pt x="60694" y="63614"/>
                                        <a:pt x="58916" y="67615"/>
                                      </a:cubicBezTo>
                                      <a:cubicBezTo>
                                        <a:pt x="51131" y="84950"/>
                                        <a:pt x="52617" y="98222"/>
                                        <a:pt x="56604" y="104864"/>
                                      </a:cubicBezTo>
                                      <a:cubicBezTo>
                                        <a:pt x="58535" y="108064"/>
                                        <a:pt x="61138" y="109944"/>
                                        <a:pt x="63920" y="110134"/>
                                      </a:cubicBezTo>
                                      <a:cubicBezTo>
                                        <a:pt x="68225" y="110414"/>
                                        <a:pt x="72225" y="106528"/>
                                        <a:pt x="73851" y="100292"/>
                                      </a:cubicBezTo>
                                      <a:lnTo>
                                        <a:pt x="69838" y="90856"/>
                                      </a:lnTo>
                                      <a:cubicBezTo>
                                        <a:pt x="69279" y="89560"/>
                                        <a:pt x="69546" y="88189"/>
                                        <a:pt x="70549" y="87211"/>
                                      </a:cubicBezTo>
                                      <a:lnTo>
                                        <a:pt x="83656" y="74092"/>
                                      </a:lnTo>
                                      <a:cubicBezTo>
                                        <a:pt x="84811" y="72936"/>
                                        <a:pt x="86170" y="73114"/>
                                        <a:pt x="86729" y="74320"/>
                                      </a:cubicBezTo>
                                      <a:lnTo>
                                        <a:pt x="88018" y="77046"/>
                                      </a:lnTo>
                                      <a:lnTo>
                                        <a:pt x="88018" y="95157"/>
                                      </a:lnTo>
                                      <a:lnTo>
                                        <a:pt x="82436" y="100813"/>
                                      </a:lnTo>
                                      <a:cubicBezTo>
                                        <a:pt x="81712" y="103708"/>
                                        <a:pt x="82043" y="106147"/>
                                        <a:pt x="83363" y="107861"/>
                                      </a:cubicBezTo>
                                      <a:cubicBezTo>
                                        <a:pt x="84595" y="109474"/>
                                        <a:pt x="86538" y="110198"/>
                                        <a:pt x="87923" y="110198"/>
                                      </a:cubicBezTo>
                                      <a:lnTo>
                                        <a:pt x="88018" y="110165"/>
                                      </a:lnTo>
                                      <a:lnTo>
                                        <a:pt x="88018" y="120790"/>
                                      </a:lnTo>
                                      <a:lnTo>
                                        <a:pt x="0" y="120790"/>
                                      </a:lnTo>
                                      <a:lnTo>
                                        <a:pt x="0" y="110163"/>
                                      </a:lnTo>
                                      <a:lnTo>
                                        <a:pt x="102" y="110198"/>
                                      </a:lnTo>
                                      <a:cubicBezTo>
                                        <a:pt x="1474" y="110198"/>
                                        <a:pt x="3417" y="109474"/>
                                        <a:pt x="4662" y="107874"/>
                                      </a:cubicBezTo>
                                      <a:cubicBezTo>
                                        <a:pt x="5995" y="106147"/>
                                        <a:pt x="6313" y="103721"/>
                                        <a:pt x="5576" y="100813"/>
                                      </a:cubicBezTo>
                                      <a:lnTo>
                                        <a:pt x="0" y="95164"/>
                                      </a:lnTo>
                                      <a:lnTo>
                                        <a:pt x="0" y="77064"/>
                                      </a:lnTo>
                                      <a:lnTo>
                                        <a:pt x="1296" y="74320"/>
                                      </a:lnTo>
                                      <a:cubicBezTo>
                                        <a:pt x="1829" y="73114"/>
                                        <a:pt x="3214" y="72949"/>
                                        <a:pt x="4370" y="74092"/>
                                      </a:cubicBezTo>
                                      <a:lnTo>
                                        <a:pt x="17476" y="87211"/>
                                      </a:lnTo>
                                      <a:cubicBezTo>
                                        <a:pt x="18467" y="88214"/>
                                        <a:pt x="18746" y="89586"/>
                                        <a:pt x="18187" y="90856"/>
                                      </a:cubicBezTo>
                                      <a:lnTo>
                                        <a:pt x="14161" y="100292"/>
                                      </a:lnTo>
                                      <a:cubicBezTo>
                                        <a:pt x="15736" y="106197"/>
                                        <a:pt x="19508" y="110147"/>
                                        <a:pt x="23610" y="110147"/>
                                      </a:cubicBezTo>
                                      <a:cubicBezTo>
                                        <a:pt x="23762" y="110147"/>
                                        <a:pt x="23915" y="110134"/>
                                        <a:pt x="24093" y="110134"/>
                                      </a:cubicBezTo>
                                      <a:cubicBezTo>
                                        <a:pt x="26887" y="109944"/>
                                        <a:pt x="29490" y="108064"/>
                                        <a:pt x="31408" y="104851"/>
                                      </a:cubicBezTo>
                                      <a:cubicBezTo>
                                        <a:pt x="35396" y="98222"/>
                                        <a:pt x="36881" y="84950"/>
                                        <a:pt x="29109" y="67615"/>
                                      </a:cubicBezTo>
                                      <a:cubicBezTo>
                                        <a:pt x="27306" y="63589"/>
                                        <a:pt x="26493" y="60084"/>
                                        <a:pt x="26582" y="56909"/>
                                      </a:cubicBezTo>
                                      <a:cubicBezTo>
                                        <a:pt x="19901" y="53873"/>
                                        <a:pt x="12348" y="50638"/>
                                        <a:pt x="4862" y="48161"/>
                                      </a:cubicBezTo>
                                      <a:lnTo>
                                        <a:pt x="0" y="47205"/>
                                      </a:lnTo>
                                      <a:lnTo>
                                        <a:pt x="0" y="37260"/>
                                      </a:lnTo>
                                      <a:lnTo>
                                        <a:pt x="2885" y="37693"/>
                                      </a:lnTo>
                                      <a:cubicBezTo>
                                        <a:pt x="10208" y="39544"/>
                                        <a:pt x="17990" y="42037"/>
                                        <a:pt x="25997" y="44602"/>
                                      </a:cubicBezTo>
                                      <a:lnTo>
                                        <a:pt x="29096" y="45593"/>
                                      </a:lnTo>
                                      <a:cubicBezTo>
                                        <a:pt x="30316" y="45987"/>
                                        <a:pt x="31687" y="45657"/>
                                        <a:pt x="32957" y="44653"/>
                                      </a:cubicBezTo>
                                      <a:cubicBezTo>
                                        <a:pt x="33732" y="43980"/>
                                        <a:pt x="34634" y="43333"/>
                                        <a:pt x="35713" y="42634"/>
                                      </a:cubicBezTo>
                                      <a:cubicBezTo>
                                        <a:pt x="32043" y="39993"/>
                                        <a:pt x="29833" y="35713"/>
                                        <a:pt x="29833" y="31191"/>
                                      </a:cubicBezTo>
                                      <a:cubicBezTo>
                                        <a:pt x="29833" y="24613"/>
                                        <a:pt x="34253" y="19037"/>
                                        <a:pt x="40526" y="17463"/>
                                      </a:cubicBezTo>
                                      <a:lnTo>
                                        <a:pt x="36412" y="12154"/>
                                      </a:lnTo>
                                      <a:cubicBezTo>
                                        <a:pt x="35688" y="11240"/>
                                        <a:pt x="35688" y="9792"/>
                                        <a:pt x="36424" y="8877"/>
                                      </a:cubicBezTo>
                                      <a:lnTo>
                                        <a:pt x="42495" y="1016"/>
                                      </a:lnTo>
                                      <a:cubicBezTo>
                                        <a:pt x="43308" y="0"/>
                                        <a:pt x="44768" y="26"/>
                                        <a:pt x="45517" y="1003"/>
                                      </a:cubicBezTo>
                                      <a:close/>
                                    </a:path>
                                  </a:pathLst>
                                </a:custGeom>
                                <a:solidFill>
                                  <a:srgbClr val="4965A0"/>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0" cap="flat">
                                      <a:solidFill>
                                        <a:srgbClr val="000000"/>
                                      </a:solidFill>
                                      <a:miter lim="127000"/>
                                      <a:headEnd/>
                                      <a:tailEnd/>
                                    </a14:hiddenLine>
                                  </a:ext>
                                </a:extLst>
                              </wps:spPr>
                              <wps:bodyPr rot="0" vert="horz" wrap="square" lIns="91440" tIns="45720" rIns="91440" bIns="45720" anchor="t" anchorCtr="0" upright="1">
                                <a:noAutofit/>
                              </wps:bodyPr>
                            </wps:wsp>
                            <wps:wsp>
                              <wps:cNvPr id="112" name="Shape 28"/>
                              <wps:cNvSpPr>
                                <a:spLocks/>
                              </wps:cNvSpPr>
                              <wps:spPr bwMode="auto">
                                <a:xfrm>
                                  <a:off x="141218" y="98782"/>
                                  <a:ext cx="5683" cy="18111"/>
                                </a:xfrm>
                                <a:custGeom>
                                  <a:avLst/>
                                  <a:gdLst>
                                    <a:gd name="T0" fmla="*/ 0 w 5683"/>
                                    <a:gd name="T1" fmla="*/ 0 h 18111"/>
                                    <a:gd name="T2" fmla="*/ 4908 w 5683"/>
                                    <a:gd name="T3" fmla="*/ 10380 h 18111"/>
                                    <a:gd name="T4" fmla="*/ 4070 w 5683"/>
                                    <a:gd name="T5" fmla="*/ 13987 h 18111"/>
                                    <a:gd name="T6" fmla="*/ 0 w 5683"/>
                                    <a:gd name="T7" fmla="*/ 18111 h 18111"/>
                                    <a:gd name="T8" fmla="*/ 0 w 5683"/>
                                    <a:gd name="T9" fmla="*/ 0 h 18111"/>
                                    <a:gd name="T10" fmla="*/ 0 w 5683"/>
                                    <a:gd name="T11" fmla="*/ 0 h 18111"/>
                                    <a:gd name="T12" fmla="*/ 5683 w 5683"/>
                                    <a:gd name="T13" fmla="*/ 18111 h 18111"/>
                                  </a:gdLst>
                                  <a:ahLst/>
                                  <a:cxnLst>
                                    <a:cxn ang="0">
                                      <a:pos x="T0" y="T1"/>
                                    </a:cxn>
                                    <a:cxn ang="0">
                                      <a:pos x="T2" y="T3"/>
                                    </a:cxn>
                                    <a:cxn ang="0">
                                      <a:pos x="T4" y="T5"/>
                                    </a:cxn>
                                    <a:cxn ang="0">
                                      <a:pos x="T6" y="T7"/>
                                    </a:cxn>
                                    <a:cxn ang="0">
                                      <a:pos x="T8" y="T9"/>
                                    </a:cxn>
                                  </a:cxnLst>
                                  <a:rect l="T10" t="T11" r="T12" b="T13"/>
                                  <a:pathLst>
                                    <a:path w="5683" h="18111">
                                      <a:moveTo>
                                        <a:pt x="0" y="0"/>
                                      </a:moveTo>
                                      <a:lnTo>
                                        <a:pt x="4908" y="10380"/>
                                      </a:lnTo>
                                      <a:cubicBezTo>
                                        <a:pt x="5683" y="12222"/>
                                        <a:pt x="4464" y="13555"/>
                                        <a:pt x="4070" y="13987"/>
                                      </a:cubicBezTo>
                                      <a:lnTo>
                                        <a:pt x="0" y="18111"/>
                                      </a:lnTo>
                                      <a:lnTo>
                                        <a:pt x="0" y="0"/>
                                      </a:lnTo>
                                      <a:close/>
                                    </a:path>
                                  </a:pathLst>
                                </a:custGeom>
                                <a:solidFill>
                                  <a:srgbClr val="4965A0"/>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0" cap="flat">
                                      <a:solidFill>
                                        <a:srgbClr val="000000"/>
                                      </a:solidFill>
                                      <a:miter lim="127000"/>
                                      <a:headEnd/>
                                      <a:tailEnd/>
                                    </a14:hiddenLine>
                                  </a:ext>
                                </a:extLst>
                              </wps:spPr>
                              <wps:bodyPr rot="0" vert="horz" wrap="square" lIns="91440" tIns="45720" rIns="91440" bIns="45720" anchor="t" anchorCtr="0" upright="1">
                                <a:noAutofit/>
                              </wps:bodyPr>
                            </wps:wsp>
                            <wps:wsp>
                              <wps:cNvPr id="113" name="Shape 29"/>
                              <wps:cNvSpPr>
                                <a:spLocks/>
                              </wps:cNvSpPr>
                              <wps:spPr bwMode="auto">
                                <a:xfrm>
                                  <a:off x="141218" y="56369"/>
                                  <a:ext cx="53181" cy="86157"/>
                                </a:xfrm>
                                <a:custGeom>
                                  <a:avLst/>
                                  <a:gdLst>
                                    <a:gd name="T0" fmla="*/ 17481 w 53181"/>
                                    <a:gd name="T1" fmla="*/ 0 h 86157"/>
                                    <a:gd name="T2" fmla="*/ 37979 w 53181"/>
                                    <a:gd name="T3" fmla="*/ 7379 h 86157"/>
                                    <a:gd name="T4" fmla="*/ 31820 w 53181"/>
                                    <a:gd name="T5" fmla="*/ 57760 h 86157"/>
                                    <a:gd name="T6" fmla="*/ 29242 w 53181"/>
                                    <a:gd name="T7" fmla="*/ 62116 h 86157"/>
                                    <a:gd name="T8" fmla="*/ 22041 w 53181"/>
                                    <a:gd name="T9" fmla="*/ 85357 h 86157"/>
                                    <a:gd name="T10" fmla="*/ 22041 w 53181"/>
                                    <a:gd name="T11" fmla="*/ 86157 h 86157"/>
                                    <a:gd name="T12" fmla="*/ 0 w 53181"/>
                                    <a:gd name="T13" fmla="*/ 86157 h 86157"/>
                                    <a:gd name="T14" fmla="*/ 0 w 53181"/>
                                    <a:gd name="T15" fmla="*/ 75533 h 86157"/>
                                    <a:gd name="T16" fmla="*/ 7137 w 53181"/>
                                    <a:gd name="T17" fmla="*/ 73095 h 86157"/>
                                    <a:gd name="T18" fmla="*/ 26384 w 53181"/>
                                    <a:gd name="T19" fmla="*/ 47206 h 86157"/>
                                    <a:gd name="T20" fmla="*/ 31426 w 53181"/>
                                    <a:gd name="T21" fmla="*/ 15278 h 86157"/>
                                    <a:gd name="T22" fmla="*/ 16465 w 53181"/>
                                    <a:gd name="T23" fmla="*/ 9335 h 86157"/>
                                    <a:gd name="T24" fmla="*/ 0 w 53181"/>
                                    <a:gd name="T25" fmla="*/ 12576 h 86157"/>
                                    <a:gd name="T26" fmla="*/ 0 w 53181"/>
                                    <a:gd name="T27" fmla="*/ 2628 h 86157"/>
                                    <a:gd name="T28" fmla="*/ 17481 w 53181"/>
                                    <a:gd name="T29" fmla="*/ 0 h 86157"/>
                                    <a:gd name="T30" fmla="*/ 0 w 53181"/>
                                    <a:gd name="T31" fmla="*/ 0 h 86157"/>
                                    <a:gd name="T32" fmla="*/ 53181 w 53181"/>
                                    <a:gd name="T33" fmla="*/ 86157 h 8615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T30" t="T31" r="T32" b="T33"/>
                                  <a:pathLst>
                                    <a:path w="53181" h="86157">
                                      <a:moveTo>
                                        <a:pt x="17481" y="0"/>
                                      </a:moveTo>
                                      <a:cubicBezTo>
                                        <a:pt x="26219" y="0"/>
                                        <a:pt x="32912" y="2413"/>
                                        <a:pt x="37979" y="7379"/>
                                      </a:cubicBezTo>
                                      <a:cubicBezTo>
                                        <a:pt x="53181" y="22301"/>
                                        <a:pt x="39300" y="45365"/>
                                        <a:pt x="31820" y="57760"/>
                                      </a:cubicBezTo>
                                      <a:cubicBezTo>
                                        <a:pt x="30842" y="59398"/>
                                        <a:pt x="29953" y="60859"/>
                                        <a:pt x="29242" y="62116"/>
                                      </a:cubicBezTo>
                                      <a:cubicBezTo>
                                        <a:pt x="24746" y="70219"/>
                                        <a:pt x="22041" y="78892"/>
                                        <a:pt x="22041" y="85357"/>
                                      </a:cubicBezTo>
                                      <a:lnTo>
                                        <a:pt x="22041" y="86157"/>
                                      </a:lnTo>
                                      <a:lnTo>
                                        <a:pt x="0" y="86157"/>
                                      </a:lnTo>
                                      <a:lnTo>
                                        <a:pt x="0" y="75533"/>
                                      </a:lnTo>
                                      <a:lnTo>
                                        <a:pt x="7137" y="73095"/>
                                      </a:lnTo>
                                      <a:cubicBezTo>
                                        <a:pt x="14099" y="68387"/>
                                        <a:pt x="20317" y="57664"/>
                                        <a:pt x="26384" y="47206"/>
                                      </a:cubicBezTo>
                                      <a:cubicBezTo>
                                        <a:pt x="35503" y="31509"/>
                                        <a:pt x="36976" y="22251"/>
                                        <a:pt x="31426" y="15278"/>
                                      </a:cubicBezTo>
                                      <a:cubicBezTo>
                                        <a:pt x="28315" y="11341"/>
                                        <a:pt x="23273" y="9335"/>
                                        <a:pt x="16465" y="9335"/>
                                      </a:cubicBezTo>
                                      <a:lnTo>
                                        <a:pt x="0" y="12576"/>
                                      </a:lnTo>
                                      <a:lnTo>
                                        <a:pt x="0" y="2628"/>
                                      </a:lnTo>
                                      <a:lnTo>
                                        <a:pt x="17481" y="0"/>
                                      </a:lnTo>
                                      <a:close/>
                                    </a:path>
                                  </a:pathLst>
                                </a:custGeom>
                                <a:solidFill>
                                  <a:srgbClr val="4965A0"/>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0" cap="flat">
                                      <a:solidFill>
                                        <a:srgbClr val="000000"/>
                                      </a:solidFill>
                                      <a:miter lim="127000"/>
                                      <a:headEnd/>
                                      <a:tailEnd/>
                                    </a14:hiddenLine>
                                  </a:ext>
                                </a:extLst>
                              </wps:spPr>
                              <wps:bodyPr rot="0" vert="horz" wrap="square" lIns="91440" tIns="45720" rIns="91440" bIns="45720" anchor="t" anchorCtr="0" upright="1">
                                <a:noAutofit/>
                              </wps:bodyPr>
                            </wps:wsp>
                            <wps:wsp>
                              <wps:cNvPr id="114" name="Shape 30"/>
                              <wps:cNvSpPr>
                                <a:spLocks/>
                              </wps:cNvSpPr>
                              <wps:spPr bwMode="auto">
                                <a:xfrm>
                                  <a:off x="241508" y="42392"/>
                                  <a:ext cx="114224" cy="123977"/>
                                </a:xfrm>
                                <a:custGeom>
                                  <a:avLst/>
                                  <a:gdLst>
                                    <a:gd name="T0" fmla="*/ 71018 w 114224"/>
                                    <a:gd name="T1" fmla="*/ 0 h 123977"/>
                                    <a:gd name="T2" fmla="*/ 94691 w 114224"/>
                                    <a:gd name="T3" fmla="*/ 1651 h 123977"/>
                                    <a:gd name="T4" fmla="*/ 101740 w 114224"/>
                                    <a:gd name="T5" fmla="*/ 2820 h 123977"/>
                                    <a:gd name="T6" fmla="*/ 110896 w 114224"/>
                                    <a:gd name="T7" fmla="*/ 4229 h 123977"/>
                                    <a:gd name="T8" fmla="*/ 113855 w 114224"/>
                                    <a:gd name="T9" fmla="*/ 6706 h 123977"/>
                                    <a:gd name="T10" fmla="*/ 113665 w 114224"/>
                                    <a:gd name="T11" fmla="*/ 9093 h 123977"/>
                                    <a:gd name="T12" fmla="*/ 113119 w 114224"/>
                                    <a:gd name="T13" fmla="*/ 15418 h 123977"/>
                                    <a:gd name="T14" fmla="*/ 112738 w 114224"/>
                                    <a:gd name="T15" fmla="*/ 26327 h 123977"/>
                                    <a:gd name="T16" fmla="*/ 112560 w 114224"/>
                                    <a:gd name="T17" fmla="*/ 32360 h 123977"/>
                                    <a:gd name="T18" fmla="*/ 109715 w 114224"/>
                                    <a:gd name="T19" fmla="*/ 36830 h 123977"/>
                                    <a:gd name="T20" fmla="*/ 107417 w 114224"/>
                                    <a:gd name="T21" fmla="*/ 32881 h 123977"/>
                                    <a:gd name="T22" fmla="*/ 101333 w 114224"/>
                                    <a:gd name="T23" fmla="*/ 18771 h 123977"/>
                                    <a:gd name="T24" fmla="*/ 70485 w 114224"/>
                                    <a:gd name="T25" fmla="*/ 9754 h 123977"/>
                                    <a:gd name="T26" fmla="*/ 40297 w 114224"/>
                                    <a:gd name="T27" fmla="*/ 18453 h 123977"/>
                                    <a:gd name="T28" fmla="*/ 25616 w 114224"/>
                                    <a:gd name="T29" fmla="*/ 58674 h 123977"/>
                                    <a:gd name="T30" fmla="*/ 75438 w 114224"/>
                                    <a:gd name="T31" fmla="*/ 112916 h 123977"/>
                                    <a:gd name="T32" fmla="*/ 103708 w 114224"/>
                                    <a:gd name="T33" fmla="*/ 104839 h 123977"/>
                                    <a:gd name="T34" fmla="*/ 109080 w 114224"/>
                                    <a:gd name="T35" fmla="*/ 94653 h 123977"/>
                                    <a:gd name="T36" fmla="*/ 111734 w 114224"/>
                                    <a:gd name="T37" fmla="*/ 91008 h 123977"/>
                                    <a:gd name="T38" fmla="*/ 114224 w 114224"/>
                                    <a:gd name="T39" fmla="*/ 94412 h 123977"/>
                                    <a:gd name="T40" fmla="*/ 110693 w 114224"/>
                                    <a:gd name="T41" fmla="*/ 115431 h 123977"/>
                                    <a:gd name="T42" fmla="*/ 106083 w 114224"/>
                                    <a:gd name="T43" fmla="*/ 120434 h 123977"/>
                                    <a:gd name="T44" fmla="*/ 76543 w 114224"/>
                                    <a:gd name="T45" fmla="*/ 123977 h 123977"/>
                                    <a:gd name="T46" fmla="*/ 20485 w 114224"/>
                                    <a:gd name="T47" fmla="*/ 106883 h 123977"/>
                                    <a:gd name="T48" fmla="*/ 0 w 114224"/>
                                    <a:gd name="T49" fmla="*/ 60147 h 123977"/>
                                    <a:gd name="T50" fmla="*/ 19190 w 114224"/>
                                    <a:gd name="T51" fmla="*/ 16739 h 123977"/>
                                    <a:gd name="T52" fmla="*/ 71018 w 114224"/>
                                    <a:gd name="T53" fmla="*/ 0 h 123977"/>
                                    <a:gd name="T54" fmla="*/ 0 w 114224"/>
                                    <a:gd name="T55" fmla="*/ 0 h 123977"/>
                                    <a:gd name="T56" fmla="*/ 114224 w 114224"/>
                                    <a:gd name="T57" fmla="*/ 123977 h 1239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T54" t="T55" r="T56" b="T57"/>
                                  <a:pathLst>
                                    <a:path w="114224" h="123977">
                                      <a:moveTo>
                                        <a:pt x="71018" y="0"/>
                                      </a:moveTo>
                                      <a:cubicBezTo>
                                        <a:pt x="81407" y="0"/>
                                        <a:pt x="87566" y="762"/>
                                        <a:pt x="94691" y="1651"/>
                                      </a:cubicBezTo>
                                      <a:cubicBezTo>
                                        <a:pt x="97168" y="2032"/>
                                        <a:pt x="99517" y="2426"/>
                                        <a:pt x="101740" y="2820"/>
                                      </a:cubicBezTo>
                                      <a:cubicBezTo>
                                        <a:pt x="104991" y="3378"/>
                                        <a:pt x="108052" y="3899"/>
                                        <a:pt x="110896" y="4229"/>
                                      </a:cubicBezTo>
                                      <a:cubicBezTo>
                                        <a:pt x="113335" y="4471"/>
                                        <a:pt x="113855" y="5715"/>
                                        <a:pt x="113855" y="6706"/>
                                      </a:cubicBezTo>
                                      <a:cubicBezTo>
                                        <a:pt x="113855" y="7315"/>
                                        <a:pt x="113779" y="8014"/>
                                        <a:pt x="113665" y="9093"/>
                                      </a:cubicBezTo>
                                      <a:cubicBezTo>
                                        <a:pt x="113551" y="10389"/>
                                        <a:pt x="113322" y="12345"/>
                                        <a:pt x="113119" y="15418"/>
                                      </a:cubicBezTo>
                                      <a:cubicBezTo>
                                        <a:pt x="112916" y="18453"/>
                                        <a:pt x="112827" y="22632"/>
                                        <a:pt x="112738" y="26327"/>
                                      </a:cubicBezTo>
                                      <a:cubicBezTo>
                                        <a:pt x="112687" y="28867"/>
                                        <a:pt x="112636" y="31064"/>
                                        <a:pt x="112560" y="32360"/>
                                      </a:cubicBezTo>
                                      <a:cubicBezTo>
                                        <a:pt x="112484" y="33477"/>
                                        <a:pt x="112192" y="36830"/>
                                        <a:pt x="109715" y="36830"/>
                                      </a:cubicBezTo>
                                      <a:cubicBezTo>
                                        <a:pt x="107417" y="36830"/>
                                        <a:pt x="107417" y="33947"/>
                                        <a:pt x="107417" y="32881"/>
                                      </a:cubicBezTo>
                                      <a:cubicBezTo>
                                        <a:pt x="107201" y="27584"/>
                                        <a:pt x="104991" y="22441"/>
                                        <a:pt x="101333" y="18771"/>
                                      </a:cubicBezTo>
                                      <a:cubicBezTo>
                                        <a:pt x="95390" y="13043"/>
                                        <a:pt x="84150" y="9754"/>
                                        <a:pt x="70485" y="9754"/>
                                      </a:cubicBezTo>
                                      <a:cubicBezTo>
                                        <a:pt x="56324" y="9754"/>
                                        <a:pt x="47587" y="12281"/>
                                        <a:pt x="40297" y="18453"/>
                                      </a:cubicBezTo>
                                      <a:cubicBezTo>
                                        <a:pt x="30289" y="27077"/>
                                        <a:pt x="25616" y="39865"/>
                                        <a:pt x="25616" y="58674"/>
                                      </a:cubicBezTo>
                                      <a:cubicBezTo>
                                        <a:pt x="25616" y="96088"/>
                                        <a:pt x="54750" y="112916"/>
                                        <a:pt x="75438" y="112916"/>
                                      </a:cubicBezTo>
                                      <a:cubicBezTo>
                                        <a:pt x="89967" y="112916"/>
                                        <a:pt x="97498" y="111747"/>
                                        <a:pt x="103708" y="104839"/>
                                      </a:cubicBezTo>
                                      <a:cubicBezTo>
                                        <a:pt x="106248" y="101969"/>
                                        <a:pt x="108509" y="97689"/>
                                        <a:pt x="109080" y="94653"/>
                                      </a:cubicBezTo>
                                      <a:cubicBezTo>
                                        <a:pt x="109398" y="92520"/>
                                        <a:pt x="109791" y="91008"/>
                                        <a:pt x="111734" y="91008"/>
                                      </a:cubicBezTo>
                                      <a:cubicBezTo>
                                        <a:pt x="113271" y="91008"/>
                                        <a:pt x="114224" y="92774"/>
                                        <a:pt x="114224" y="94412"/>
                                      </a:cubicBezTo>
                                      <a:cubicBezTo>
                                        <a:pt x="114224" y="96342"/>
                                        <a:pt x="112344" y="110109"/>
                                        <a:pt x="110693" y="115431"/>
                                      </a:cubicBezTo>
                                      <a:cubicBezTo>
                                        <a:pt x="109918" y="118313"/>
                                        <a:pt x="109068" y="119253"/>
                                        <a:pt x="106083" y="120434"/>
                                      </a:cubicBezTo>
                                      <a:cubicBezTo>
                                        <a:pt x="100546" y="122657"/>
                                        <a:pt x="89484" y="123977"/>
                                        <a:pt x="76543" y="123977"/>
                                      </a:cubicBezTo>
                                      <a:cubicBezTo>
                                        <a:pt x="52578" y="123977"/>
                                        <a:pt x="34239" y="118390"/>
                                        <a:pt x="20485" y="106883"/>
                                      </a:cubicBezTo>
                                      <a:cubicBezTo>
                                        <a:pt x="6883" y="95479"/>
                                        <a:pt x="0" y="79744"/>
                                        <a:pt x="0" y="60147"/>
                                      </a:cubicBezTo>
                                      <a:cubicBezTo>
                                        <a:pt x="0" y="53988"/>
                                        <a:pt x="1384" y="32626"/>
                                        <a:pt x="19190" y="16739"/>
                                      </a:cubicBezTo>
                                      <a:cubicBezTo>
                                        <a:pt x="32220" y="5296"/>
                                        <a:pt x="48717" y="0"/>
                                        <a:pt x="71018" y="0"/>
                                      </a:cubicBezTo>
                                      <a:close/>
                                    </a:path>
                                  </a:pathLst>
                                </a:custGeom>
                                <a:solidFill>
                                  <a:srgbClr val="4965A0"/>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0" cap="flat">
                                      <a:solidFill>
                                        <a:srgbClr val="000000"/>
                                      </a:solidFill>
                                      <a:miter lim="127000"/>
                                      <a:headEnd/>
                                      <a:tailEnd/>
                                    </a14:hiddenLine>
                                  </a:ext>
                                </a:extLst>
                              </wps:spPr>
                              <wps:bodyPr rot="0" vert="horz" wrap="square" lIns="91440" tIns="45720" rIns="91440" bIns="45720" anchor="t" anchorCtr="0" upright="1">
                                <a:noAutofit/>
                              </wps:bodyPr>
                            </wps:wsp>
                            <wps:wsp>
                              <wps:cNvPr id="115" name="Shape 31"/>
                              <wps:cNvSpPr>
                                <a:spLocks/>
                              </wps:cNvSpPr>
                              <wps:spPr bwMode="auto">
                                <a:xfrm>
                                  <a:off x="377247" y="42556"/>
                                  <a:ext cx="67697" cy="123812"/>
                                </a:xfrm>
                                <a:custGeom>
                                  <a:avLst/>
                                  <a:gdLst>
                                    <a:gd name="T0" fmla="*/ 67697 w 67697"/>
                                    <a:gd name="T1" fmla="*/ 0 h 123812"/>
                                    <a:gd name="T2" fmla="*/ 67697 w 67697"/>
                                    <a:gd name="T3" fmla="*/ 10249 h 123812"/>
                                    <a:gd name="T4" fmla="*/ 63830 w 67697"/>
                                    <a:gd name="T5" fmla="*/ 9411 h 123812"/>
                                    <a:gd name="T6" fmla="*/ 25235 w 67697"/>
                                    <a:gd name="T7" fmla="*/ 57023 h 123812"/>
                                    <a:gd name="T8" fmla="*/ 54028 w 67697"/>
                                    <a:gd name="T9" fmla="*/ 109858 h 123812"/>
                                    <a:gd name="T10" fmla="*/ 67697 w 67697"/>
                                    <a:gd name="T11" fmla="*/ 112784 h 123812"/>
                                    <a:gd name="T12" fmla="*/ 67697 w 67697"/>
                                    <a:gd name="T13" fmla="*/ 123685 h 123812"/>
                                    <a:gd name="T14" fmla="*/ 66954 w 67697"/>
                                    <a:gd name="T15" fmla="*/ 123812 h 123812"/>
                                    <a:gd name="T16" fmla="*/ 0 w 67697"/>
                                    <a:gd name="T17" fmla="*/ 61811 h 123812"/>
                                    <a:gd name="T18" fmla="*/ 38008 w 67697"/>
                                    <a:gd name="T19" fmla="*/ 5322 h 123812"/>
                                    <a:gd name="T20" fmla="*/ 67697 w 67697"/>
                                    <a:gd name="T21" fmla="*/ 0 h 123812"/>
                                    <a:gd name="T22" fmla="*/ 0 w 67697"/>
                                    <a:gd name="T23" fmla="*/ 0 h 123812"/>
                                    <a:gd name="T24" fmla="*/ 67697 w 67697"/>
                                    <a:gd name="T25" fmla="*/ 123812 h 1238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T22" t="T23" r="T24" b="T25"/>
                                  <a:pathLst>
                                    <a:path w="67697" h="123812">
                                      <a:moveTo>
                                        <a:pt x="67697" y="0"/>
                                      </a:moveTo>
                                      <a:lnTo>
                                        <a:pt x="67697" y="10249"/>
                                      </a:lnTo>
                                      <a:lnTo>
                                        <a:pt x="63830" y="9411"/>
                                      </a:lnTo>
                                      <a:cubicBezTo>
                                        <a:pt x="49428" y="9411"/>
                                        <a:pt x="25235" y="15596"/>
                                        <a:pt x="25235" y="57023"/>
                                      </a:cubicBezTo>
                                      <a:cubicBezTo>
                                        <a:pt x="25235" y="82207"/>
                                        <a:pt x="36422" y="101691"/>
                                        <a:pt x="54028" y="109858"/>
                                      </a:cubicBezTo>
                                      <a:lnTo>
                                        <a:pt x="67697" y="112784"/>
                                      </a:lnTo>
                                      <a:lnTo>
                                        <a:pt x="67697" y="123685"/>
                                      </a:lnTo>
                                      <a:lnTo>
                                        <a:pt x="66954" y="123812"/>
                                      </a:lnTo>
                                      <a:cubicBezTo>
                                        <a:pt x="20955" y="123812"/>
                                        <a:pt x="0" y="91668"/>
                                        <a:pt x="0" y="61811"/>
                                      </a:cubicBezTo>
                                      <a:cubicBezTo>
                                        <a:pt x="0" y="39427"/>
                                        <a:pt x="12080" y="15758"/>
                                        <a:pt x="38008" y="5322"/>
                                      </a:cubicBezTo>
                                      <a:lnTo>
                                        <a:pt x="67697" y="0"/>
                                      </a:lnTo>
                                      <a:close/>
                                    </a:path>
                                  </a:pathLst>
                                </a:custGeom>
                                <a:solidFill>
                                  <a:srgbClr val="4965A0"/>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0" cap="flat">
                                      <a:solidFill>
                                        <a:srgbClr val="000000"/>
                                      </a:solidFill>
                                      <a:miter lim="127000"/>
                                      <a:headEnd/>
                                      <a:tailEnd/>
                                    </a14:hiddenLine>
                                  </a:ext>
                                </a:extLst>
                              </wps:spPr>
                              <wps:bodyPr rot="0" vert="horz" wrap="square" lIns="91440" tIns="45720" rIns="91440" bIns="45720" anchor="t" anchorCtr="0" upright="1">
                                <a:noAutofit/>
                              </wps:bodyPr>
                            </wps:wsp>
                            <wps:wsp>
                              <wps:cNvPr id="116" name="Shape 32"/>
                              <wps:cNvSpPr>
                                <a:spLocks/>
                              </wps:cNvSpPr>
                              <wps:spPr bwMode="auto">
                                <a:xfrm>
                                  <a:off x="444945" y="42391"/>
                                  <a:ext cx="67888" cy="123850"/>
                                </a:xfrm>
                                <a:custGeom>
                                  <a:avLst/>
                                  <a:gdLst>
                                    <a:gd name="T0" fmla="*/ 921 w 67888"/>
                                    <a:gd name="T1" fmla="*/ 0 h 123850"/>
                                    <a:gd name="T2" fmla="*/ 67888 w 67888"/>
                                    <a:gd name="T3" fmla="*/ 59220 h 123850"/>
                                    <a:gd name="T4" fmla="*/ 27024 w 67888"/>
                                    <a:gd name="T5" fmla="*/ 119220 h 123850"/>
                                    <a:gd name="T6" fmla="*/ 0 w 67888"/>
                                    <a:gd name="T7" fmla="*/ 123850 h 123850"/>
                                    <a:gd name="T8" fmla="*/ 0 w 67888"/>
                                    <a:gd name="T9" fmla="*/ 112949 h 123850"/>
                                    <a:gd name="T10" fmla="*/ 5899 w 67888"/>
                                    <a:gd name="T11" fmla="*/ 114211 h 123850"/>
                                    <a:gd name="T12" fmla="*/ 42462 w 67888"/>
                                    <a:gd name="T13" fmla="*/ 64935 h 123850"/>
                                    <a:gd name="T14" fmla="*/ 14880 w 67888"/>
                                    <a:gd name="T15" fmla="*/ 13641 h 123850"/>
                                    <a:gd name="T16" fmla="*/ 0 w 67888"/>
                                    <a:gd name="T17" fmla="*/ 10414 h 123850"/>
                                    <a:gd name="T18" fmla="*/ 0 w 67888"/>
                                    <a:gd name="T19" fmla="*/ 165 h 123850"/>
                                    <a:gd name="T20" fmla="*/ 921 w 67888"/>
                                    <a:gd name="T21" fmla="*/ 0 h 123850"/>
                                    <a:gd name="T22" fmla="*/ 0 w 67888"/>
                                    <a:gd name="T23" fmla="*/ 0 h 123850"/>
                                    <a:gd name="T24" fmla="*/ 67888 w 67888"/>
                                    <a:gd name="T25" fmla="*/ 123850 h 1238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T22" t="T23" r="T24" b="T25"/>
                                  <a:pathLst>
                                    <a:path w="67888" h="123850">
                                      <a:moveTo>
                                        <a:pt x="921" y="0"/>
                                      </a:moveTo>
                                      <a:cubicBezTo>
                                        <a:pt x="42234" y="0"/>
                                        <a:pt x="67888" y="22695"/>
                                        <a:pt x="67888" y="59220"/>
                                      </a:cubicBezTo>
                                      <a:cubicBezTo>
                                        <a:pt x="67888" y="87814"/>
                                        <a:pt x="52007" y="109943"/>
                                        <a:pt x="27024" y="119220"/>
                                      </a:cubicBezTo>
                                      <a:lnTo>
                                        <a:pt x="0" y="123850"/>
                                      </a:lnTo>
                                      <a:lnTo>
                                        <a:pt x="0" y="112949"/>
                                      </a:lnTo>
                                      <a:lnTo>
                                        <a:pt x="5899" y="114211"/>
                                      </a:lnTo>
                                      <a:cubicBezTo>
                                        <a:pt x="16897" y="114211"/>
                                        <a:pt x="42462" y="109410"/>
                                        <a:pt x="42462" y="64935"/>
                                      </a:cubicBezTo>
                                      <a:cubicBezTo>
                                        <a:pt x="42462" y="40484"/>
                                        <a:pt x="31747" y="21570"/>
                                        <a:pt x="14880" y="13641"/>
                                      </a:cubicBezTo>
                                      <a:lnTo>
                                        <a:pt x="0" y="10414"/>
                                      </a:lnTo>
                                      <a:lnTo>
                                        <a:pt x="0" y="165"/>
                                      </a:lnTo>
                                      <a:lnTo>
                                        <a:pt x="921" y="0"/>
                                      </a:lnTo>
                                      <a:close/>
                                    </a:path>
                                  </a:pathLst>
                                </a:custGeom>
                                <a:solidFill>
                                  <a:srgbClr val="4965A0"/>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0" cap="flat">
                                      <a:solidFill>
                                        <a:srgbClr val="000000"/>
                                      </a:solidFill>
                                      <a:miter lim="127000"/>
                                      <a:headEnd/>
                                      <a:tailEnd/>
                                    </a14:hiddenLine>
                                  </a:ext>
                                </a:extLst>
                              </wps:spPr>
                              <wps:bodyPr rot="0" vert="horz" wrap="square" lIns="91440" tIns="45720" rIns="91440" bIns="45720" anchor="t" anchorCtr="0" upright="1">
                                <a:noAutofit/>
                              </wps:bodyPr>
                            </wps:wsp>
                            <wps:wsp>
                              <wps:cNvPr id="117" name="Shape 33"/>
                              <wps:cNvSpPr>
                                <a:spLocks/>
                              </wps:cNvSpPr>
                              <wps:spPr bwMode="auto">
                                <a:xfrm>
                                  <a:off x="526057" y="44602"/>
                                  <a:ext cx="89713" cy="120117"/>
                                </a:xfrm>
                                <a:custGeom>
                                  <a:avLst/>
                                  <a:gdLst>
                                    <a:gd name="T0" fmla="*/ 4140 w 89713"/>
                                    <a:gd name="T1" fmla="*/ 0 h 120117"/>
                                    <a:gd name="T2" fmla="*/ 18072 w 89713"/>
                                    <a:gd name="T3" fmla="*/ 203 h 120117"/>
                                    <a:gd name="T4" fmla="*/ 26429 w 89713"/>
                                    <a:gd name="T5" fmla="*/ 355 h 120117"/>
                                    <a:gd name="T6" fmla="*/ 35585 w 89713"/>
                                    <a:gd name="T7" fmla="*/ 203 h 120117"/>
                                    <a:gd name="T8" fmla="*/ 49835 w 89713"/>
                                    <a:gd name="T9" fmla="*/ 0 h 120117"/>
                                    <a:gd name="T10" fmla="*/ 53975 w 89713"/>
                                    <a:gd name="T11" fmla="*/ 2108 h 120117"/>
                                    <a:gd name="T12" fmla="*/ 50381 w 89713"/>
                                    <a:gd name="T13" fmla="*/ 4419 h 120117"/>
                                    <a:gd name="T14" fmla="*/ 44260 w 89713"/>
                                    <a:gd name="T15" fmla="*/ 4953 h 120117"/>
                                    <a:gd name="T16" fmla="*/ 38684 w 89713"/>
                                    <a:gd name="T17" fmla="*/ 12840 h 120117"/>
                                    <a:gd name="T18" fmla="*/ 38316 w 89713"/>
                                    <a:gd name="T19" fmla="*/ 45961 h 120117"/>
                                    <a:gd name="T20" fmla="*/ 38316 w 89713"/>
                                    <a:gd name="T21" fmla="*/ 73596 h 120117"/>
                                    <a:gd name="T22" fmla="*/ 41580 w 89713"/>
                                    <a:gd name="T23" fmla="*/ 106070 h 120117"/>
                                    <a:gd name="T24" fmla="*/ 62725 w 89713"/>
                                    <a:gd name="T25" fmla="*/ 109245 h 120117"/>
                                    <a:gd name="T26" fmla="*/ 81242 w 89713"/>
                                    <a:gd name="T27" fmla="*/ 105016 h 120117"/>
                                    <a:gd name="T28" fmla="*/ 85103 w 89713"/>
                                    <a:gd name="T29" fmla="*/ 95974 h 120117"/>
                                    <a:gd name="T30" fmla="*/ 87592 w 89713"/>
                                    <a:gd name="T31" fmla="*/ 93028 h 120117"/>
                                    <a:gd name="T32" fmla="*/ 89713 w 89713"/>
                                    <a:gd name="T33" fmla="*/ 97181 h 120117"/>
                                    <a:gd name="T34" fmla="*/ 87300 w 89713"/>
                                    <a:gd name="T35" fmla="*/ 115417 h 120117"/>
                                    <a:gd name="T36" fmla="*/ 76365 w 89713"/>
                                    <a:gd name="T37" fmla="*/ 120117 h 120117"/>
                                    <a:gd name="T38" fmla="*/ 47231 w 89713"/>
                                    <a:gd name="T39" fmla="*/ 119558 h 120117"/>
                                    <a:gd name="T40" fmla="*/ 42850 w 89713"/>
                                    <a:gd name="T41" fmla="*/ 119469 h 120117"/>
                                    <a:gd name="T42" fmla="*/ 25692 w 89713"/>
                                    <a:gd name="T43" fmla="*/ 119190 h 120117"/>
                                    <a:gd name="T44" fmla="*/ 22708 w 89713"/>
                                    <a:gd name="T45" fmla="*/ 119266 h 120117"/>
                                    <a:gd name="T46" fmla="*/ 16485 w 89713"/>
                                    <a:gd name="T47" fmla="*/ 119380 h 120117"/>
                                    <a:gd name="T48" fmla="*/ 16231 w 89713"/>
                                    <a:gd name="T49" fmla="*/ 119393 h 120117"/>
                                    <a:gd name="T50" fmla="*/ 5245 w 89713"/>
                                    <a:gd name="T51" fmla="*/ 119748 h 120117"/>
                                    <a:gd name="T52" fmla="*/ 1473 w 89713"/>
                                    <a:gd name="T53" fmla="*/ 117449 h 120117"/>
                                    <a:gd name="T54" fmla="*/ 4699 w 89713"/>
                                    <a:gd name="T55" fmla="*/ 115138 h 120117"/>
                                    <a:gd name="T56" fmla="*/ 10262 w 89713"/>
                                    <a:gd name="T57" fmla="*/ 114617 h 120117"/>
                                    <a:gd name="T58" fmla="*/ 14554 w 89713"/>
                                    <a:gd name="T59" fmla="*/ 106871 h 120117"/>
                                    <a:gd name="T60" fmla="*/ 15278 w 89713"/>
                                    <a:gd name="T61" fmla="*/ 73596 h 120117"/>
                                    <a:gd name="T62" fmla="*/ 15278 w 89713"/>
                                    <a:gd name="T63" fmla="*/ 45961 h 120117"/>
                                    <a:gd name="T64" fmla="*/ 15113 w 89713"/>
                                    <a:gd name="T65" fmla="*/ 12827 h 120117"/>
                                    <a:gd name="T66" fmla="*/ 8573 w 89713"/>
                                    <a:gd name="T67" fmla="*/ 4940 h 120117"/>
                                    <a:gd name="T68" fmla="*/ 3404 w 89713"/>
                                    <a:gd name="T69" fmla="*/ 4419 h 120117"/>
                                    <a:gd name="T70" fmla="*/ 0 w 89713"/>
                                    <a:gd name="T71" fmla="*/ 2108 h 120117"/>
                                    <a:gd name="T72" fmla="*/ 4140 w 89713"/>
                                    <a:gd name="T73" fmla="*/ 0 h 120117"/>
                                    <a:gd name="T74" fmla="*/ 0 w 89713"/>
                                    <a:gd name="T75" fmla="*/ 0 h 120117"/>
                                    <a:gd name="T76" fmla="*/ 89713 w 89713"/>
                                    <a:gd name="T77" fmla="*/ 120117 h 1201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T74" t="T75" r="T76" b="T77"/>
                                  <a:pathLst>
                                    <a:path w="89713" h="120117">
                                      <a:moveTo>
                                        <a:pt x="4140" y="0"/>
                                      </a:moveTo>
                                      <a:cubicBezTo>
                                        <a:pt x="8420" y="0"/>
                                        <a:pt x="13551" y="114"/>
                                        <a:pt x="18072" y="203"/>
                                      </a:cubicBezTo>
                                      <a:cubicBezTo>
                                        <a:pt x="21501" y="292"/>
                                        <a:pt x="24524" y="355"/>
                                        <a:pt x="26429" y="355"/>
                                      </a:cubicBezTo>
                                      <a:cubicBezTo>
                                        <a:pt x="28118" y="355"/>
                                        <a:pt x="31648" y="279"/>
                                        <a:pt x="35585" y="203"/>
                                      </a:cubicBezTo>
                                      <a:cubicBezTo>
                                        <a:pt x="40602" y="114"/>
                                        <a:pt x="46330" y="0"/>
                                        <a:pt x="49835" y="0"/>
                                      </a:cubicBezTo>
                                      <a:cubicBezTo>
                                        <a:pt x="51194" y="0"/>
                                        <a:pt x="53975" y="0"/>
                                        <a:pt x="53975" y="2108"/>
                                      </a:cubicBezTo>
                                      <a:cubicBezTo>
                                        <a:pt x="53975" y="3632"/>
                                        <a:pt x="52768" y="4419"/>
                                        <a:pt x="50381" y="4419"/>
                                      </a:cubicBezTo>
                                      <a:cubicBezTo>
                                        <a:pt x="48641" y="4419"/>
                                        <a:pt x="46076" y="4585"/>
                                        <a:pt x="44260" y="4953"/>
                                      </a:cubicBezTo>
                                      <a:cubicBezTo>
                                        <a:pt x="40297" y="5613"/>
                                        <a:pt x="39052" y="7391"/>
                                        <a:pt x="38684" y="12840"/>
                                      </a:cubicBezTo>
                                      <a:cubicBezTo>
                                        <a:pt x="38316" y="17806"/>
                                        <a:pt x="38316" y="22098"/>
                                        <a:pt x="38316" y="45961"/>
                                      </a:cubicBezTo>
                                      <a:lnTo>
                                        <a:pt x="38316" y="73596"/>
                                      </a:lnTo>
                                      <a:cubicBezTo>
                                        <a:pt x="38316" y="93396"/>
                                        <a:pt x="38316" y="103315"/>
                                        <a:pt x="41580" y="106070"/>
                                      </a:cubicBezTo>
                                      <a:cubicBezTo>
                                        <a:pt x="44196" y="108331"/>
                                        <a:pt x="50305" y="109245"/>
                                        <a:pt x="62725" y="109245"/>
                                      </a:cubicBezTo>
                                      <a:cubicBezTo>
                                        <a:pt x="71730" y="109245"/>
                                        <a:pt x="77457" y="108953"/>
                                        <a:pt x="81242" y="105016"/>
                                      </a:cubicBezTo>
                                      <a:cubicBezTo>
                                        <a:pt x="83121" y="103137"/>
                                        <a:pt x="84747" y="98831"/>
                                        <a:pt x="85103" y="95974"/>
                                      </a:cubicBezTo>
                                      <a:cubicBezTo>
                                        <a:pt x="85242" y="95021"/>
                                        <a:pt x="85484" y="93028"/>
                                        <a:pt x="87592" y="93028"/>
                                      </a:cubicBezTo>
                                      <a:cubicBezTo>
                                        <a:pt x="88570" y="93028"/>
                                        <a:pt x="89713" y="93739"/>
                                        <a:pt x="89713" y="97181"/>
                                      </a:cubicBezTo>
                                      <a:cubicBezTo>
                                        <a:pt x="89713" y="98996"/>
                                        <a:pt x="88608" y="110731"/>
                                        <a:pt x="87300" y="115417"/>
                                      </a:cubicBezTo>
                                      <a:cubicBezTo>
                                        <a:pt x="86081" y="119291"/>
                                        <a:pt x="85001" y="120117"/>
                                        <a:pt x="76365" y="120117"/>
                                      </a:cubicBezTo>
                                      <a:cubicBezTo>
                                        <a:pt x="65037" y="120117"/>
                                        <a:pt x="55512" y="119939"/>
                                        <a:pt x="47231" y="119558"/>
                                      </a:cubicBezTo>
                                      <a:lnTo>
                                        <a:pt x="42850" y="119469"/>
                                      </a:lnTo>
                                      <a:cubicBezTo>
                                        <a:pt x="36538" y="119316"/>
                                        <a:pt x="31090" y="119190"/>
                                        <a:pt x="25692" y="119190"/>
                                      </a:cubicBezTo>
                                      <a:cubicBezTo>
                                        <a:pt x="24943" y="119190"/>
                                        <a:pt x="23927" y="119228"/>
                                        <a:pt x="22708" y="119266"/>
                                      </a:cubicBezTo>
                                      <a:cubicBezTo>
                                        <a:pt x="20942" y="119316"/>
                                        <a:pt x="18783" y="119380"/>
                                        <a:pt x="16485" y="119380"/>
                                      </a:cubicBezTo>
                                      <a:lnTo>
                                        <a:pt x="16231" y="119393"/>
                                      </a:lnTo>
                                      <a:cubicBezTo>
                                        <a:pt x="12433" y="119571"/>
                                        <a:pt x="8496" y="119748"/>
                                        <a:pt x="5245" y="119748"/>
                                      </a:cubicBezTo>
                                      <a:cubicBezTo>
                                        <a:pt x="1968" y="119748"/>
                                        <a:pt x="1473" y="118301"/>
                                        <a:pt x="1473" y="117449"/>
                                      </a:cubicBezTo>
                                      <a:cubicBezTo>
                                        <a:pt x="1473" y="116319"/>
                                        <a:pt x="2311" y="115138"/>
                                        <a:pt x="4699" y="115138"/>
                                      </a:cubicBezTo>
                                      <a:cubicBezTo>
                                        <a:pt x="7010" y="115138"/>
                                        <a:pt x="8826" y="114960"/>
                                        <a:pt x="10262" y="114617"/>
                                      </a:cubicBezTo>
                                      <a:cubicBezTo>
                                        <a:pt x="13157" y="113957"/>
                                        <a:pt x="14008" y="111379"/>
                                        <a:pt x="14554" y="106871"/>
                                      </a:cubicBezTo>
                                      <a:cubicBezTo>
                                        <a:pt x="15278" y="100279"/>
                                        <a:pt x="15278" y="87922"/>
                                        <a:pt x="15278" y="73596"/>
                                      </a:cubicBezTo>
                                      <a:lnTo>
                                        <a:pt x="15278" y="45961"/>
                                      </a:lnTo>
                                      <a:cubicBezTo>
                                        <a:pt x="15278" y="22085"/>
                                        <a:pt x="15278" y="17793"/>
                                        <a:pt x="15113" y="12827"/>
                                      </a:cubicBezTo>
                                      <a:cubicBezTo>
                                        <a:pt x="14757" y="7836"/>
                                        <a:pt x="13538" y="6363"/>
                                        <a:pt x="8573" y="4940"/>
                                      </a:cubicBezTo>
                                      <a:cubicBezTo>
                                        <a:pt x="7442" y="4623"/>
                                        <a:pt x="5499" y="4419"/>
                                        <a:pt x="3404" y="4419"/>
                                      </a:cubicBezTo>
                                      <a:cubicBezTo>
                                        <a:pt x="597" y="4419"/>
                                        <a:pt x="0" y="3149"/>
                                        <a:pt x="0" y="2108"/>
                                      </a:cubicBezTo>
                                      <a:cubicBezTo>
                                        <a:pt x="0" y="0"/>
                                        <a:pt x="2781" y="0"/>
                                        <a:pt x="4140" y="0"/>
                                      </a:cubicBezTo>
                                      <a:close/>
                                    </a:path>
                                  </a:pathLst>
                                </a:custGeom>
                                <a:solidFill>
                                  <a:srgbClr val="4965A0"/>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0" cap="flat">
                                      <a:solidFill>
                                        <a:srgbClr val="000000"/>
                                      </a:solidFill>
                                      <a:miter lim="127000"/>
                                      <a:headEnd/>
                                      <a:tailEnd/>
                                    </a14:hiddenLine>
                                  </a:ext>
                                </a:extLst>
                              </wps:spPr>
                              <wps:bodyPr rot="0" vert="horz" wrap="square" lIns="91440" tIns="45720" rIns="91440" bIns="45720" anchor="t" anchorCtr="0" upright="1">
                                <a:noAutofit/>
                              </wps:bodyPr>
                            </wps:wsp>
                            <wps:wsp>
                              <wps:cNvPr id="118" name="Shape 34"/>
                              <wps:cNvSpPr>
                                <a:spLocks/>
                              </wps:cNvSpPr>
                              <wps:spPr bwMode="auto">
                                <a:xfrm>
                                  <a:off x="620874" y="44598"/>
                                  <a:ext cx="132842" cy="121768"/>
                                </a:xfrm>
                                <a:custGeom>
                                  <a:avLst/>
                                  <a:gdLst>
                                    <a:gd name="T0" fmla="*/ 4153 w 132842"/>
                                    <a:gd name="T1" fmla="*/ 0 h 121768"/>
                                    <a:gd name="T2" fmla="*/ 19698 w 132842"/>
                                    <a:gd name="T3" fmla="*/ 216 h 121768"/>
                                    <a:gd name="T4" fmla="*/ 28486 w 132842"/>
                                    <a:gd name="T5" fmla="*/ 356 h 121768"/>
                                    <a:gd name="T6" fmla="*/ 37084 w 132842"/>
                                    <a:gd name="T7" fmla="*/ 203 h 121768"/>
                                    <a:gd name="T8" fmla="*/ 49301 w 132842"/>
                                    <a:gd name="T9" fmla="*/ 0 h 121768"/>
                                    <a:gd name="T10" fmla="*/ 53442 w 132842"/>
                                    <a:gd name="T11" fmla="*/ 2108 h 121768"/>
                                    <a:gd name="T12" fmla="*/ 50216 w 132842"/>
                                    <a:gd name="T13" fmla="*/ 4419 h 121768"/>
                                    <a:gd name="T14" fmla="*/ 45707 w 132842"/>
                                    <a:gd name="T15" fmla="*/ 4928 h 121768"/>
                                    <a:gd name="T16" fmla="*/ 45542 w 132842"/>
                                    <a:gd name="T17" fmla="*/ 4953 h 121768"/>
                                    <a:gd name="T18" fmla="*/ 40170 w 132842"/>
                                    <a:gd name="T19" fmla="*/ 12852 h 121768"/>
                                    <a:gd name="T20" fmla="*/ 39815 w 132842"/>
                                    <a:gd name="T21" fmla="*/ 45961 h 121768"/>
                                    <a:gd name="T22" fmla="*/ 39815 w 132842"/>
                                    <a:gd name="T23" fmla="*/ 67882 h 121768"/>
                                    <a:gd name="T24" fmla="*/ 51905 w 132842"/>
                                    <a:gd name="T25" fmla="*/ 105334 h 121768"/>
                                    <a:gd name="T26" fmla="*/ 71958 w 132842"/>
                                    <a:gd name="T27" fmla="*/ 111455 h 121768"/>
                                    <a:gd name="T28" fmla="*/ 93231 w 132842"/>
                                    <a:gd name="T29" fmla="*/ 103353 h 121768"/>
                                    <a:gd name="T30" fmla="*/ 102438 w 132842"/>
                                    <a:gd name="T31" fmla="*/ 65672 h 121768"/>
                                    <a:gd name="T32" fmla="*/ 102438 w 132842"/>
                                    <a:gd name="T33" fmla="*/ 45961 h 121768"/>
                                    <a:gd name="T34" fmla="*/ 102095 w 132842"/>
                                    <a:gd name="T35" fmla="*/ 13360 h 121768"/>
                                    <a:gd name="T36" fmla="*/ 102083 w 132842"/>
                                    <a:gd name="T37" fmla="*/ 12827 h 121768"/>
                                    <a:gd name="T38" fmla="*/ 95733 w 132842"/>
                                    <a:gd name="T39" fmla="*/ 4940 h 121768"/>
                                    <a:gd name="T40" fmla="*/ 90005 w 132842"/>
                                    <a:gd name="T41" fmla="*/ 4419 h 121768"/>
                                    <a:gd name="T42" fmla="*/ 86601 w 132842"/>
                                    <a:gd name="T43" fmla="*/ 2108 h 121768"/>
                                    <a:gd name="T44" fmla="*/ 90564 w 132842"/>
                                    <a:gd name="T45" fmla="*/ 0 h 121768"/>
                                    <a:gd name="T46" fmla="*/ 109372 w 132842"/>
                                    <a:gd name="T47" fmla="*/ 343 h 121768"/>
                                    <a:gd name="T48" fmla="*/ 109906 w 132842"/>
                                    <a:gd name="T49" fmla="*/ 356 h 121768"/>
                                    <a:gd name="T50" fmla="*/ 114592 w 132842"/>
                                    <a:gd name="T51" fmla="*/ 254 h 121768"/>
                                    <a:gd name="T52" fmla="*/ 128880 w 132842"/>
                                    <a:gd name="T53" fmla="*/ 0 h 121768"/>
                                    <a:gd name="T54" fmla="*/ 132842 w 132842"/>
                                    <a:gd name="T55" fmla="*/ 2108 h 121768"/>
                                    <a:gd name="T56" fmla="*/ 129439 w 132842"/>
                                    <a:gd name="T57" fmla="*/ 4419 h 121768"/>
                                    <a:gd name="T58" fmla="*/ 124943 w 132842"/>
                                    <a:gd name="T59" fmla="*/ 4915 h 121768"/>
                                    <a:gd name="T60" fmla="*/ 124752 w 132842"/>
                                    <a:gd name="T61" fmla="*/ 4953 h 121768"/>
                                    <a:gd name="T62" fmla="*/ 119393 w 132842"/>
                                    <a:gd name="T63" fmla="*/ 12852 h 121768"/>
                                    <a:gd name="T64" fmla="*/ 119037 w 132842"/>
                                    <a:gd name="T65" fmla="*/ 45961 h 121768"/>
                                    <a:gd name="T66" fmla="*/ 119037 w 132842"/>
                                    <a:gd name="T67" fmla="*/ 62738 h 121768"/>
                                    <a:gd name="T68" fmla="*/ 103327 w 132842"/>
                                    <a:gd name="T69" fmla="*/ 110401 h 121768"/>
                                    <a:gd name="T70" fmla="*/ 68643 w 132842"/>
                                    <a:gd name="T71" fmla="*/ 121768 h 121768"/>
                                    <a:gd name="T72" fmla="*/ 31191 w 132842"/>
                                    <a:gd name="T73" fmla="*/ 110947 h 121768"/>
                                    <a:gd name="T74" fmla="*/ 16218 w 132842"/>
                                    <a:gd name="T75" fmla="*/ 68986 h 121768"/>
                                    <a:gd name="T76" fmla="*/ 16218 w 132842"/>
                                    <a:gd name="T77" fmla="*/ 45961 h 121768"/>
                                    <a:gd name="T78" fmla="*/ 16243 w 132842"/>
                                    <a:gd name="T79" fmla="*/ 28702 h 121768"/>
                                    <a:gd name="T80" fmla="*/ 16053 w 132842"/>
                                    <a:gd name="T81" fmla="*/ 12852 h 121768"/>
                                    <a:gd name="T82" fmla="*/ 9512 w 132842"/>
                                    <a:gd name="T83" fmla="*/ 4940 h 121768"/>
                                    <a:gd name="T84" fmla="*/ 3416 w 132842"/>
                                    <a:gd name="T85" fmla="*/ 4419 h 121768"/>
                                    <a:gd name="T86" fmla="*/ 0 w 132842"/>
                                    <a:gd name="T87" fmla="*/ 2108 h 121768"/>
                                    <a:gd name="T88" fmla="*/ 4153 w 132842"/>
                                    <a:gd name="T89" fmla="*/ 0 h 121768"/>
                                    <a:gd name="T90" fmla="*/ 0 w 132842"/>
                                    <a:gd name="T91" fmla="*/ 0 h 121768"/>
                                    <a:gd name="T92" fmla="*/ 132842 w 132842"/>
                                    <a:gd name="T93" fmla="*/ 121768 h 12176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Lst>
                                  <a:rect l="T90" t="T91" r="T92" b="T93"/>
                                  <a:pathLst>
                                    <a:path w="132842" h="121768">
                                      <a:moveTo>
                                        <a:pt x="4153" y="0"/>
                                      </a:moveTo>
                                      <a:cubicBezTo>
                                        <a:pt x="9131" y="0"/>
                                        <a:pt x="14745" y="114"/>
                                        <a:pt x="19698" y="216"/>
                                      </a:cubicBezTo>
                                      <a:cubicBezTo>
                                        <a:pt x="23292" y="292"/>
                                        <a:pt x="26441" y="356"/>
                                        <a:pt x="28486" y="356"/>
                                      </a:cubicBezTo>
                                      <a:cubicBezTo>
                                        <a:pt x="30315" y="356"/>
                                        <a:pt x="33528" y="279"/>
                                        <a:pt x="37084" y="203"/>
                                      </a:cubicBezTo>
                                      <a:cubicBezTo>
                                        <a:pt x="41301" y="102"/>
                                        <a:pt x="46075" y="0"/>
                                        <a:pt x="49301" y="0"/>
                                      </a:cubicBezTo>
                                      <a:cubicBezTo>
                                        <a:pt x="50749" y="0"/>
                                        <a:pt x="53442" y="0"/>
                                        <a:pt x="53442" y="2108"/>
                                      </a:cubicBezTo>
                                      <a:cubicBezTo>
                                        <a:pt x="53442" y="2807"/>
                                        <a:pt x="53124" y="4419"/>
                                        <a:pt x="50216" y="4419"/>
                                      </a:cubicBezTo>
                                      <a:cubicBezTo>
                                        <a:pt x="48476" y="4419"/>
                                        <a:pt x="47612" y="4585"/>
                                        <a:pt x="45707" y="4928"/>
                                      </a:cubicBezTo>
                                      <a:lnTo>
                                        <a:pt x="45542" y="4953"/>
                                      </a:lnTo>
                                      <a:cubicBezTo>
                                        <a:pt x="41745" y="5614"/>
                                        <a:pt x="40551" y="7391"/>
                                        <a:pt x="40170" y="12852"/>
                                      </a:cubicBezTo>
                                      <a:cubicBezTo>
                                        <a:pt x="39815" y="17806"/>
                                        <a:pt x="39815" y="22098"/>
                                        <a:pt x="39815" y="45961"/>
                                      </a:cubicBezTo>
                                      <a:lnTo>
                                        <a:pt x="39815" y="67882"/>
                                      </a:lnTo>
                                      <a:cubicBezTo>
                                        <a:pt x="39815" y="91084"/>
                                        <a:pt x="44437" y="99428"/>
                                        <a:pt x="51905" y="105334"/>
                                      </a:cubicBezTo>
                                      <a:cubicBezTo>
                                        <a:pt x="58738" y="110757"/>
                                        <a:pt x="66218" y="111455"/>
                                        <a:pt x="71958" y="111455"/>
                                      </a:cubicBezTo>
                                      <a:cubicBezTo>
                                        <a:pt x="76784" y="111455"/>
                                        <a:pt x="85966" y="110414"/>
                                        <a:pt x="93231" y="103353"/>
                                      </a:cubicBezTo>
                                      <a:cubicBezTo>
                                        <a:pt x="101791" y="95339"/>
                                        <a:pt x="102438" y="82677"/>
                                        <a:pt x="102438" y="65672"/>
                                      </a:cubicBezTo>
                                      <a:lnTo>
                                        <a:pt x="102438" y="45961"/>
                                      </a:lnTo>
                                      <a:cubicBezTo>
                                        <a:pt x="102438" y="23063"/>
                                        <a:pt x="102273" y="18136"/>
                                        <a:pt x="102095" y="13360"/>
                                      </a:cubicBezTo>
                                      <a:lnTo>
                                        <a:pt x="102083" y="12827"/>
                                      </a:lnTo>
                                      <a:cubicBezTo>
                                        <a:pt x="101727" y="7747"/>
                                        <a:pt x="100609" y="6337"/>
                                        <a:pt x="95733" y="4940"/>
                                      </a:cubicBezTo>
                                      <a:cubicBezTo>
                                        <a:pt x="94539" y="4610"/>
                                        <a:pt x="91897" y="4419"/>
                                        <a:pt x="90005" y="4419"/>
                                      </a:cubicBezTo>
                                      <a:cubicBezTo>
                                        <a:pt x="87198" y="4419"/>
                                        <a:pt x="86601" y="3175"/>
                                        <a:pt x="86601" y="2108"/>
                                      </a:cubicBezTo>
                                      <a:cubicBezTo>
                                        <a:pt x="86601" y="0"/>
                                        <a:pt x="89383" y="0"/>
                                        <a:pt x="90564" y="0"/>
                                      </a:cubicBezTo>
                                      <a:cubicBezTo>
                                        <a:pt x="93866" y="0"/>
                                        <a:pt x="99822" y="51"/>
                                        <a:pt x="109372" y="343"/>
                                      </a:cubicBezTo>
                                      <a:lnTo>
                                        <a:pt x="109906" y="356"/>
                                      </a:lnTo>
                                      <a:cubicBezTo>
                                        <a:pt x="110541" y="356"/>
                                        <a:pt x="112306" y="305"/>
                                        <a:pt x="114592" y="254"/>
                                      </a:cubicBezTo>
                                      <a:cubicBezTo>
                                        <a:pt x="118910" y="152"/>
                                        <a:pt x="124816" y="0"/>
                                        <a:pt x="128880" y="0"/>
                                      </a:cubicBezTo>
                                      <a:cubicBezTo>
                                        <a:pt x="130175" y="0"/>
                                        <a:pt x="132842" y="0"/>
                                        <a:pt x="132842" y="2108"/>
                                      </a:cubicBezTo>
                                      <a:cubicBezTo>
                                        <a:pt x="132842" y="2972"/>
                                        <a:pt x="132397" y="4419"/>
                                        <a:pt x="129439" y="4419"/>
                                      </a:cubicBezTo>
                                      <a:cubicBezTo>
                                        <a:pt x="127711" y="4419"/>
                                        <a:pt x="126835" y="4585"/>
                                        <a:pt x="124943" y="4915"/>
                                      </a:cubicBezTo>
                                      <a:lnTo>
                                        <a:pt x="124752" y="4953"/>
                                      </a:lnTo>
                                      <a:cubicBezTo>
                                        <a:pt x="120904" y="5614"/>
                                        <a:pt x="119761" y="7303"/>
                                        <a:pt x="119393" y="12852"/>
                                      </a:cubicBezTo>
                                      <a:cubicBezTo>
                                        <a:pt x="119202" y="17831"/>
                                        <a:pt x="119037" y="22441"/>
                                        <a:pt x="119037" y="45961"/>
                                      </a:cubicBezTo>
                                      <a:lnTo>
                                        <a:pt x="119037" y="62738"/>
                                      </a:lnTo>
                                      <a:cubicBezTo>
                                        <a:pt x="119037" y="80759"/>
                                        <a:pt x="117132" y="99009"/>
                                        <a:pt x="103327" y="110401"/>
                                      </a:cubicBezTo>
                                      <a:cubicBezTo>
                                        <a:pt x="91287" y="120472"/>
                                        <a:pt x="78461" y="121768"/>
                                        <a:pt x="68643" y="121768"/>
                                      </a:cubicBezTo>
                                      <a:cubicBezTo>
                                        <a:pt x="56985" y="121768"/>
                                        <a:pt x="42164" y="120548"/>
                                        <a:pt x="31191" y="110947"/>
                                      </a:cubicBezTo>
                                      <a:cubicBezTo>
                                        <a:pt x="20968" y="102083"/>
                                        <a:pt x="16218" y="88748"/>
                                        <a:pt x="16218" y="68986"/>
                                      </a:cubicBezTo>
                                      <a:lnTo>
                                        <a:pt x="16218" y="45961"/>
                                      </a:lnTo>
                                      <a:cubicBezTo>
                                        <a:pt x="16218" y="38507"/>
                                        <a:pt x="16231" y="32957"/>
                                        <a:pt x="16243" y="28702"/>
                                      </a:cubicBezTo>
                                      <a:cubicBezTo>
                                        <a:pt x="16282" y="19380"/>
                                        <a:pt x="16294" y="16243"/>
                                        <a:pt x="16053" y="12852"/>
                                      </a:cubicBezTo>
                                      <a:cubicBezTo>
                                        <a:pt x="15685" y="7506"/>
                                        <a:pt x="14250" y="6299"/>
                                        <a:pt x="9512" y="4940"/>
                                      </a:cubicBezTo>
                                      <a:cubicBezTo>
                                        <a:pt x="8255" y="4585"/>
                                        <a:pt x="5474" y="4419"/>
                                        <a:pt x="3416" y="4419"/>
                                      </a:cubicBezTo>
                                      <a:cubicBezTo>
                                        <a:pt x="597" y="4419"/>
                                        <a:pt x="0" y="3175"/>
                                        <a:pt x="0" y="2108"/>
                                      </a:cubicBezTo>
                                      <a:cubicBezTo>
                                        <a:pt x="0" y="0"/>
                                        <a:pt x="2794" y="0"/>
                                        <a:pt x="4153" y="0"/>
                                      </a:cubicBezTo>
                                      <a:close/>
                                    </a:path>
                                  </a:pathLst>
                                </a:custGeom>
                                <a:solidFill>
                                  <a:srgbClr val="4965A0"/>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0" cap="flat">
                                      <a:solidFill>
                                        <a:srgbClr val="000000"/>
                                      </a:solidFill>
                                      <a:miter lim="127000"/>
                                      <a:headEnd/>
                                      <a:tailEnd/>
                                    </a14:hiddenLine>
                                  </a:ext>
                                </a:extLst>
                              </wps:spPr>
                              <wps:bodyPr rot="0" vert="horz" wrap="square" lIns="91440" tIns="45720" rIns="91440" bIns="45720" anchor="t" anchorCtr="0" upright="1">
                                <a:noAutofit/>
                              </wps:bodyPr>
                            </wps:wsp>
                            <wps:wsp>
                              <wps:cNvPr id="119" name="Shape 35"/>
                              <wps:cNvSpPr>
                                <a:spLocks/>
                              </wps:cNvSpPr>
                              <wps:spPr bwMode="auto">
                                <a:xfrm>
                                  <a:off x="751458" y="41096"/>
                                  <a:ext cx="168948" cy="123253"/>
                                </a:xfrm>
                                <a:custGeom>
                                  <a:avLst/>
                                  <a:gdLst>
                                    <a:gd name="T0" fmla="*/ 33985 w 168948"/>
                                    <a:gd name="T1" fmla="*/ 0 h 123253"/>
                                    <a:gd name="T2" fmla="*/ 39535 w 168948"/>
                                    <a:gd name="T3" fmla="*/ 5321 h 123253"/>
                                    <a:gd name="T4" fmla="*/ 82436 w 168948"/>
                                    <a:gd name="T5" fmla="*/ 91491 h 123253"/>
                                    <a:gd name="T6" fmla="*/ 125349 w 168948"/>
                                    <a:gd name="T7" fmla="*/ 4229 h 123253"/>
                                    <a:gd name="T8" fmla="*/ 130162 w 168948"/>
                                    <a:gd name="T9" fmla="*/ 0 h 123253"/>
                                    <a:gd name="T10" fmla="*/ 134481 w 168948"/>
                                    <a:gd name="T11" fmla="*/ 5499 h 123253"/>
                                    <a:gd name="T12" fmla="*/ 149238 w 168948"/>
                                    <a:gd name="T13" fmla="*/ 102248 h 123253"/>
                                    <a:gd name="T14" fmla="*/ 156706 w 168948"/>
                                    <a:gd name="T15" fmla="*/ 117208 h 123253"/>
                                    <a:gd name="T16" fmla="*/ 165722 w 168948"/>
                                    <a:gd name="T17" fmla="*/ 118643 h 123253"/>
                                    <a:gd name="T18" fmla="*/ 168948 w 168948"/>
                                    <a:gd name="T19" fmla="*/ 120764 h 123253"/>
                                    <a:gd name="T20" fmla="*/ 164059 w 168948"/>
                                    <a:gd name="T21" fmla="*/ 123253 h 123253"/>
                                    <a:gd name="T22" fmla="*/ 130492 w 168948"/>
                                    <a:gd name="T23" fmla="*/ 122136 h 123253"/>
                                    <a:gd name="T24" fmla="*/ 125095 w 168948"/>
                                    <a:gd name="T25" fmla="*/ 119647 h 123253"/>
                                    <a:gd name="T26" fmla="*/ 127381 w 168948"/>
                                    <a:gd name="T27" fmla="*/ 117386 h 123253"/>
                                    <a:gd name="T28" fmla="*/ 127673 w 168948"/>
                                    <a:gd name="T29" fmla="*/ 111442 h 123253"/>
                                    <a:gd name="T30" fmla="*/ 118809 w 168948"/>
                                    <a:gd name="T31" fmla="*/ 44869 h 123253"/>
                                    <a:gd name="T32" fmla="*/ 84506 w 168948"/>
                                    <a:gd name="T33" fmla="*/ 113868 h 123253"/>
                                    <a:gd name="T34" fmla="*/ 77483 w 168948"/>
                                    <a:gd name="T35" fmla="*/ 123063 h 123253"/>
                                    <a:gd name="T36" fmla="*/ 70460 w 168948"/>
                                    <a:gd name="T37" fmla="*/ 114808 h 123253"/>
                                    <a:gd name="T38" fmla="*/ 51816 w 168948"/>
                                    <a:gd name="T39" fmla="*/ 79184 h 123253"/>
                                    <a:gd name="T40" fmla="*/ 36119 w 168948"/>
                                    <a:gd name="T41" fmla="*/ 46736 h 123253"/>
                                    <a:gd name="T42" fmla="*/ 28550 w 168948"/>
                                    <a:gd name="T43" fmla="*/ 106654 h 123253"/>
                                    <a:gd name="T44" fmla="*/ 27991 w 168948"/>
                                    <a:gd name="T45" fmla="*/ 113957 h 123253"/>
                                    <a:gd name="T46" fmla="*/ 32461 w 168948"/>
                                    <a:gd name="T47" fmla="*/ 117920 h 123253"/>
                                    <a:gd name="T48" fmla="*/ 38049 w 168948"/>
                                    <a:gd name="T49" fmla="*/ 118643 h 123253"/>
                                    <a:gd name="T50" fmla="*/ 41275 w 168948"/>
                                    <a:gd name="T51" fmla="*/ 120764 h 123253"/>
                                    <a:gd name="T52" fmla="*/ 36754 w 168948"/>
                                    <a:gd name="T53" fmla="*/ 123253 h 123253"/>
                                    <a:gd name="T54" fmla="*/ 24867 w 168948"/>
                                    <a:gd name="T55" fmla="*/ 122898 h 123253"/>
                                    <a:gd name="T56" fmla="*/ 19622 w 168948"/>
                                    <a:gd name="T57" fmla="*/ 122694 h 123253"/>
                                    <a:gd name="T58" fmla="*/ 13488 w 168948"/>
                                    <a:gd name="T59" fmla="*/ 122923 h 123253"/>
                                    <a:gd name="T60" fmla="*/ 3607 w 168948"/>
                                    <a:gd name="T61" fmla="*/ 123253 h 123253"/>
                                    <a:gd name="T62" fmla="*/ 0 w 168948"/>
                                    <a:gd name="T63" fmla="*/ 120764 h 123253"/>
                                    <a:gd name="T64" fmla="*/ 3226 w 168948"/>
                                    <a:gd name="T65" fmla="*/ 118643 h 123253"/>
                                    <a:gd name="T66" fmla="*/ 8103 w 168948"/>
                                    <a:gd name="T67" fmla="*/ 118275 h 123253"/>
                                    <a:gd name="T68" fmla="*/ 14186 w 168948"/>
                                    <a:gd name="T69" fmla="*/ 106870 h 123253"/>
                                    <a:gd name="T70" fmla="*/ 30213 w 168948"/>
                                    <a:gd name="T71" fmla="*/ 4585 h 123253"/>
                                    <a:gd name="T72" fmla="*/ 33985 w 168948"/>
                                    <a:gd name="T73" fmla="*/ 0 h 123253"/>
                                    <a:gd name="T74" fmla="*/ 0 w 168948"/>
                                    <a:gd name="T75" fmla="*/ 0 h 123253"/>
                                    <a:gd name="T76" fmla="*/ 168948 w 168948"/>
                                    <a:gd name="T77" fmla="*/ 123253 h 1232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T74" t="T75" r="T76" b="T77"/>
                                  <a:pathLst>
                                    <a:path w="168948" h="123253">
                                      <a:moveTo>
                                        <a:pt x="33985" y="0"/>
                                      </a:moveTo>
                                      <a:cubicBezTo>
                                        <a:pt x="36106" y="0"/>
                                        <a:pt x="37414" y="1244"/>
                                        <a:pt x="39535" y="5321"/>
                                      </a:cubicBezTo>
                                      <a:lnTo>
                                        <a:pt x="82436" y="91491"/>
                                      </a:lnTo>
                                      <a:lnTo>
                                        <a:pt x="125349" y="4229"/>
                                      </a:lnTo>
                                      <a:cubicBezTo>
                                        <a:pt x="127102" y="736"/>
                                        <a:pt x="128931" y="0"/>
                                        <a:pt x="130162" y="0"/>
                                      </a:cubicBezTo>
                                      <a:cubicBezTo>
                                        <a:pt x="131826" y="0"/>
                                        <a:pt x="133896" y="1930"/>
                                        <a:pt x="134481" y="5499"/>
                                      </a:cubicBezTo>
                                      <a:lnTo>
                                        <a:pt x="149238" y="102248"/>
                                      </a:lnTo>
                                      <a:cubicBezTo>
                                        <a:pt x="150635" y="111646"/>
                                        <a:pt x="151981" y="115811"/>
                                        <a:pt x="156706" y="117208"/>
                                      </a:cubicBezTo>
                                      <a:cubicBezTo>
                                        <a:pt x="161214" y="118466"/>
                                        <a:pt x="163703" y="118643"/>
                                        <a:pt x="165722" y="118643"/>
                                      </a:cubicBezTo>
                                      <a:cubicBezTo>
                                        <a:pt x="167653" y="118643"/>
                                        <a:pt x="168948" y="119494"/>
                                        <a:pt x="168948" y="120764"/>
                                      </a:cubicBezTo>
                                      <a:cubicBezTo>
                                        <a:pt x="168948" y="121691"/>
                                        <a:pt x="168313" y="123253"/>
                                        <a:pt x="164059" y="123253"/>
                                      </a:cubicBezTo>
                                      <a:cubicBezTo>
                                        <a:pt x="160096" y="123253"/>
                                        <a:pt x="137008" y="122517"/>
                                        <a:pt x="130492" y="122136"/>
                                      </a:cubicBezTo>
                                      <a:cubicBezTo>
                                        <a:pt x="127826" y="122022"/>
                                        <a:pt x="125095" y="121628"/>
                                        <a:pt x="125095" y="119647"/>
                                      </a:cubicBezTo>
                                      <a:cubicBezTo>
                                        <a:pt x="125095" y="118961"/>
                                        <a:pt x="125489" y="118008"/>
                                        <a:pt x="127381" y="117386"/>
                                      </a:cubicBezTo>
                                      <a:cubicBezTo>
                                        <a:pt x="127521" y="117322"/>
                                        <a:pt x="128334" y="116725"/>
                                        <a:pt x="127673" y="111442"/>
                                      </a:cubicBezTo>
                                      <a:lnTo>
                                        <a:pt x="118809" y="44869"/>
                                      </a:lnTo>
                                      <a:lnTo>
                                        <a:pt x="84506" y="113868"/>
                                      </a:lnTo>
                                      <a:cubicBezTo>
                                        <a:pt x="80848" y="121158"/>
                                        <a:pt x="79794" y="123063"/>
                                        <a:pt x="77483" y="123063"/>
                                      </a:cubicBezTo>
                                      <a:cubicBezTo>
                                        <a:pt x="75070" y="123063"/>
                                        <a:pt x="73228" y="119951"/>
                                        <a:pt x="70460" y="114808"/>
                                      </a:cubicBezTo>
                                      <a:cubicBezTo>
                                        <a:pt x="62827" y="100660"/>
                                        <a:pt x="53404" y="82995"/>
                                        <a:pt x="51816" y="79184"/>
                                      </a:cubicBezTo>
                                      <a:cubicBezTo>
                                        <a:pt x="50584" y="76365"/>
                                        <a:pt x="41669" y="58026"/>
                                        <a:pt x="36119" y="46736"/>
                                      </a:cubicBezTo>
                                      <a:lnTo>
                                        <a:pt x="28550" y="106654"/>
                                      </a:lnTo>
                                      <a:cubicBezTo>
                                        <a:pt x="28207" y="109283"/>
                                        <a:pt x="27991" y="111328"/>
                                        <a:pt x="27991" y="113957"/>
                                      </a:cubicBezTo>
                                      <a:cubicBezTo>
                                        <a:pt x="27991" y="116103"/>
                                        <a:pt x="29337" y="117284"/>
                                        <a:pt x="32461" y="117920"/>
                                      </a:cubicBezTo>
                                      <a:cubicBezTo>
                                        <a:pt x="35116" y="118453"/>
                                        <a:pt x="36576" y="118643"/>
                                        <a:pt x="38049" y="118643"/>
                                      </a:cubicBezTo>
                                      <a:cubicBezTo>
                                        <a:pt x="39827" y="118643"/>
                                        <a:pt x="41275" y="119596"/>
                                        <a:pt x="41275" y="120764"/>
                                      </a:cubicBezTo>
                                      <a:cubicBezTo>
                                        <a:pt x="41275" y="123253"/>
                                        <a:pt x="38214" y="123253"/>
                                        <a:pt x="36754" y="123253"/>
                                      </a:cubicBezTo>
                                      <a:cubicBezTo>
                                        <a:pt x="32626" y="123253"/>
                                        <a:pt x="28334" y="123050"/>
                                        <a:pt x="24867" y="122898"/>
                                      </a:cubicBezTo>
                                      <a:cubicBezTo>
                                        <a:pt x="22670" y="122784"/>
                                        <a:pt x="20777" y="122694"/>
                                        <a:pt x="19622" y="122694"/>
                                      </a:cubicBezTo>
                                      <a:cubicBezTo>
                                        <a:pt x="18263" y="122694"/>
                                        <a:pt x="16053" y="122809"/>
                                        <a:pt x="13488" y="122923"/>
                                      </a:cubicBezTo>
                                      <a:cubicBezTo>
                                        <a:pt x="10211" y="123075"/>
                                        <a:pt x="6502" y="123253"/>
                                        <a:pt x="3607" y="123253"/>
                                      </a:cubicBezTo>
                                      <a:cubicBezTo>
                                        <a:pt x="1207" y="123253"/>
                                        <a:pt x="0" y="122415"/>
                                        <a:pt x="0" y="120764"/>
                                      </a:cubicBezTo>
                                      <a:cubicBezTo>
                                        <a:pt x="0" y="119697"/>
                                        <a:pt x="1105" y="118643"/>
                                        <a:pt x="3226" y="118643"/>
                                      </a:cubicBezTo>
                                      <a:cubicBezTo>
                                        <a:pt x="4483" y="118643"/>
                                        <a:pt x="5575" y="118643"/>
                                        <a:pt x="8103" y="118275"/>
                                      </a:cubicBezTo>
                                      <a:cubicBezTo>
                                        <a:pt x="12179" y="117780"/>
                                        <a:pt x="13526" y="111518"/>
                                        <a:pt x="14186" y="106870"/>
                                      </a:cubicBezTo>
                                      <a:lnTo>
                                        <a:pt x="30213" y="4585"/>
                                      </a:lnTo>
                                      <a:cubicBezTo>
                                        <a:pt x="30633" y="1575"/>
                                        <a:pt x="32436" y="0"/>
                                        <a:pt x="33985" y="0"/>
                                      </a:cubicBezTo>
                                      <a:close/>
                                    </a:path>
                                  </a:pathLst>
                                </a:custGeom>
                                <a:solidFill>
                                  <a:srgbClr val="4965A0"/>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0" cap="flat">
                                      <a:solidFill>
                                        <a:srgbClr val="000000"/>
                                      </a:solidFill>
                                      <a:miter lim="127000"/>
                                      <a:headEnd/>
                                      <a:tailEnd/>
                                    </a14:hiddenLine>
                                  </a:ext>
                                </a:extLst>
                              </wps:spPr>
                              <wps:bodyPr rot="0" vert="horz" wrap="square" lIns="91440" tIns="45720" rIns="91440" bIns="45720" anchor="t" anchorCtr="0" upright="1">
                                <a:noAutofit/>
                              </wps:bodyPr>
                            </wps:wsp>
                            <wps:wsp>
                              <wps:cNvPr id="120" name="Shape 36"/>
                              <wps:cNvSpPr>
                                <a:spLocks/>
                              </wps:cNvSpPr>
                              <wps:spPr bwMode="auto">
                                <a:xfrm>
                                  <a:off x="929176" y="44590"/>
                                  <a:ext cx="56661" cy="120117"/>
                                </a:xfrm>
                                <a:custGeom>
                                  <a:avLst/>
                                  <a:gdLst>
                                    <a:gd name="T0" fmla="*/ 4331 w 56661"/>
                                    <a:gd name="T1" fmla="*/ 0 h 120117"/>
                                    <a:gd name="T2" fmla="*/ 20130 w 56661"/>
                                    <a:gd name="T3" fmla="*/ 254 h 120117"/>
                                    <a:gd name="T4" fmla="*/ 26264 w 56661"/>
                                    <a:gd name="T5" fmla="*/ 368 h 120117"/>
                                    <a:gd name="T6" fmla="*/ 40627 w 56661"/>
                                    <a:gd name="T7" fmla="*/ 165 h 120117"/>
                                    <a:gd name="T8" fmla="*/ 50584 w 56661"/>
                                    <a:gd name="T9" fmla="*/ 0 h 120117"/>
                                    <a:gd name="T10" fmla="*/ 56661 w 56661"/>
                                    <a:gd name="T11" fmla="*/ 937 h 120117"/>
                                    <a:gd name="T12" fmla="*/ 56661 w 56661"/>
                                    <a:gd name="T13" fmla="*/ 11696 h 120117"/>
                                    <a:gd name="T14" fmla="*/ 55667 w 56661"/>
                                    <a:gd name="T15" fmla="*/ 10758 h 120117"/>
                                    <a:gd name="T16" fmla="*/ 46533 w 56661"/>
                                    <a:gd name="T17" fmla="*/ 8471 h 120117"/>
                                    <a:gd name="T18" fmla="*/ 39675 w 56661"/>
                                    <a:gd name="T19" fmla="*/ 8827 h 120117"/>
                                    <a:gd name="T20" fmla="*/ 38697 w 56661"/>
                                    <a:gd name="T21" fmla="*/ 10782 h 120117"/>
                                    <a:gd name="T22" fmla="*/ 38697 w 56661"/>
                                    <a:gd name="T23" fmla="*/ 48552 h 120117"/>
                                    <a:gd name="T24" fmla="*/ 39358 w 56661"/>
                                    <a:gd name="T25" fmla="*/ 49581 h 120117"/>
                                    <a:gd name="T26" fmla="*/ 46711 w 56661"/>
                                    <a:gd name="T27" fmla="*/ 50114 h 120117"/>
                                    <a:gd name="T28" fmla="*/ 56661 w 56661"/>
                                    <a:gd name="T29" fmla="*/ 47989 h 120117"/>
                                    <a:gd name="T30" fmla="*/ 56661 w 56661"/>
                                    <a:gd name="T31" fmla="*/ 61680 h 120117"/>
                                    <a:gd name="T32" fmla="*/ 45974 w 56661"/>
                                    <a:gd name="T33" fmla="*/ 58585 h 120117"/>
                                    <a:gd name="T34" fmla="*/ 38976 w 56661"/>
                                    <a:gd name="T35" fmla="*/ 58585 h 120117"/>
                                    <a:gd name="T36" fmla="*/ 38748 w 56661"/>
                                    <a:gd name="T37" fmla="*/ 58610 h 120117"/>
                                    <a:gd name="T38" fmla="*/ 38697 w 56661"/>
                                    <a:gd name="T39" fmla="*/ 59055 h 120117"/>
                                    <a:gd name="T40" fmla="*/ 38697 w 56661"/>
                                    <a:gd name="T41" fmla="*/ 94615 h 120117"/>
                                    <a:gd name="T42" fmla="*/ 44006 w 56661"/>
                                    <a:gd name="T43" fmla="*/ 109487 h 120117"/>
                                    <a:gd name="T44" fmla="*/ 55385 w 56661"/>
                                    <a:gd name="T45" fmla="*/ 111290 h 120117"/>
                                    <a:gd name="T46" fmla="*/ 56661 w 56661"/>
                                    <a:gd name="T47" fmla="*/ 110921 h 120117"/>
                                    <a:gd name="T48" fmla="*/ 56661 w 56661"/>
                                    <a:gd name="T49" fmla="*/ 119638 h 120117"/>
                                    <a:gd name="T50" fmla="*/ 53531 w 56661"/>
                                    <a:gd name="T51" fmla="*/ 120117 h 120117"/>
                                    <a:gd name="T52" fmla="*/ 40589 w 56661"/>
                                    <a:gd name="T53" fmla="*/ 119571 h 120117"/>
                                    <a:gd name="T54" fmla="*/ 39459 w 56661"/>
                                    <a:gd name="T55" fmla="*/ 119545 h 120117"/>
                                    <a:gd name="T56" fmla="*/ 26823 w 56661"/>
                                    <a:gd name="T57" fmla="*/ 119202 h 120117"/>
                                    <a:gd name="T58" fmla="*/ 23825 w 56661"/>
                                    <a:gd name="T59" fmla="*/ 119266 h 120117"/>
                                    <a:gd name="T60" fmla="*/ 17602 w 56661"/>
                                    <a:gd name="T61" fmla="*/ 119393 h 120117"/>
                                    <a:gd name="T62" fmla="*/ 17336 w 56661"/>
                                    <a:gd name="T63" fmla="*/ 119406 h 120117"/>
                                    <a:gd name="T64" fmla="*/ 6376 w 56661"/>
                                    <a:gd name="T65" fmla="*/ 119761 h 120117"/>
                                    <a:gd name="T66" fmla="*/ 2591 w 56661"/>
                                    <a:gd name="T67" fmla="*/ 117462 h 120117"/>
                                    <a:gd name="T68" fmla="*/ 5817 w 56661"/>
                                    <a:gd name="T69" fmla="*/ 115151 h 120117"/>
                                    <a:gd name="T70" fmla="*/ 11367 w 56661"/>
                                    <a:gd name="T71" fmla="*/ 114617 h 120117"/>
                                    <a:gd name="T72" fmla="*/ 15659 w 56661"/>
                                    <a:gd name="T73" fmla="*/ 106883 h 120117"/>
                                    <a:gd name="T74" fmla="*/ 16409 w 56661"/>
                                    <a:gd name="T75" fmla="*/ 73609 h 120117"/>
                                    <a:gd name="T76" fmla="*/ 16409 w 56661"/>
                                    <a:gd name="T77" fmla="*/ 45974 h 120117"/>
                                    <a:gd name="T78" fmla="*/ 16218 w 56661"/>
                                    <a:gd name="T79" fmla="*/ 12827 h 120117"/>
                                    <a:gd name="T80" fmla="*/ 9690 w 56661"/>
                                    <a:gd name="T81" fmla="*/ 4953 h 120117"/>
                                    <a:gd name="T82" fmla="*/ 3404 w 56661"/>
                                    <a:gd name="T83" fmla="*/ 4432 h 120117"/>
                                    <a:gd name="T84" fmla="*/ 0 w 56661"/>
                                    <a:gd name="T85" fmla="*/ 2121 h 120117"/>
                                    <a:gd name="T86" fmla="*/ 4331 w 56661"/>
                                    <a:gd name="T87" fmla="*/ 0 h 120117"/>
                                    <a:gd name="T88" fmla="*/ 0 w 56661"/>
                                    <a:gd name="T89" fmla="*/ 0 h 120117"/>
                                    <a:gd name="T90" fmla="*/ 56661 w 56661"/>
                                    <a:gd name="T91" fmla="*/ 120117 h 1201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Lst>
                                  <a:rect l="T88" t="T89" r="T90" b="T91"/>
                                  <a:pathLst>
                                    <a:path w="56661" h="120117">
                                      <a:moveTo>
                                        <a:pt x="4331" y="0"/>
                                      </a:moveTo>
                                      <a:cubicBezTo>
                                        <a:pt x="9627" y="0"/>
                                        <a:pt x="15697" y="152"/>
                                        <a:pt x="20130" y="254"/>
                                      </a:cubicBezTo>
                                      <a:cubicBezTo>
                                        <a:pt x="22873" y="317"/>
                                        <a:pt x="25070" y="368"/>
                                        <a:pt x="26264" y="368"/>
                                      </a:cubicBezTo>
                                      <a:cubicBezTo>
                                        <a:pt x="30709" y="368"/>
                                        <a:pt x="35966" y="267"/>
                                        <a:pt x="40627" y="165"/>
                                      </a:cubicBezTo>
                                      <a:cubicBezTo>
                                        <a:pt x="44526" y="76"/>
                                        <a:pt x="48070" y="0"/>
                                        <a:pt x="50584" y="0"/>
                                      </a:cubicBezTo>
                                      <a:lnTo>
                                        <a:pt x="56661" y="937"/>
                                      </a:lnTo>
                                      <a:lnTo>
                                        <a:pt x="56661" y="11696"/>
                                      </a:lnTo>
                                      <a:lnTo>
                                        <a:pt x="55667" y="10758"/>
                                      </a:lnTo>
                                      <a:cubicBezTo>
                                        <a:pt x="53155" y="9328"/>
                                        <a:pt x="50130" y="8471"/>
                                        <a:pt x="46533" y="8471"/>
                                      </a:cubicBezTo>
                                      <a:cubicBezTo>
                                        <a:pt x="44438" y="8471"/>
                                        <a:pt x="41263" y="8471"/>
                                        <a:pt x="39675" y="8827"/>
                                      </a:cubicBezTo>
                                      <a:cubicBezTo>
                                        <a:pt x="39078" y="8941"/>
                                        <a:pt x="38697" y="9119"/>
                                        <a:pt x="38697" y="10782"/>
                                      </a:cubicBezTo>
                                      <a:lnTo>
                                        <a:pt x="38697" y="48552"/>
                                      </a:lnTo>
                                      <a:cubicBezTo>
                                        <a:pt x="38697" y="49378"/>
                                        <a:pt x="38888" y="49441"/>
                                        <a:pt x="39358" y="49581"/>
                                      </a:cubicBezTo>
                                      <a:cubicBezTo>
                                        <a:pt x="40767" y="49936"/>
                                        <a:pt x="43180" y="50114"/>
                                        <a:pt x="46711" y="50114"/>
                                      </a:cubicBezTo>
                                      <a:lnTo>
                                        <a:pt x="56661" y="47989"/>
                                      </a:lnTo>
                                      <a:lnTo>
                                        <a:pt x="56661" y="61680"/>
                                      </a:lnTo>
                                      <a:lnTo>
                                        <a:pt x="45974" y="58585"/>
                                      </a:lnTo>
                                      <a:lnTo>
                                        <a:pt x="38976" y="58585"/>
                                      </a:lnTo>
                                      <a:cubicBezTo>
                                        <a:pt x="38799" y="58585"/>
                                        <a:pt x="38760" y="58610"/>
                                        <a:pt x="38748" y="58610"/>
                                      </a:cubicBezTo>
                                      <a:cubicBezTo>
                                        <a:pt x="38760" y="58623"/>
                                        <a:pt x="38697" y="58738"/>
                                        <a:pt x="38697" y="59055"/>
                                      </a:cubicBezTo>
                                      <a:lnTo>
                                        <a:pt x="38697" y="94615"/>
                                      </a:lnTo>
                                      <a:cubicBezTo>
                                        <a:pt x="38697" y="104813"/>
                                        <a:pt x="39218" y="107607"/>
                                        <a:pt x="44006" y="109487"/>
                                      </a:cubicBezTo>
                                      <a:cubicBezTo>
                                        <a:pt x="48209" y="111138"/>
                                        <a:pt x="51931" y="111290"/>
                                        <a:pt x="55385" y="111290"/>
                                      </a:cubicBezTo>
                                      <a:lnTo>
                                        <a:pt x="56661" y="110921"/>
                                      </a:lnTo>
                                      <a:lnTo>
                                        <a:pt x="56661" y="119638"/>
                                      </a:lnTo>
                                      <a:lnTo>
                                        <a:pt x="53531" y="120117"/>
                                      </a:lnTo>
                                      <a:cubicBezTo>
                                        <a:pt x="51638" y="120117"/>
                                        <a:pt x="46076" y="119939"/>
                                        <a:pt x="40589" y="119571"/>
                                      </a:cubicBezTo>
                                      <a:lnTo>
                                        <a:pt x="39459" y="119545"/>
                                      </a:lnTo>
                                      <a:cubicBezTo>
                                        <a:pt x="34430" y="119368"/>
                                        <a:pt x="29197" y="119202"/>
                                        <a:pt x="26823" y="119202"/>
                                      </a:cubicBezTo>
                                      <a:cubicBezTo>
                                        <a:pt x="26073" y="119202"/>
                                        <a:pt x="25045" y="119228"/>
                                        <a:pt x="23825" y="119266"/>
                                      </a:cubicBezTo>
                                      <a:cubicBezTo>
                                        <a:pt x="22073" y="119329"/>
                                        <a:pt x="19914" y="119393"/>
                                        <a:pt x="17602" y="119393"/>
                                      </a:cubicBezTo>
                                      <a:lnTo>
                                        <a:pt x="17336" y="119406"/>
                                      </a:lnTo>
                                      <a:cubicBezTo>
                                        <a:pt x="13538" y="119583"/>
                                        <a:pt x="9627" y="119761"/>
                                        <a:pt x="6376" y="119761"/>
                                      </a:cubicBezTo>
                                      <a:cubicBezTo>
                                        <a:pt x="3086" y="119761"/>
                                        <a:pt x="2591" y="118326"/>
                                        <a:pt x="2591" y="117462"/>
                                      </a:cubicBezTo>
                                      <a:cubicBezTo>
                                        <a:pt x="2591" y="116345"/>
                                        <a:pt x="3442" y="115151"/>
                                        <a:pt x="5817" y="115151"/>
                                      </a:cubicBezTo>
                                      <a:cubicBezTo>
                                        <a:pt x="8154" y="115151"/>
                                        <a:pt x="9919" y="114973"/>
                                        <a:pt x="11367" y="114617"/>
                                      </a:cubicBezTo>
                                      <a:cubicBezTo>
                                        <a:pt x="14275" y="113957"/>
                                        <a:pt x="15126" y="111392"/>
                                        <a:pt x="15659" y="106883"/>
                                      </a:cubicBezTo>
                                      <a:cubicBezTo>
                                        <a:pt x="16409" y="100279"/>
                                        <a:pt x="16409" y="87922"/>
                                        <a:pt x="16409" y="73609"/>
                                      </a:cubicBezTo>
                                      <a:lnTo>
                                        <a:pt x="16409" y="45974"/>
                                      </a:lnTo>
                                      <a:cubicBezTo>
                                        <a:pt x="16409" y="22098"/>
                                        <a:pt x="16409" y="17806"/>
                                        <a:pt x="16218" y="12827"/>
                                      </a:cubicBezTo>
                                      <a:cubicBezTo>
                                        <a:pt x="15888" y="7849"/>
                                        <a:pt x="14656" y="6376"/>
                                        <a:pt x="9690" y="4953"/>
                                      </a:cubicBezTo>
                                      <a:cubicBezTo>
                                        <a:pt x="8598" y="4635"/>
                                        <a:pt x="6071" y="4432"/>
                                        <a:pt x="3404" y="4432"/>
                                      </a:cubicBezTo>
                                      <a:cubicBezTo>
                                        <a:pt x="1270" y="4432"/>
                                        <a:pt x="0" y="3569"/>
                                        <a:pt x="0" y="2121"/>
                                      </a:cubicBezTo>
                                      <a:cubicBezTo>
                                        <a:pt x="0" y="0"/>
                                        <a:pt x="3048" y="0"/>
                                        <a:pt x="4331" y="0"/>
                                      </a:cubicBezTo>
                                      <a:close/>
                                    </a:path>
                                  </a:pathLst>
                                </a:custGeom>
                                <a:solidFill>
                                  <a:srgbClr val="4965A0"/>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0" cap="flat">
                                      <a:solidFill>
                                        <a:srgbClr val="000000"/>
                                      </a:solidFill>
                                      <a:miter lim="127000"/>
                                      <a:headEnd/>
                                      <a:tailEnd/>
                                    </a14:hiddenLine>
                                  </a:ext>
                                </a:extLst>
                              </wps:spPr>
                              <wps:bodyPr rot="0" vert="horz" wrap="square" lIns="91440" tIns="45720" rIns="91440" bIns="45720" anchor="t" anchorCtr="0" upright="1">
                                <a:noAutofit/>
                              </wps:bodyPr>
                            </wps:wsp>
                            <wps:wsp>
                              <wps:cNvPr id="121" name="Shape 37"/>
                              <wps:cNvSpPr>
                                <a:spLocks/>
                              </wps:cNvSpPr>
                              <wps:spPr bwMode="auto">
                                <a:xfrm>
                                  <a:off x="985838" y="45526"/>
                                  <a:ext cx="40621" cy="118702"/>
                                </a:xfrm>
                                <a:custGeom>
                                  <a:avLst/>
                                  <a:gdLst>
                                    <a:gd name="T0" fmla="*/ 0 w 40621"/>
                                    <a:gd name="T1" fmla="*/ 0 h 118702"/>
                                    <a:gd name="T2" fmla="*/ 13145 w 40621"/>
                                    <a:gd name="T3" fmla="*/ 2027 h 118702"/>
                                    <a:gd name="T4" fmla="*/ 29026 w 40621"/>
                                    <a:gd name="T5" fmla="*/ 23104 h 118702"/>
                                    <a:gd name="T6" fmla="*/ 11601 w 40621"/>
                                    <a:gd name="T7" fmla="*/ 50371 h 118702"/>
                                    <a:gd name="T8" fmla="*/ 40621 w 40621"/>
                                    <a:gd name="T9" fmla="*/ 84471 h 118702"/>
                                    <a:gd name="T10" fmla="*/ 16457 w 40621"/>
                                    <a:gd name="T11" fmla="*/ 116187 h 118702"/>
                                    <a:gd name="T12" fmla="*/ 0 w 40621"/>
                                    <a:gd name="T13" fmla="*/ 118702 h 118702"/>
                                    <a:gd name="T14" fmla="*/ 0 w 40621"/>
                                    <a:gd name="T15" fmla="*/ 109984 h 118702"/>
                                    <a:gd name="T16" fmla="*/ 10030 w 40621"/>
                                    <a:gd name="T17" fmla="*/ 107083 h 118702"/>
                                    <a:gd name="T18" fmla="*/ 17964 w 40621"/>
                                    <a:gd name="T19" fmla="*/ 88878 h 118702"/>
                                    <a:gd name="T20" fmla="*/ 2953 w 40621"/>
                                    <a:gd name="T21" fmla="*/ 61598 h 118702"/>
                                    <a:gd name="T22" fmla="*/ 0 w 40621"/>
                                    <a:gd name="T23" fmla="*/ 60743 h 118702"/>
                                    <a:gd name="T24" fmla="*/ 0 w 40621"/>
                                    <a:gd name="T25" fmla="*/ 47052 h 118702"/>
                                    <a:gd name="T26" fmla="*/ 2356 w 40621"/>
                                    <a:gd name="T27" fmla="*/ 46549 h 118702"/>
                                    <a:gd name="T28" fmla="*/ 9480 w 40621"/>
                                    <a:gd name="T29" fmla="*/ 30470 h 118702"/>
                                    <a:gd name="T30" fmla="*/ 5072 w 40621"/>
                                    <a:gd name="T31" fmla="*/ 15545 h 118702"/>
                                    <a:gd name="T32" fmla="*/ 0 w 40621"/>
                                    <a:gd name="T33" fmla="*/ 10759 h 118702"/>
                                    <a:gd name="T34" fmla="*/ 0 w 40621"/>
                                    <a:gd name="T35" fmla="*/ 0 h 118702"/>
                                    <a:gd name="T36" fmla="*/ 0 w 40621"/>
                                    <a:gd name="T37" fmla="*/ 0 h 118702"/>
                                    <a:gd name="T38" fmla="*/ 40621 w 40621"/>
                                    <a:gd name="T39" fmla="*/ 118702 h 1187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T36" t="T37" r="T38" b="T39"/>
                                  <a:pathLst>
                                    <a:path w="40621" h="118702">
                                      <a:moveTo>
                                        <a:pt x="0" y="0"/>
                                      </a:moveTo>
                                      <a:lnTo>
                                        <a:pt x="13145" y="2027"/>
                                      </a:lnTo>
                                      <a:cubicBezTo>
                                        <a:pt x="27597" y="7467"/>
                                        <a:pt x="29026" y="18875"/>
                                        <a:pt x="29026" y="23104"/>
                                      </a:cubicBezTo>
                                      <a:cubicBezTo>
                                        <a:pt x="29026" y="36414"/>
                                        <a:pt x="18586" y="45672"/>
                                        <a:pt x="11601" y="50371"/>
                                      </a:cubicBezTo>
                                      <a:cubicBezTo>
                                        <a:pt x="25279" y="55134"/>
                                        <a:pt x="40621" y="66704"/>
                                        <a:pt x="40621" y="84471"/>
                                      </a:cubicBezTo>
                                      <a:cubicBezTo>
                                        <a:pt x="40621" y="97434"/>
                                        <a:pt x="33013" y="110477"/>
                                        <a:pt x="16457" y="116187"/>
                                      </a:cubicBezTo>
                                      <a:lnTo>
                                        <a:pt x="0" y="118702"/>
                                      </a:lnTo>
                                      <a:lnTo>
                                        <a:pt x="0" y="109984"/>
                                      </a:lnTo>
                                      <a:lnTo>
                                        <a:pt x="10030" y="107083"/>
                                      </a:lnTo>
                                      <a:cubicBezTo>
                                        <a:pt x="14278" y="104203"/>
                                        <a:pt x="17964" y="98835"/>
                                        <a:pt x="17964" y="88878"/>
                                      </a:cubicBezTo>
                                      <a:cubicBezTo>
                                        <a:pt x="17964" y="80635"/>
                                        <a:pt x="14014" y="69142"/>
                                        <a:pt x="2953" y="61598"/>
                                      </a:cubicBezTo>
                                      <a:lnTo>
                                        <a:pt x="0" y="60743"/>
                                      </a:lnTo>
                                      <a:lnTo>
                                        <a:pt x="0" y="47052"/>
                                      </a:lnTo>
                                      <a:lnTo>
                                        <a:pt x="2356" y="46549"/>
                                      </a:lnTo>
                                      <a:cubicBezTo>
                                        <a:pt x="6890" y="43018"/>
                                        <a:pt x="9480" y="37150"/>
                                        <a:pt x="9480" y="30470"/>
                                      </a:cubicBezTo>
                                      <a:cubicBezTo>
                                        <a:pt x="9480" y="25860"/>
                                        <a:pt x="8175" y="20126"/>
                                        <a:pt x="5072" y="15545"/>
                                      </a:cubicBezTo>
                                      <a:lnTo>
                                        <a:pt x="0" y="10759"/>
                                      </a:lnTo>
                                      <a:lnTo>
                                        <a:pt x="0" y="0"/>
                                      </a:lnTo>
                                      <a:close/>
                                    </a:path>
                                  </a:pathLst>
                                </a:custGeom>
                                <a:solidFill>
                                  <a:srgbClr val="4965A0"/>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0" cap="flat">
                                      <a:solidFill>
                                        <a:srgbClr val="000000"/>
                                      </a:solidFill>
                                      <a:miter lim="127000"/>
                                      <a:headEnd/>
                                      <a:tailEnd/>
                                    </a14:hiddenLine>
                                  </a:ext>
                                </a:extLst>
                              </wps:spPr>
                              <wps:bodyPr rot="0" vert="horz" wrap="square" lIns="91440" tIns="45720" rIns="91440" bIns="45720" anchor="t" anchorCtr="0" upright="1">
                                <a:noAutofit/>
                              </wps:bodyPr>
                            </wps:wsp>
                            <wps:wsp>
                              <wps:cNvPr id="122" name="Shape 38"/>
                              <wps:cNvSpPr>
                                <a:spLocks/>
                              </wps:cNvSpPr>
                              <wps:spPr bwMode="auto">
                                <a:xfrm>
                                  <a:off x="1041171" y="44592"/>
                                  <a:ext cx="55258" cy="119761"/>
                                </a:xfrm>
                                <a:custGeom>
                                  <a:avLst/>
                                  <a:gdLst>
                                    <a:gd name="T0" fmla="*/ 4521 w 55258"/>
                                    <a:gd name="T1" fmla="*/ 0 h 119761"/>
                                    <a:gd name="T2" fmla="*/ 16789 w 55258"/>
                                    <a:gd name="T3" fmla="*/ 216 h 119761"/>
                                    <a:gd name="T4" fmla="*/ 26238 w 55258"/>
                                    <a:gd name="T5" fmla="*/ 368 h 119761"/>
                                    <a:gd name="T6" fmla="*/ 34570 w 55258"/>
                                    <a:gd name="T7" fmla="*/ 216 h 119761"/>
                                    <a:gd name="T8" fmla="*/ 47066 w 55258"/>
                                    <a:gd name="T9" fmla="*/ 0 h 119761"/>
                                    <a:gd name="T10" fmla="*/ 51029 w 55258"/>
                                    <a:gd name="T11" fmla="*/ 1930 h 119761"/>
                                    <a:gd name="T12" fmla="*/ 47803 w 55258"/>
                                    <a:gd name="T13" fmla="*/ 4432 h 119761"/>
                                    <a:gd name="T14" fmla="*/ 43142 w 55258"/>
                                    <a:gd name="T15" fmla="*/ 4966 h 119761"/>
                                    <a:gd name="T16" fmla="*/ 37579 w 55258"/>
                                    <a:gd name="T17" fmla="*/ 12852 h 119761"/>
                                    <a:gd name="T18" fmla="*/ 37199 w 55258"/>
                                    <a:gd name="T19" fmla="*/ 45974 h 119761"/>
                                    <a:gd name="T20" fmla="*/ 37199 w 55258"/>
                                    <a:gd name="T21" fmla="*/ 73609 h 119761"/>
                                    <a:gd name="T22" fmla="*/ 37960 w 55258"/>
                                    <a:gd name="T23" fmla="*/ 107797 h 119761"/>
                                    <a:gd name="T24" fmla="*/ 43853 w 55258"/>
                                    <a:gd name="T25" fmla="*/ 114605 h 119761"/>
                                    <a:gd name="T26" fmla="*/ 52032 w 55258"/>
                                    <a:gd name="T27" fmla="*/ 115151 h 119761"/>
                                    <a:gd name="T28" fmla="*/ 55258 w 55258"/>
                                    <a:gd name="T29" fmla="*/ 117449 h 119761"/>
                                    <a:gd name="T30" fmla="*/ 51473 w 55258"/>
                                    <a:gd name="T31" fmla="*/ 119761 h 119761"/>
                                    <a:gd name="T32" fmla="*/ 33134 w 55258"/>
                                    <a:gd name="T33" fmla="*/ 119393 h 119761"/>
                                    <a:gd name="T34" fmla="*/ 25324 w 55258"/>
                                    <a:gd name="T35" fmla="*/ 119202 h 119761"/>
                                    <a:gd name="T36" fmla="*/ 17450 w 55258"/>
                                    <a:gd name="T37" fmla="*/ 119418 h 119761"/>
                                    <a:gd name="T38" fmla="*/ 4140 w 55258"/>
                                    <a:gd name="T39" fmla="*/ 119761 h 119761"/>
                                    <a:gd name="T40" fmla="*/ 356 w 55258"/>
                                    <a:gd name="T41" fmla="*/ 117449 h 119761"/>
                                    <a:gd name="T42" fmla="*/ 3582 w 55258"/>
                                    <a:gd name="T43" fmla="*/ 115151 h 119761"/>
                                    <a:gd name="T44" fmla="*/ 9144 w 55258"/>
                                    <a:gd name="T45" fmla="*/ 114617 h 119761"/>
                                    <a:gd name="T46" fmla="*/ 13449 w 55258"/>
                                    <a:gd name="T47" fmla="*/ 107607 h 119761"/>
                                    <a:gd name="T48" fmla="*/ 14186 w 55258"/>
                                    <a:gd name="T49" fmla="*/ 73609 h 119761"/>
                                    <a:gd name="T50" fmla="*/ 14186 w 55258"/>
                                    <a:gd name="T51" fmla="*/ 45974 h 119761"/>
                                    <a:gd name="T52" fmla="*/ 13995 w 55258"/>
                                    <a:gd name="T53" fmla="*/ 12827 h 119761"/>
                                    <a:gd name="T54" fmla="*/ 8915 w 55258"/>
                                    <a:gd name="T55" fmla="*/ 5143 h 119761"/>
                                    <a:gd name="T56" fmla="*/ 3226 w 55258"/>
                                    <a:gd name="T57" fmla="*/ 4432 h 119761"/>
                                    <a:gd name="T58" fmla="*/ 0 w 55258"/>
                                    <a:gd name="T59" fmla="*/ 1930 h 119761"/>
                                    <a:gd name="T60" fmla="*/ 4521 w 55258"/>
                                    <a:gd name="T61" fmla="*/ 0 h 119761"/>
                                    <a:gd name="T62" fmla="*/ 0 w 55258"/>
                                    <a:gd name="T63" fmla="*/ 0 h 119761"/>
                                    <a:gd name="T64" fmla="*/ 55258 w 55258"/>
                                    <a:gd name="T65" fmla="*/ 119761 h 1197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T62" t="T63" r="T64" b="T65"/>
                                  <a:pathLst>
                                    <a:path w="55258" h="119761">
                                      <a:moveTo>
                                        <a:pt x="4521" y="0"/>
                                      </a:moveTo>
                                      <a:cubicBezTo>
                                        <a:pt x="7772" y="0"/>
                                        <a:pt x="12357" y="102"/>
                                        <a:pt x="16789" y="216"/>
                                      </a:cubicBezTo>
                                      <a:cubicBezTo>
                                        <a:pt x="20574" y="292"/>
                                        <a:pt x="24105" y="368"/>
                                        <a:pt x="26238" y="368"/>
                                      </a:cubicBezTo>
                                      <a:cubicBezTo>
                                        <a:pt x="28054" y="368"/>
                                        <a:pt x="31128" y="305"/>
                                        <a:pt x="34570" y="216"/>
                                      </a:cubicBezTo>
                                      <a:cubicBezTo>
                                        <a:pt x="38798" y="102"/>
                                        <a:pt x="43586" y="0"/>
                                        <a:pt x="47066" y="0"/>
                                      </a:cubicBezTo>
                                      <a:cubicBezTo>
                                        <a:pt x="48044" y="0"/>
                                        <a:pt x="51029" y="0"/>
                                        <a:pt x="51029" y="1930"/>
                                      </a:cubicBezTo>
                                      <a:cubicBezTo>
                                        <a:pt x="51029" y="4432"/>
                                        <a:pt x="48692" y="4432"/>
                                        <a:pt x="47803" y="4432"/>
                                      </a:cubicBezTo>
                                      <a:cubicBezTo>
                                        <a:pt x="46114" y="4432"/>
                                        <a:pt x="44831" y="4623"/>
                                        <a:pt x="43142" y="4966"/>
                                      </a:cubicBezTo>
                                      <a:cubicBezTo>
                                        <a:pt x="39179" y="5639"/>
                                        <a:pt x="37960" y="7391"/>
                                        <a:pt x="37579" y="12852"/>
                                      </a:cubicBezTo>
                                      <a:cubicBezTo>
                                        <a:pt x="37199" y="17805"/>
                                        <a:pt x="37199" y="22111"/>
                                        <a:pt x="37199" y="45974"/>
                                      </a:cubicBezTo>
                                      <a:lnTo>
                                        <a:pt x="37199" y="73609"/>
                                      </a:lnTo>
                                      <a:cubicBezTo>
                                        <a:pt x="37199" y="88417"/>
                                        <a:pt x="37199" y="101206"/>
                                        <a:pt x="37960" y="107797"/>
                                      </a:cubicBezTo>
                                      <a:cubicBezTo>
                                        <a:pt x="38494" y="111938"/>
                                        <a:pt x="39484" y="113919"/>
                                        <a:pt x="43853" y="114605"/>
                                      </a:cubicBezTo>
                                      <a:cubicBezTo>
                                        <a:pt x="45974" y="114960"/>
                                        <a:pt x="49581" y="115151"/>
                                        <a:pt x="52032" y="115151"/>
                                      </a:cubicBezTo>
                                      <a:cubicBezTo>
                                        <a:pt x="54242" y="115151"/>
                                        <a:pt x="55258" y="116344"/>
                                        <a:pt x="55258" y="117449"/>
                                      </a:cubicBezTo>
                                      <a:cubicBezTo>
                                        <a:pt x="55258" y="118910"/>
                                        <a:pt x="53848" y="119761"/>
                                        <a:pt x="51473" y="119761"/>
                                      </a:cubicBezTo>
                                      <a:cubicBezTo>
                                        <a:pt x="44983" y="119761"/>
                                        <a:pt x="38405" y="119558"/>
                                        <a:pt x="33134" y="119393"/>
                                      </a:cubicBezTo>
                                      <a:cubicBezTo>
                                        <a:pt x="29731" y="119291"/>
                                        <a:pt x="27051" y="119202"/>
                                        <a:pt x="25324" y="119202"/>
                                      </a:cubicBezTo>
                                      <a:cubicBezTo>
                                        <a:pt x="23762" y="119202"/>
                                        <a:pt x="20828" y="119304"/>
                                        <a:pt x="17450" y="119418"/>
                                      </a:cubicBezTo>
                                      <a:cubicBezTo>
                                        <a:pt x="12941" y="119583"/>
                                        <a:pt x="7810" y="119761"/>
                                        <a:pt x="4140" y="119761"/>
                                      </a:cubicBezTo>
                                      <a:cubicBezTo>
                                        <a:pt x="851" y="119761"/>
                                        <a:pt x="356" y="118326"/>
                                        <a:pt x="356" y="117449"/>
                                      </a:cubicBezTo>
                                      <a:cubicBezTo>
                                        <a:pt x="356" y="116344"/>
                                        <a:pt x="1219" y="115151"/>
                                        <a:pt x="3582" y="115151"/>
                                      </a:cubicBezTo>
                                      <a:cubicBezTo>
                                        <a:pt x="5944" y="115151"/>
                                        <a:pt x="7696" y="114973"/>
                                        <a:pt x="9144" y="114617"/>
                                      </a:cubicBezTo>
                                      <a:cubicBezTo>
                                        <a:pt x="11900" y="113995"/>
                                        <a:pt x="12865" y="112433"/>
                                        <a:pt x="13449" y="107607"/>
                                      </a:cubicBezTo>
                                      <a:cubicBezTo>
                                        <a:pt x="14186" y="101206"/>
                                        <a:pt x="14186" y="88417"/>
                                        <a:pt x="14186" y="73609"/>
                                      </a:cubicBezTo>
                                      <a:lnTo>
                                        <a:pt x="14186" y="45974"/>
                                      </a:lnTo>
                                      <a:cubicBezTo>
                                        <a:pt x="14186" y="22098"/>
                                        <a:pt x="14186" y="17793"/>
                                        <a:pt x="13995" y="12827"/>
                                      </a:cubicBezTo>
                                      <a:cubicBezTo>
                                        <a:pt x="13640" y="7557"/>
                                        <a:pt x="12002" y="6096"/>
                                        <a:pt x="8915" y="5143"/>
                                      </a:cubicBezTo>
                                      <a:cubicBezTo>
                                        <a:pt x="7353" y="4661"/>
                                        <a:pt x="5499" y="4432"/>
                                        <a:pt x="3226" y="4432"/>
                                      </a:cubicBezTo>
                                      <a:cubicBezTo>
                                        <a:pt x="2337" y="4432"/>
                                        <a:pt x="0" y="4432"/>
                                        <a:pt x="0" y="1930"/>
                                      </a:cubicBezTo>
                                      <a:cubicBezTo>
                                        <a:pt x="0" y="0"/>
                                        <a:pt x="3035" y="0"/>
                                        <a:pt x="4521" y="0"/>
                                      </a:cubicBezTo>
                                      <a:close/>
                                    </a:path>
                                  </a:pathLst>
                                </a:custGeom>
                                <a:solidFill>
                                  <a:srgbClr val="4965A0"/>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0" cap="flat">
                                      <a:solidFill>
                                        <a:srgbClr val="000000"/>
                                      </a:solidFill>
                                      <a:miter lim="127000"/>
                                      <a:headEnd/>
                                      <a:tailEnd/>
                                    </a14:hiddenLine>
                                  </a:ext>
                                </a:extLst>
                              </wps:spPr>
                              <wps:bodyPr rot="0" vert="horz" wrap="square" lIns="91440" tIns="45720" rIns="91440" bIns="45720" anchor="t" anchorCtr="0" upright="1">
                                <a:noAutofit/>
                              </wps:bodyPr>
                            </wps:wsp>
                            <wps:wsp>
                              <wps:cNvPr id="123" name="Shape 39"/>
                              <wps:cNvSpPr>
                                <a:spLocks/>
                              </wps:cNvSpPr>
                              <wps:spPr bwMode="auto">
                                <a:xfrm>
                                  <a:off x="1102111" y="46482"/>
                                  <a:ext cx="63379" cy="117865"/>
                                </a:xfrm>
                                <a:custGeom>
                                  <a:avLst/>
                                  <a:gdLst>
                                    <a:gd name="T0" fmla="*/ 63379 w 63379"/>
                                    <a:gd name="T1" fmla="*/ 0 h 117865"/>
                                    <a:gd name="T2" fmla="*/ 63379 w 63379"/>
                                    <a:gd name="T3" fmla="*/ 28496 h 117865"/>
                                    <a:gd name="T4" fmla="*/ 63335 w 63379"/>
                                    <a:gd name="T5" fmla="*/ 28635 h 117865"/>
                                    <a:gd name="T6" fmla="*/ 47676 w 63379"/>
                                    <a:gd name="T7" fmla="*/ 68271 h 117865"/>
                                    <a:gd name="T8" fmla="*/ 47587 w 63379"/>
                                    <a:gd name="T9" fmla="*/ 68563 h 117865"/>
                                    <a:gd name="T10" fmla="*/ 63379 w 63379"/>
                                    <a:gd name="T11" fmla="*/ 68525 h 117865"/>
                                    <a:gd name="T12" fmla="*/ 63379 w 63379"/>
                                    <a:gd name="T13" fmla="*/ 78444 h 117865"/>
                                    <a:gd name="T14" fmla="*/ 44310 w 63379"/>
                                    <a:gd name="T15" fmla="*/ 78444 h 117865"/>
                                    <a:gd name="T16" fmla="*/ 43447 w 63379"/>
                                    <a:gd name="T17" fmla="*/ 79142 h 117865"/>
                                    <a:gd name="T18" fmla="*/ 34760 w 63379"/>
                                    <a:gd name="T19" fmla="*/ 100135 h 117865"/>
                                    <a:gd name="T20" fmla="*/ 32423 w 63379"/>
                                    <a:gd name="T21" fmla="*/ 109470 h 117865"/>
                                    <a:gd name="T22" fmla="*/ 38227 w 63379"/>
                                    <a:gd name="T23" fmla="*/ 113255 h 117865"/>
                                    <a:gd name="T24" fmla="*/ 40615 w 63379"/>
                                    <a:gd name="T25" fmla="*/ 113255 h 117865"/>
                                    <a:gd name="T26" fmla="*/ 43662 w 63379"/>
                                    <a:gd name="T27" fmla="*/ 115566 h 117865"/>
                                    <a:gd name="T28" fmla="*/ 40437 w 63379"/>
                                    <a:gd name="T29" fmla="*/ 117865 h 117865"/>
                                    <a:gd name="T30" fmla="*/ 31242 w 63379"/>
                                    <a:gd name="T31" fmla="*/ 117585 h 117865"/>
                                    <a:gd name="T32" fmla="*/ 22377 w 63379"/>
                                    <a:gd name="T33" fmla="*/ 117319 h 117865"/>
                                    <a:gd name="T34" fmla="*/ 19114 w 63379"/>
                                    <a:gd name="T35" fmla="*/ 117446 h 117865"/>
                                    <a:gd name="T36" fmla="*/ 3582 w 63379"/>
                                    <a:gd name="T37" fmla="*/ 117865 h 117865"/>
                                    <a:gd name="T38" fmla="*/ 0 w 63379"/>
                                    <a:gd name="T39" fmla="*/ 115566 h 117865"/>
                                    <a:gd name="T40" fmla="*/ 2489 w 63379"/>
                                    <a:gd name="T41" fmla="*/ 113255 h 117865"/>
                                    <a:gd name="T42" fmla="*/ 4851 w 63379"/>
                                    <a:gd name="T43" fmla="*/ 113178 h 117865"/>
                                    <a:gd name="T44" fmla="*/ 7277 w 63379"/>
                                    <a:gd name="T45" fmla="*/ 113077 h 117865"/>
                                    <a:gd name="T46" fmla="*/ 20129 w 63379"/>
                                    <a:gd name="T47" fmla="*/ 99653 h 117865"/>
                                    <a:gd name="T48" fmla="*/ 62509 w 63379"/>
                                    <a:gd name="T49" fmla="*/ 1076 h 117865"/>
                                    <a:gd name="T50" fmla="*/ 63379 w 63379"/>
                                    <a:gd name="T51" fmla="*/ 0 h 117865"/>
                                    <a:gd name="T52" fmla="*/ 0 w 63379"/>
                                    <a:gd name="T53" fmla="*/ 0 h 117865"/>
                                    <a:gd name="T54" fmla="*/ 63379 w 63379"/>
                                    <a:gd name="T55" fmla="*/ 117865 h 11786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T52" t="T53" r="T54" b="T55"/>
                                  <a:pathLst>
                                    <a:path w="63379" h="117865">
                                      <a:moveTo>
                                        <a:pt x="63379" y="0"/>
                                      </a:moveTo>
                                      <a:lnTo>
                                        <a:pt x="63379" y="28496"/>
                                      </a:lnTo>
                                      <a:lnTo>
                                        <a:pt x="63335" y="28635"/>
                                      </a:lnTo>
                                      <a:lnTo>
                                        <a:pt x="47676" y="68271"/>
                                      </a:lnTo>
                                      <a:cubicBezTo>
                                        <a:pt x="47574" y="68487"/>
                                        <a:pt x="47587" y="68550"/>
                                        <a:pt x="47587" y="68563"/>
                                      </a:cubicBezTo>
                                      <a:lnTo>
                                        <a:pt x="63379" y="68525"/>
                                      </a:lnTo>
                                      <a:lnTo>
                                        <a:pt x="63379" y="78444"/>
                                      </a:lnTo>
                                      <a:lnTo>
                                        <a:pt x="44310" y="78444"/>
                                      </a:lnTo>
                                      <a:cubicBezTo>
                                        <a:pt x="43714" y="78444"/>
                                        <a:pt x="43714" y="78444"/>
                                        <a:pt x="43447" y="79142"/>
                                      </a:cubicBezTo>
                                      <a:lnTo>
                                        <a:pt x="34760" y="100135"/>
                                      </a:lnTo>
                                      <a:cubicBezTo>
                                        <a:pt x="33045" y="104161"/>
                                        <a:pt x="32423" y="107933"/>
                                        <a:pt x="32423" y="109470"/>
                                      </a:cubicBezTo>
                                      <a:cubicBezTo>
                                        <a:pt x="32423" y="111743"/>
                                        <a:pt x="33414" y="113255"/>
                                        <a:pt x="38227" y="113255"/>
                                      </a:cubicBezTo>
                                      <a:lnTo>
                                        <a:pt x="40615" y="113255"/>
                                      </a:lnTo>
                                      <a:cubicBezTo>
                                        <a:pt x="42672" y="113255"/>
                                        <a:pt x="43662" y="114017"/>
                                        <a:pt x="43662" y="115566"/>
                                      </a:cubicBezTo>
                                      <a:cubicBezTo>
                                        <a:pt x="43662" y="117865"/>
                                        <a:pt x="41326" y="117865"/>
                                        <a:pt x="40437" y="117865"/>
                                      </a:cubicBezTo>
                                      <a:cubicBezTo>
                                        <a:pt x="37732" y="117865"/>
                                        <a:pt x="34417" y="117725"/>
                                        <a:pt x="31242" y="117585"/>
                                      </a:cubicBezTo>
                                      <a:cubicBezTo>
                                        <a:pt x="28130" y="117458"/>
                                        <a:pt x="24930" y="117319"/>
                                        <a:pt x="22377" y="117319"/>
                                      </a:cubicBezTo>
                                      <a:cubicBezTo>
                                        <a:pt x="21870" y="117319"/>
                                        <a:pt x="20714" y="117370"/>
                                        <a:pt x="19114" y="117446"/>
                                      </a:cubicBezTo>
                                      <a:cubicBezTo>
                                        <a:pt x="15520" y="117598"/>
                                        <a:pt x="9487" y="117865"/>
                                        <a:pt x="3582" y="117865"/>
                                      </a:cubicBezTo>
                                      <a:cubicBezTo>
                                        <a:pt x="2413" y="117865"/>
                                        <a:pt x="0" y="117865"/>
                                        <a:pt x="0" y="115566"/>
                                      </a:cubicBezTo>
                                      <a:cubicBezTo>
                                        <a:pt x="0" y="114156"/>
                                        <a:pt x="965" y="113255"/>
                                        <a:pt x="2489" y="113255"/>
                                      </a:cubicBezTo>
                                      <a:cubicBezTo>
                                        <a:pt x="3226" y="113255"/>
                                        <a:pt x="4026" y="113216"/>
                                        <a:pt x="4851" y="113178"/>
                                      </a:cubicBezTo>
                                      <a:cubicBezTo>
                                        <a:pt x="5677" y="113115"/>
                                        <a:pt x="6541" y="113077"/>
                                        <a:pt x="7277" y="113077"/>
                                      </a:cubicBezTo>
                                      <a:cubicBezTo>
                                        <a:pt x="13869" y="112073"/>
                                        <a:pt x="16586" y="108124"/>
                                        <a:pt x="20129" y="99653"/>
                                      </a:cubicBezTo>
                                      <a:lnTo>
                                        <a:pt x="62509" y="1076"/>
                                      </a:lnTo>
                                      <a:lnTo>
                                        <a:pt x="63379" y="0"/>
                                      </a:lnTo>
                                      <a:close/>
                                    </a:path>
                                  </a:pathLst>
                                </a:custGeom>
                                <a:solidFill>
                                  <a:srgbClr val="4965A0"/>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0" cap="flat">
                                      <a:solidFill>
                                        <a:srgbClr val="000000"/>
                                      </a:solidFill>
                                      <a:miter lim="127000"/>
                                      <a:headEnd/>
                                      <a:tailEnd/>
                                    </a14:hiddenLine>
                                  </a:ext>
                                </a:extLst>
                              </wps:spPr>
                              <wps:bodyPr rot="0" vert="horz" wrap="square" lIns="91440" tIns="45720" rIns="91440" bIns="45720" anchor="t" anchorCtr="0" upright="1">
                                <a:noAutofit/>
                              </wps:bodyPr>
                            </wps:wsp>
                            <wps:wsp>
                              <wps:cNvPr id="124" name="Shape 40"/>
                              <wps:cNvSpPr>
                                <a:spLocks/>
                              </wps:cNvSpPr>
                              <wps:spPr bwMode="auto">
                                <a:xfrm>
                                  <a:off x="1165490" y="40915"/>
                                  <a:ext cx="73311" cy="123432"/>
                                </a:xfrm>
                                <a:custGeom>
                                  <a:avLst/>
                                  <a:gdLst>
                                    <a:gd name="T0" fmla="*/ 4502 w 73311"/>
                                    <a:gd name="T1" fmla="*/ 0 h 123432"/>
                                    <a:gd name="T2" fmla="*/ 9875 w 73311"/>
                                    <a:gd name="T3" fmla="*/ 5334 h 123432"/>
                                    <a:gd name="T4" fmla="*/ 27248 w 73311"/>
                                    <a:gd name="T5" fmla="*/ 45936 h 123432"/>
                                    <a:gd name="T6" fmla="*/ 51162 w 73311"/>
                                    <a:gd name="T7" fmla="*/ 101892 h 123432"/>
                                    <a:gd name="T8" fmla="*/ 64510 w 73311"/>
                                    <a:gd name="T9" fmla="*/ 118288 h 123432"/>
                                    <a:gd name="T10" fmla="*/ 70466 w 73311"/>
                                    <a:gd name="T11" fmla="*/ 118821 h 123432"/>
                                    <a:gd name="T12" fmla="*/ 73311 w 73311"/>
                                    <a:gd name="T13" fmla="*/ 121133 h 123432"/>
                                    <a:gd name="T14" fmla="*/ 65666 w 73311"/>
                                    <a:gd name="T15" fmla="*/ 123432 h 123432"/>
                                    <a:gd name="T16" fmla="*/ 34513 w 73311"/>
                                    <a:gd name="T17" fmla="*/ 123076 h 123432"/>
                                    <a:gd name="T18" fmla="*/ 33712 w 73311"/>
                                    <a:gd name="T19" fmla="*/ 123025 h 123432"/>
                                    <a:gd name="T20" fmla="*/ 29090 w 73311"/>
                                    <a:gd name="T21" fmla="*/ 121133 h 123432"/>
                                    <a:gd name="T22" fmla="*/ 31693 w 73311"/>
                                    <a:gd name="T23" fmla="*/ 118821 h 123432"/>
                                    <a:gd name="T24" fmla="*/ 32608 w 73311"/>
                                    <a:gd name="T25" fmla="*/ 118110 h 123432"/>
                                    <a:gd name="T26" fmla="*/ 32658 w 73311"/>
                                    <a:gd name="T27" fmla="*/ 116205 h 123432"/>
                                    <a:gd name="T28" fmla="*/ 20111 w 73311"/>
                                    <a:gd name="T29" fmla="*/ 84709 h 123432"/>
                                    <a:gd name="T30" fmla="*/ 19069 w 73311"/>
                                    <a:gd name="T31" fmla="*/ 84011 h 123432"/>
                                    <a:gd name="T32" fmla="*/ 0 w 73311"/>
                                    <a:gd name="T33" fmla="*/ 84011 h 123432"/>
                                    <a:gd name="T34" fmla="*/ 0 w 73311"/>
                                    <a:gd name="T35" fmla="*/ 74092 h 123432"/>
                                    <a:gd name="T36" fmla="*/ 15564 w 73311"/>
                                    <a:gd name="T37" fmla="*/ 74054 h 123432"/>
                                    <a:gd name="T38" fmla="*/ 15793 w 73311"/>
                                    <a:gd name="T39" fmla="*/ 74028 h 123432"/>
                                    <a:gd name="T40" fmla="*/ 286 w 73311"/>
                                    <a:gd name="T41" fmla="*/ 33846 h 123432"/>
                                    <a:gd name="T42" fmla="*/ 184 w 73311"/>
                                    <a:gd name="T43" fmla="*/ 33503 h 123432"/>
                                    <a:gd name="T44" fmla="*/ 57 w 73311"/>
                                    <a:gd name="T45" fmla="*/ 33884 h 123432"/>
                                    <a:gd name="T46" fmla="*/ 0 w 73311"/>
                                    <a:gd name="T47" fmla="*/ 34063 h 123432"/>
                                    <a:gd name="T48" fmla="*/ 0 w 73311"/>
                                    <a:gd name="T49" fmla="*/ 5567 h 123432"/>
                                    <a:gd name="T50" fmla="*/ 4502 w 73311"/>
                                    <a:gd name="T51" fmla="*/ 0 h 123432"/>
                                    <a:gd name="T52" fmla="*/ 0 w 73311"/>
                                    <a:gd name="T53" fmla="*/ 0 h 123432"/>
                                    <a:gd name="T54" fmla="*/ 73311 w 73311"/>
                                    <a:gd name="T55" fmla="*/ 123432 h 1234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T52" t="T53" r="T54" b="T55"/>
                                  <a:pathLst>
                                    <a:path w="73311" h="123432">
                                      <a:moveTo>
                                        <a:pt x="4502" y="0"/>
                                      </a:moveTo>
                                      <a:cubicBezTo>
                                        <a:pt x="7360" y="0"/>
                                        <a:pt x="8249" y="1880"/>
                                        <a:pt x="9875" y="5334"/>
                                      </a:cubicBezTo>
                                      <a:cubicBezTo>
                                        <a:pt x="11754" y="9551"/>
                                        <a:pt x="18942" y="26403"/>
                                        <a:pt x="27248" y="45936"/>
                                      </a:cubicBezTo>
                                      <a:cubicBezTo>
                                        <a:pt x="35973" y="66408"/>
                                        <a:pt x="45828" y="89611"/>
                                        <a:pt x="51162" y="101892"/>
                                      </a:cubicBezTo>
                                      <a:cubicBezTo>
                                        <a:pt x="57068" y="115303"/>
                                        <a:pt x="61399" y="117704"/>
                                        <a:pt x="64510" y="118288"/>
                                      </a:cubicBezTo>
                                      <a:cubicBezTo>
                                        <a:pt x="66936" y="118656"/>
                                        <a:pt x="68739" y="118821"/>
                                        <a:pt x="70466" y="118821"/>
                                      </a:cubicBezTo>
                                      <a:cubicBezTo>
                                        <a:pt x="72956" y="118821"/>
                                        <a:pt x="73311" y="120269"/>
                                        <a:pt x="73311" y="121133"/>
                                      </a:cubicBezTo>
                                      <a:cubicBezTo>
                                        <a:pt x="73311" y="123254"/>
                                        <a:pt x="71330" y="123432"/>
                                        <a:pt x="65666" y="123432"/>
                                      </a:cubicBezTo>
                                      <a:cubicBezTo>
                                        <a:pt x="59989" y="123432"/>
                                        <a:pt x="48152" y="123432"/>
                                        <a:pt x="34513" y="123076"/>
                                      </a:cubicBezTo>
                                      <a:lnTo>
                                        <a:pt x="33712" y="123025"/>
                                      </a:lnTo>
                                      <a:cubicBezTo>
                                        <a:pt x="30931" y="122860"/>
                                        <a:pt x="29090" y="122733"/>
                                        <a:pt x="29090" y="121133"/>
                                      </a:cubicBezTo>
                                      <a:cubicBezTo>
                                        <a:pt x="29090" y="119342"/>
                                        <a:pt x="30499" y="118961"/>
                                        <a:pt x="31693" y="118821"/>
                                      </a:cubicBezTo>
                                      <a:cubicBezTo>
                                        <a:pt x="32023" y="118783"/>
                                        <a:pt x="32366" y="118491"/>
                                        <a:pt x="32608" y="118110"/>
                                      </a:cubicBezTo>
                                      <a:cubicBezTo>
                                        <a:pt x="32773" y="117780"/>
                                        <a:pt x="33014" y="117132"/>
                                        <a:pt x="32658" y="116205"/>
                                      </a:cubicBezTo>
                                      <a:lnTo>
                                        <a:pt x="20111" y="84709"/>
                                      </a:lnTo>
                                      <a:cubicBezTo>
                                        <a:pt x="19882" y="84112"/>
                                        <a:pt x="19653" y="84011"/>
                                        <a:pt x="19069" y="84011"/>
                                      </a:cubicBezTo>
                                      <a:lnTo>
                                        <a:pt x="0" y="84011"/>
                                      </a:lnTo>
                                      <a:lnTo>
                                        <a:pt x="0" y="74092"/>
                                      </a:lnTo>
                                      <a:lnTo>
                                        <a:pt x="15564" y="74054"/>
                                      </a:lnTo>
                                      <a:cubicBezTo>
                                        <a:pt x="15742" y="74054"/>
                                        <a:pt x="15793" y="74028"/>
                                        <a:pt x="15793" y="74028"/>
                                      </a:cubicBezTo>
                                      <a:lnTo>
                                        <a:pt x="286" y="33846"/>
                                      </a:lnTo>
                                      <a:cubicBezTo>
                                        <a:pt x="261" y="33757"/>
                                        <a:pt x="222" y="33630"/>
                                        <a:pt x="184" y="33503"/>
                                      </a:cubicBezTo>
                                      <a:cubicBezTo>
                                        <a:pt x="134" y="33643"/>
                                        <a:pt x="96" y="33795"/>
                                        <a:pt x="57" y="33884"/>
                                      </a:cubicBezTo>
                                      <a:lnTo>
                                        <a:pt x="0" y="34063"/>
                                      </a:lnTo>
                                      <a:lnTo>
                                        <a:pt x="0" y="5567"/>
                                      </a:lnTo>
                                      <a:lnTo>
                                        <a:pt x="4502" y="0"/>
                                      </a:lnTo>
                                      <a:close/>
                                    </a:path>
                                  </a:pathLst>
                                </a:custGeom>
                                <a:solidFill>
                                  <a:srgbClr val="4965A0"/>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0" cap="flat">
                                      <a:solidFill>
                                        <a:srgbClr val="000000"/>
                                      </a:solidFill>
                                      <a:miter lim="127000"/>
                                      <a:headEnd/>
                                      <a:tailEnd/>
                                    </a14:hiddenLine>
                                  </a:ext>
                                </a:extLst>
                              </wps:spPr>
                              <wps:bodyPr rot="0" vert="horz" wrap="square" lIns="91440" tIns="45720" rIns="91440" bIns="45720" anchor="t" anchorCtr="0" upright="1">
                                <a:noAutofit/>
                              </wps:bodyPr>
                            </wps:wsp>
                            <wps:wsp>
                              <wps:cNvPr id="125" name="Shape 41"/>
                              <wps:cNvSpPr>
                                <a:spLocks/>
                              </wps:cNvSpPr>
                              <wps:spPr bwMode="auto">
                                <a:xfrm>
                                  <a:off x="245819" y="213902"/>
                                  <a:ext cx="86741" cy="79692"/>
                                </a:xfrm>
                                <a:custGeom>
                                  <a:avLst/>
                                  <a:gdLst>
                                    <a:gd name="T0" fmla="*/ 3518 w 86741"/>
                                    <a:gd name="T1" fmla="*/ 0 h 79692"/>
                                    <a:gd name="T2" fmla="*/ 13500 w 86741"/>
                                    <a:gd name="T3" fmla="*/ 140 h 79692"/>
                                    <a:gd name="T4" fmla="*/ 19075 w 86741"/>
                                    <a:gd name="T5" fmla="*/ 241 h 79692"/>
                                    <a:gd name="T6" fmla="*/ 24574 w 86741"/>
                                    <a:gd name="T7" fmla="*/ 140 h 79692"/>
                                    <a:gd name="T8" fmla="*/ 32398 w 86741"/>
                                    <a:gd name="T9" fmla="*/ 0 h 79692"/>
                                    <a:gd name="T10" fmla="*/ 35941 w 86741"/>
                                    <a:gd name="T11" fmla="*/ 2235 h 79692"/>
                                    <a:gd name="T12" fmla="*/ 32982 w 86741"/>
                                    <a:gd name="T13" fmla="*/ 4597 h 79692"/>
                                    <a:gd name="T14" fmla="*/ 30213 w 86741"/>
                                    <a:gd name="T15" fmla="*/ 4915 h 79692"/>
                                    <a:gd name="T16" fmla="*/ 27445 w 86741"/>
                                    <a:gd name="T17" fmla="*/ 9157 h 79692"/>
                                    <a:gd name="T18" fmla="*/ 27203 w 86741"/>
                                    <a:gd name="T19" fmla="*/ 30290 h 79692"/>
                                    <a:gd name="T20" fmla="*/ 27203 w 86741"/>
                                    <a:gd name="T21" fmla="*/ 44323 h 79692"/>
                                    <a:gd name="T22" fmla="*/ 34620 w 86741"/>
                                    <a:gd name="T23" fmla="*/ 67590 h 79692"/>
                                    <a:gd name="T24" fmla="*/ 46914 w 86741"/>
                                    <a:gd name="T25" fmla="*/ 71336 h 79692"/>
                                    <a:gd name="T26" fmla="*/ 59918 w 86741"/>
                                    <a:gd name="T27" fmla="*/ 66383 h 79692"/>
                                    <a:gd name="T28" fmla="*/ 65532 w 86741"/>
                                    <a:gd name="T29" fmla="*/ 42913 h 79692"/>
                                    <a:gd name="T30" fmla="*/ 65532 w 86741"/>
                                    <a:gd name="T31" fmla="*/ 30290 h 79692"/>
                                    <a:gd name="T32" fmla="*/ 65303 w 86741"/>
                                    <a:gd name="T33" fmla="*/ 9347 h 79692"/>
                                    <a:gd name="T34" fmla="*/ 61887 w 86741"/>
                                    <a:gd name="T35" fmla="*/ 4902 h 79692"/>
                                    <a:gd name="T36" fmla="*/ 58458 w 86741"/>
                                    <a:gd name="T37" fmla="*/ 4597 h 79692"/>
                                    <a:gd name="T38" fmla="*/ 55397 w 86741"/>
                                    <a:gd name="T39" fmla="*/ 2235 h 79692"/>
                                    <a:gd name="T40" fmla="*/ 58801 w 86741"/>
                                    <a:gd name="T41" fmla="*/ 0 h 79692"/>
                                    <a:gd name="T42" fmla="*/ 70866 w 86741"/>
                                    <a:gd name="T43" fmla="*/ 229 h 79692"/>
                                    <a:gd name="T44" fmla="*/ 71196 w 86741"/>
                                    <a:gd name="T45" fmla="*/ 241 h 79692"/>
                                    <a:gd name="T46" fmla="*/ 74181 w 86741"/>
                                    <a:gd name="T47" fmla="*/ 165 h 79692"/>
                                    <a:gd name="T48" fmla="*/ 83325 w 86741"/>
                                    <a:gd name="T49" fmla="*/ 0 h 79692"/>
                                    <a:gd name="T50" fmla="*/ 86741 w 86741"/>
                                    <a:gd name="T51" fmla="*/ 2235 h 79692"/>
                                    <a:gd name="T52" fmla="*/ 83668 w 86741"/>
                                    <a:gd name="T53" fmla="*/ 4597 h 79692"/>
                                    <a:gd name="T54" fmla="*/ 80899 w 86741"/>
                                    <a:gd name="T55" fmla="*/ 4915 h 79692"/>
                                    <a:gd name="T56" fmla="*/ 78130 w 86741"/>
                                    <a:gd name="T57" fmla="*/ 9157 h 79692"/>
                                    <a:gd name="T58" fmla="*/ 77902 w 86741"/>
                                    <a:gd name="T59" fmla="*/ 30290 h 79692"/>
                                    <a:gd name="T60" fmla="*/ 77902 w 86741"/>
                                    <a:gd name="T61" fmla="*/ 41021 h 79692"/>
                                    <a:gd name="T62" fmla="*/ 67526 w 86741"/>
                                    <a:gd name="T63" fmla="*/ 72212 h 79692"/>
                                    <a:gd name="T64" fmla="*/ 44767 w 86741"/>
                                    <a:gd name="T65" fmla="*/ 79692 h 79692"/>
                                    <a:gd name="T66" fmla="*/ 20244 w 86741"/>
                                    <a:gd name="T67" fmla="*/ 72530 h 79692"/>
                                    <a:gd name="T68" fmla="*/ 10363 w 86741"/>
                                    <a:gd name="T69" fmla="*/ 45034 h 79692"/>
                                    <a:gd name="T70" fmla="*/ 10376 w 86741"/>
                                    <a:gd name="T71" fmla="*/ 19685 h 79692"/>
                                    <a:gd name="T72" fmla="*/ 10249 w 86741"/>
                                    <a:gd name="T73" fmla="*/ 9170 h 79692"/>
                                    <a:gd name="T74" fmla="*/ 6706 w 86741"/>
                                    <a:gd name="T75" fmla="*/ 4902 h 79692"/>
                                    <a:gd name="T76" fmla="*/ 3048 w 86741"/>
                                    <a:gd name="T77" fmla="*/ 4597 h 79692"/>
                                    <a:gd name="T78" fmla="*/ 0 w 86741"/>
                                    <a:gd name="T79" fmla="*/ 2235 h 79692"/>
                                    <a:gd name="T80" fmla="*/ 3518 w 86741"/>
                                    <a:gd name="T81" fmla="*/ 0 h 79692"/>
                                    <a:gd name="T82" fmla="*/ 0 w 86741"/>
                                    <a:gd name="T83" fmla="*/ 0 h 79692"/>
                                    <a:gd name="T84" fmla="*/ 86741 w 86741"/>
                                    <a:gd name="T85" fmla="*/ 79692 h 796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Lst>
                                  <a:rect l="T82" t="T83" r="T84" b="T85"/>
                                  <a:pathLst>
                                    <a:path w="86741" h="79692">
                                      <a:moveTo>
                                        <a:pt x="3518" y="0"/>
                                      </a:moveTo>
                                      <a:cubicBezTo>
                                        <a:pt x="6718" y="0"/>
                                        <a:pt x="10363" y="76"/>
                                        <a:pt x="13500" y="140"/>
                                      </a:cubicBezTo>
                                      <a:cubicBezTo>
                                        <a:pt x="15773" y="191"/>
                                        <a:pt x="17780" y="241"/>
                                        <a:pt x="19075" y="241"/>
                                      </a:cubicBezTo>
                                      <a:cubicBezTo>
                                        <a:pt x="20256" y="241"/>
                                        <a:pt x="22314" y="191"/>
                                        <a:pt x="24574" y="140"/>
                                      </a:cubicBezTo>
                                      <a:cubicBezTo>
                                        <a:pt x="27318" y="76"/>
                                        <a:pt x="30328" y="0"/>
                                        <a:pt x="32398" y="0"/>
                                      </a:cubicBezTo>
                                      <a:cubicBezTo>
                                        <a:pt x="33287" y="0"/>
                                        <a:pt x="35941" y="0"/>
                                        <a:pt x="35941" y="2235"/>
                                      </a:cubicBezTo>
                                      <a:cubicBezTo>
                                        <a:pt x="35941" y="3378"/>
                                        <a:pt x="35153" y="4597"/>
                                        <a:pt x="32982" y="4597"/>
                                      </a:cubicBezTo>
                                      <a:cubicBezTo>
                                        <a:pt x="31953" y="4597"/>
                                        <a:pt x="31445" y="4699"/>
                                        <a:pt x="30213" y="4915"/>
                                      </a:cubicBezTo>
                                      <a:cubicBezTo>
                                        <a:pt x="28422" y="5233"/>
                                        <a:pt x="27673" y="5690"/>
                                        <a:pt x="27445" y="9157"/>
                                      </a:cubicBezTo>
                                      <a:cubicBezTo>
                                        <a:pt x="27203" y="12319"/>
                                        <a:pt x="27203" y="15062"/>
                                        <a:pt x="27203" y="30290"/>
                                      </a:cubicBezTo>
                                      <a:lnTo>
                                        <a:pt x="27203" y="44323"/>
                                      </a:lnTo>
                                      <a:cubicBezTo>
                                        <a:pt x="27203" y="58814"/>
                                        <a:pt x="30048" y="63970"/>
                                        <a:pt x="34620" y="67590"/>
                                      </a:cubicBezTo>
                                      <a:cubicBezTo>
                                        <a:pt x="38760" y="70891"/>
                                        <a:pt x="43155" y="71336"/>
                                        <a:pt x="46914" y="71336"/>
                                      </a:cubicBezTo>
                                      <a:cubicBezTo>
                                        <a:pt x="49860" y="71336"/>
                                        <a:pt x="55486" y="70688"/>
                                        <a:pt x="59918" y="66383"/>
                                      </a:cubicBezTo>
                                      <a:cubicBezTo>
                                        <a:pt x="65125" y="61494"/>
                                        <a:pt x="65532" y="53581"/>
                                        <a:pt x="65532" y="42913"/>
                                      </a:cubicBezTo>
                                      <a:lnTo>
                                        <a:pt x="65532" y="30290"/>
                                      </a:lnTo>
                                      <a:cubicBezTo>
                                        <a:pt x="65532" y="15456"/>
                                        <a:pt x="65418" y="12484"/>
                                        <a:pt x="65303" y="9347"/>
                                      </a:cubicBezTo>
                                      <a:cubicBezTo>
                                        <a:pt x="65100" y="6274"/>
                                        <a:pt x="64630" y="5677"/>
                                        <a:pt x="61887" y="4902"/>
                                      </a:cubicBezTo>
                                      <a:cubicBezTo>
                                        <a:pt x="61303" y="4737"/>
                                        <a:pt x="59753" y="4597"/>
                                        <a:pt x="58458" y="4597"/>
                                      </a:cubicBezTo>
                                      <a:cubicBezTo>
                                        <a:pt x="55600" y="4597"/>
                                        <a:pt x="55397" y="2794"/>
                                        <a:pt x="55397" y="2235"/>
                                      </a:cubicBezTo>
                                      <a:cubicBezTo>
                                        <a:pt x="55397" y="762"/>
                                        <a:pt x="56553" y="0"/>
                                        <a:pt x="58801" y="0"/>
                                      </a:cubicBezTo>
                                      <a:cubicBezTo>
                                        <a:pt x="63462" y="0"/>
                                        <a:pt x="69367" y="178"/>
                                        <a:pt x="70866" y="229"/>
                                      </a:cubicBezTo>
                                      <a:lnTo>
                                        <a:pt x="71196" y="241"/>
                                      </a:lnTo>
                                      <a:cubicBezTo>
                                        <a:pt x="71603" y="241"/>
                                        <a:pt x="72720" y="203"/>
                                        <a:pt x="74181" y="165"/>
                                      </a:cubicBezTo>
                                      <a:cubicBezTo>
                                        <a:pt x="76886" y="102"/>
                                        <a:pt x="80721" y="0"/>
                                        <a:pt x="83325" y="0"/>
                                      </a:cubicBezTo>
                                      <a:cubicBezTo>
                                        <a:pt x="85585" y="0"/>
                                        <a:pt x="86741" y="762"/>
                                        <a:pt x="86741" y="2235"/>
                                      </a:cubicBezTo>
                                      <a:cubicBezTo>
                                        <a:pt x="86741" y="2794"/>
                                        <a:pt x="86525" y="4597"/>
                                        <a:pt x="83668" y="4597"/>
                                      </a:cubicBezTo>
                                      <a:cubicBezTo>
                                        <a:pt x="82639" y="4597"/>
                                        <a:pt x="82131" y="4699"/>
                                        <a:pt x="80899" y="4915"/>
                                      </a:cubicBezTo>
                                      <a:cubicBezTo>
                                        <a:pt x="78918" y="5258"/>
                                        <a:pt x="78359" y="5817"/>
                                        <a:pt x="78130" y="9157"/>
                                      </a:cubicBezTo>
                                      <a:cubicBezTo>
                                        <a:pt x="78016" y="12484"/>
                                        <a:pt x="77902" y="15469"/>
                                        <a:pt x="77902" y="30290"/>
                                      </a:cubicBezTo>
                                      <a:lnTo>
                                        <a:pt x="77902" y="41021"/>
                                      </a:lnTo>
                                      <a:cubicBezTo>
                                        <a:pt x="77902" y="52222"/>
                                        <a:pt x="76670" y="64669"/>
                                        <a:pt x="67526" y="72212"/>
                                      </a:cubicBezTo>
                                      <a:cubicBezTo>
                                        <a:pt x="59614" y="78842"/>
                                        <a:pt x="51219" y="79692"/>
                                        <a:pt x="44767" y="79692"/>
                                      </a:cubicBezTo>
                                      <a:cubicBezTo>
                                        <a:pt x="40310" y="79692"/>
                                        <a:pt x="28422" y="79692"/>
                                        <a:pt x="20244" y="72530"/>
                                      </a:cubicBezTo>
                                      <a:cubicBezTo>
                                        <a:pt x="13500" y="66701"/>
                                        <a:pt x="10363" y="57963"/>
                                        <a:pt x="10363" y="45034"/>
                                      </a:cubicBezTo>
                                      <a:lnTo>
                                        <a:pt x="10376" y="19685"/>
                                      </a:lnTo>
                                      <a:cubicBezTo>
                                        <a:pt x="10389" y="13462"/>
                                        <a:pt x="10401" y="11367"/>
                                        <a:pt x="10249" y="9170"/>
                                      </a:cubicBezTo>
                                      <a:cubicBezTo>
                                        <a:pt x="10058" y="6274"/>
                                        <a:pt x="9601" y="5715"/>
                                        <a:pt x="6706" y="4902"/>
                                      </a:cubicBezTo>
                                      <a:cubicBezTo>
                                        <a:pt x="6109" y="4725"/>
                                        <a:pt x="4546" y="4597"/>
                                        <a:pt x="3048" y="4597"/>
                                      </a:cubicBezTo>
                                      <a:cubicBezTo>
                                        <a:pt x="203" y="4597"/>
                                        <a:pt x="0" y="2794"/>
                                        <a:pt x="0" y="2235"/>
                                      </a:cubicBezTo>
                                      <a:cubicBezTo>
                                        <a:pt x="0" y="0"/>
                                        <a:pt x="2654" y="0"/>
                                        <a:pt x="3518" y="0"/>
                                      </a:cubicBezTo>
                                      <a:close/>
                                    </a:path>
                                  </a:pathLst>
                                </a:custGeom>
                                <a:solidFill>
                                  <a:srgbClr val="4965A0"/>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0" cap="flat">
                                      <a:solidFill>
                                        <a:srgbClr val="000000"/>
                                      </a:solidFill>
                                      <a:miter lim="127000"/>
                                      <a:headEnd/>
                                      <a:tailEnd/>
                                    </a14:hiddenLine>
                                  </a:ext>
                                </a:extLst>
                              </wps:spPr>
                              <wps:bodyPr rot="0" vert="horz" wrap="square" lIns="91440" tIns="45720" rIns="91440" bIns="45720" anchor="t" anchorCtr="0" upright="1">
                                <a:noAutofit/>
                              </wps:bodyPr>
                            </wps:wsp>
                            <wps:wsp>
                              <wps:cNvPr id="126" name="Shape 42"/>
                              <wps:cNvSpPr>
                                <a:spLocks/>
                              </wps:cNvSpPr>
                              <wps:spPr bwMode="auto">
                                <a:xfrm>
                                  <a:off x="365149" y="212124"/>
                                  <a:ext cx="90754" cy="81343"/>
                                </a:xfrm>
                                <a:custGeom>
                                  <a:avLst/>
                                  <a:gdLst>
                                    <a:gd name="T0" fmla="*/ 13551 w 90754"/>
                                    <a:gd name="T1" fmla="*/ 0 h 81343"/>
                                    <a:gd name="T2" fmla="*/ 18555 w 90754"/>
                                    <a:gd name="T3" fmla="*/ 3289 h 81343"/>
                                    <a:gd name="T4" fmla="*/ 20549 w 90754"/>
                                    <a:gd name="T5" fmla="*/ 5309 h 81343"/>
                                    <a:gd name="T6" fmla="*/ 50889 w 90754"/>
                                    <a:gd name="T7" fmla="*/ 35623 h 81343"/>
                                    <a:gd name="T8" fmla="*/ 65659 w 90754"/>
                                    <a:gd name="T9" fmla="*/ 50470 h 81343"/>
                                    <a:gd name="T10" fmla="*/ 71501 w 90754"/>
                                    <a:gd name="T11" fmla="*/ 56388 h 81343"/>
                                    <a:gd name="T12" fmla="*/ 70510 w 90754"/>
                                    <a:gd name="T13" fmla="*/ 14541 h 81343"/>
                                    <a:gd name="T14" fmla="*/ 67793 w 90754"/>
                                    <a:gd name="T15" fmla="*/ 6871 h 81343"/>
                                    <a:gd name="T16" fmla="*/ 62827 w 90754"/>
                                    <a:gd name="T17" fmla="*/ 6375 h 81343"/>
                                    <a:gd name="T18" fmla="*/ 59881 w 90754"/>
                                    <a:gd name="T19" fmla="*/ 4013 h 81343"/>
                                    <a:gd name="T20" fmla="*/ 63767 w 90754"/>
                                    <a:gd name="T21" fmla="*/ 1778 h 81343"/>
                                    <a:gd name="T22" fmla="*/ 73063 w 90754"/>
                                    <a:gd name="T23" fmla="*/ 1931 h 81343"/>
                                    <a:gd name="T24" fmla="*/ 76975 w 90754"/>
                                    <a:gd name="T25" fmla="*/ 2019 h 81343"/>
                                    <a:gd name="T26" fmla="*/ 78880 w 90754"/>
                                    <a:gd name="T27" fmla="*/ 1956 h 81343"/>
                                    <a:gd name="T28" fmla="*/ 87109 w 90754"/>
                                    <a:gd name="T29" fmla="*/ 1778 h 81343"/>
                                    <a:gd name="T30" fmla="*/ 90754 w 90754"/>
                                    <a:gd name="T31" fmla="*/ 4013 h 81343"/>
                                    <a:gd name="T32" fmla="*/ 87706 w 90754"/>
                                    <a:gd name="T33" fmla="*/ 6375 h 81343"/>
                                    <a:gd name="T34" fmla="*/ 84861 w 90754"/>
                                    <a:gd name="T35" fmla="*/ 6680 h 81343"/>
                                    <a:gd name="T36" fmla="*/ 82042 w 90754"/>
                                    <a:gd name="T37" fmla="*/ 13716 h 81343"/>
                                    <a:gd name="T38" fmla="*/ 80861 w 90754"/>
                                    <a:gd name="T39" fmla="*/ 76886 h 81343"/>
                                    <a:gd name="T40" fmla="*/ 77927 w 90754"/>
                                    <a:gd name="T41" fmla="*/ 81343 h 81343"/>
                                    <a:gd name="T42" fmla="*/ 72771 w 90754"/>
                                    <a:gd name="T43" fmla="*/ 78842 h 81343"/>
                                    <a:gd name="T44" fmla="*/ 42494 w 90754"/>
                                    <a:gd name="T45" fmla="*/ 49987 h 81343"/>
                                    <a:gd name="T46" fmla="*/ 23444 w 90754"/>
                                    <a:gd name="T47" fmla="*/ 30619 h 81343"/>
                                    <a:gd name="T48" fmla="*/ 20117 w 90754"/>
                                    <a:gd name="T49" fmla="*/ 27127 h 81343"/>
                                    <a:gd name="T50" fmla="*/ 21196 w 90754"/>
                                    <a:gd name="T51" fmla="*/ 65163 h 81343"/>
                                    <a:gd name="T52" fmla="*/ 23876 w 90754"/>
                                    <a:gd name="T53" fmla="*/ 74828 h 81343"/>
                                    <a:gd name="T54" fmla="*/ 28880 w 90754"/>
                                    <a:gd name="T55" fmla="*/ 75450 h 81343"/>
                                    <a:gd name="T56" fmla="*/ 31928 w 90754"/>
                                    <a:gd name="T57" fmla="*/ 77800 h 81343"/>
                                    <a:gd name="T58" fmla="*/ 28296 w 90754"/>
                                    <a:gd name="T59" fmla="*/ 80175 h 81343"/>
                                    <a:gd name="T60" fmla="*/ 17767 w 90754"/>
                                    <a:gd name="T61" fmla="*/ 79921 h 81343"/>
                                    <a:gd name="T62" fmla="*/ 14846 w 90754"/>
                                    <a:gd name="T63" fmla="*/ 79807 h 81343"/>
                                    <a:gd name="T64" fmla="*/ 13132 w 90754"/>
                                    <a:gd name="T65" fmla="*/ 79896 h 81343"/>
                                    <a:gd name="T66" fmla="*/ 3658 w 90754"/>
                                    <a:gd name="T67" fmla="*/ 80175 h 81343"/>
                                    <a:gd name="T68" fmla="*/ 0 w 90754"/>
                                    <a:gd name="T69" fmla="*/ 77800 h 81343"/>
                                    <a:gd name="T70" fmla="*/ 2947 w 90754"/>
                                    <a:gd name="T71" fmla="*/ 75450 h 81343"/>
                                    <a:gd name="T72" fmla="*/ 7341 w 90754"/>
                                    <a:gd name="T73" fmla="*/ 75019 h 81343"/>
                                    <a:gd name="T74" fmla="*/ 9550 w 90754"/>
                                    <a:gd name="T75" fmla="*/ 64110 h 81343"/>
                                    <a:gd name="T76" fmla="*/ 10503 w 90754"/>
                                    <a:gd name="T77" fmla="*/ 4712 h 81343"/>
                                    <a:gd name="T78" fmla="*/ 13551 w 90754"/>
                                    <a:gd name="T79" fmla="*/ 0 h 81343"/>
                                    <a:gd name="T80" fmla="*/ 0 w 90754"/>
                                    <a:gd name="T81" fmla="*/ 0 h 81343"/>
                                    <a:gd name="T82" fmla="*/ 90754 w 90754"/>
                                    <a:gd name="T83" fmla="*/ 81343 h 813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Lst>
                                  <a:rect l="T80" t="T81" r="T82" b="T83"/>
                                  <a:pathLst>
                                    <a:path w="90754" h="81343">
                                      <a:moveTo>
                                        <a:pt x="13551" y="0"/>
                                      </a:moveTo>
                                      <a:cubicBezTo>
                                        <a:pt x="15291" y="0"/>
                                        <a:pt x="16739" y="1460"/>
                                        <a:pt x="18555" y="3289"/>
                                      </a:cubicBezTo>
                                      <a:lnTo>
                                        <a:pt x="20549" y="5309"/>
                                      </a:lnTo>
                                      <a:cubicBezTo>
                                        <a:pt x="24905" y="9741"/>
                                        <a:pt x="38164" y="23203"/>
                                        <a:pt x="50889" y="35623"/>
                                      </a:cubicBezTo>
                                      <a:cubicBezTo>
                                        <a:pt x="54826" y="39497"/>
                                        <a:pt x="60820" y="45580"/>
                                        <a:pt x="65659" y="50470"/>
                                      </a:cubicBezTo>
                                      <a:cubicBezTo>
                                        <a:pt x="67958" y="52806"/>
                                        <a:pt x="70066" y="54940"/>
                                        <a:pt x="71501" y="56388"/>
                                      </a:cubicBezTo>
                                      <a:lnTo>
                                        <a:pt x="70510" y="14541"/>
                                      </a:lnTo>
                                      <a:cubicBezTo>
                                        <a:pt x="70358" y="8306"/>
                                        <a:pt x="69393" y="7480"/>
                                        <a:pt x="67793" y="6871"/>
                                      </a:cubicBezTo>
                                      <a:cubicBezTo>
                                        <a:pt x="66485" y="6375"/>
                                        <a:pt x="64110" y="6375"/>
                                        <a:pt x="62827" y="6375"/>
                                      </a:cubicBezTo>
                                      <a:cubicBezTo>
                                        <a:pt x="60084" y="6375"/>
                                        <a:pt x="59881" y="4572"/>
                                        <a:pt x="59881" y="4013"/>
                                      </a:cubicBezTo>
                                      <a:cubicBezTo>
                                        <a:pt x="59881" y="1778"/>
                                        <a:pt x="62510" y="1778"/>
                                        <a:pt x="63767" y="1778"/>
                                      </a:cubicBezTo>
                                      <a:cubicBezTo>
                                        <a:pt x="67082" y="1778"/>
                                        <a:pt x="70447" y="1867"/>
                                        <a:pt x="73063" y="1931"/>
                                      </a:cubicBezTo>
                                      <a:cubicBezTo>
                                        <a:pt x="74740" y="1981"/>
                                        <a:pt x="76098" y="2019"/>
                                        <a:pt x="76975" y="2019"/>
                                      </a:cubicBezTo>
                                      <a:cubicBezTo>
                                        <a:pt x="77343" y="2019"/>
                                        <a:pt x="78003" y="1994"/>
                                        <a:pt x="78880" y="1956"/>
                                      </a:cubicBezTo>
                                      <a:cubicBezTo>
                                        <a:pt x="80772" y="1892"/>
                                        <a:pt x="83668" y="1778"/>
                                        <a:pt x="87109" y="1778"/>
                                      </a:cubicBezTo>
                                      <a:cubicBezTo>
                                        <a:pt x="88214" y="1778"/>
                                        <a:pt x="90754" y="1778"/>
                                        <a:pt x="90754" y="4013"/>
                                      </a:cubicBezTo>
                                      <a:cubicBezTo>
                                        <a:pt x="90754" y="5194"/>
                                        <a:pt x="89814" y="6375"/>
                                        <a:pt x="87706" y="6375"/>
                                      </a:cubicBezTo>
                                      <a:cubicBezTo>
                                        <a:pt x="86678" y="6375"/>
                                        <a:pt x="85992" y="6375"/>
                                        <a:pt x="84861" y="6680"/>
                                      </a:cubicBezTo>
                                      <a:cubicBezTo>
                                        <a:pt x="83007" y="7226"/>
                                        <a:pt x="82156" y="8052"/>
                                        <a:pt x="82042" y="13716"/>
                                      </a:cubicBezTo>
                                      <a:lnTo>
                                        <a:pt x="80861" y="76886"/>
                                      </a:lnTo>
                                      <a:cubicBezTo>
                                        <a:pt x="80861" y="80175"/>
                                        <a:pt x="79286" y="81343"/>
                                        <a:pt x="77927" y="81343"/>
                                      </a:cubicBezTo>
                                      <a:cubicBezTo>
                                        <a:pt x="76124" y="81343"/>
                                        <a:pt x="74435" y="80518"/>
                                        <a:pt x="72771" y="78842"/>
                                      </a:cubicBezTo>
                                      <a:cubicBezTo>
                                        <a:pt x="66726" y="73254"/>
                                        <a:pt x="54254" y="61366"/>
                                        <a:pt x="42494" y="49987"/>
                                      </a:cubicBezTo>
                                      <a:cubicBezTo>
                                        <a:pt x="35243" y="43040"/>
                                        <a:pt x="28143" y="35573"/>
                                        <a:pt x="23444" y="30619"/>
                                      </a:cubicBezTo>
                                      <a:cubicBezTo>
                                        <a:pt x="22162" y="29273"/>
                                        <a:pt x="21031" y="28080"/>
                                        <a:pt x="20117" y="27127"/>
                                      </a:cubicBezTo>
                                      <a:lnTo>
                                        <a:pt x="21196" y="65163"/>
                                      </a:lnTo>
                                      <a:cubicBezTo>
                                        <a:pt x="21450" y="72961"/>
                                        <a:pt x="22771" y="74422"/>
                                        <a:pt x="23876" y="74828"/>
                                      </a:cubicBezTo>
                                      <a:cubicBezTo>
                                        <a:pt x="25146" y="75247"/>
                                        <a:pt x="26797" y="75450"/>
                                        <a:pt x="28880" y="75450"/>
                                      </a:cubicBezTo>
                                      <a:cubicBezTo>
                                        <a:pt x="30988" y="75450"/>
                                        <a:pt x="31928" y="76645"/>
                                        <a:pt x="31928" y="77800"/>
                                      </a:cubicBezTo>
                                      <a:cubicBezTo>
                                        <a:pt x="31928" y="78880"/>
                                        <a:pt x="31306" y="80175"/>
                                        <a:pt x="28296" y="80175"/>
                                      </a:cubicBezTo>
                                      <a:cubicBezTo>
                                        <a:pt x="23863" y="80175"/>
                                        <a:pt x="20193" y="80010"/>
                                        <a:pt x="17767" y="79921"/>
                                      </a:cubicBezTo>
                                      <a:cubicBezTo>
                                        <a:pt x="16472" y="79845"/>
                                        <a:pt x="15494" y="79807"/>
                                        <a:pt x="14846" y="79807"/>
                                      </a:cubicBezTo>
                                      <a:cubicBezTo>
                                        <a:pt x="14592" y="79807"/>
                                        <a:pt x="13983" y="79845"/>
                                        <a:pt x="13132" y="79896"/>
                                      </a:cubicBezTo>
                                      <a:cubicBezTo>
                                        <a:pt x="10986" y="79997"/>
                                        <a:pt x="7417" y="80175"/>
                                        <a:pt x="3658" y="80175"/>
                                      </a:cubicBezTo>
                                      <a:cubicBezTo>
                                        <a:pt x="2553" y="80175"/>
                                        <a:pt x="0" y="80175"/>
                                        <a:pt x="0" y="77800"/>
                                      </a:cubicBezTo>
                                      <a:cubicBezTo>
                                        <a:pt x="0" y="76454"/>
                                        <a:pt x="1257" y="75450"/>
                                        <a:pt x="2947" y="75450"/>
                                      </a:cubicBezTo>
                                      <a:cubicBezTo>
                                        <a:pt x="4623" y="75450"/>
                                        <a:pt x="6274" y="75298"/>
                                        <a:pt x="7341" y="75019"/>
                                      </a:cubicBezTo>
                                      <a:cubicBezTo>
                                        <a:pt x="9055" y="74587"/>
                                        <a:pt x="9436" y="72656"/>
                                        <a:pt x="9550" y="64110"/>
                                      </a:cubicBezTo>
                                      <a:lnTo>
                                        <a:pt x="10503" y="4712"/>
                                      </a:lnTo>
                                      <a:cubicBezTo>
                                        <a:pt x="10503" y="1905"/>
                                        <a:pt x="11722" y="0"/>
                                        <a:pt x="13551" y="0"/>
                                      </a:cubicBezTo>
                                      <a:close/>
                                    </a:path>
                                  </a:pathLst>
                                </a:custGeom>
                                <a:solidFill>
                                  <a:srgbClr val="4965A0"/>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0" cap="flat">
                                      <a:solidFill>
                                        <a:srgbClr val="000000"/>
                                      </a:solidFill>
                                      <a:miter lim="127000"/>
                                      <a:headEnd/>
                                      <a:tailEnd/>
                                    </a14:hiddenLine>
                                  </a:ext>
                                </a:extLst>
                              </wps:spPr>
                              <wps:bodyPr rot="0" vert="horz" wrap="square" lIns="91440" tIns="45720" rIns="91440" bIns="45720" anchor="t" anchorCtr="0" upright="1">
                                <a:noAutofit/>
                              </wps:bodyPr>
                            </wps:wsp>
                            <wps:wsp>
                              <wps:cNvPr id="127" name="Shape 43"/>
                              <wps:cNvSpPr>
                                <a:spLocks/>
                              </wps:cNvSpPr>
                              <wps:spPr bwMode="auto">
                                <a:xfrm>
                                  <a:off x="494881" y="213906"/>
                                  <a:ext cx="37122" cy="78384"/>
                                </a:xfrm>
                                <a:custGeom>
                                  <a:avLst/>
                                  <a:gdLst>
                                    <a:gd name="T0" fmla="*/ 3759 w 37122"/>
                                    <a:gd name="T1" fmla="*/ 0 h 78384"/>
                                    <a:gd name="T2" fmla="*/ 11646 w 37122"/>
                                    <a:gd name="T3" fmla="*/ 127 h 78384"/>
                                    <a:gd name="T4" fmla="*/ 17691 w 37122"/>
                                    <a:gd name="T5" fmla="*/ 229 h 78384"/>
                                    <a:gd name="T6" fmla="*/ 22987 w 37122"/>
                                    <a:gd name="T7" fmla="*/ 127 h 78384"/>
                                    <a:gd name="T8" fmla="*/ 31001 w 37122"/>
                                    <a:gd name="T9" fmla="*/ 0 h 78384"/>
                                    <a:gd name="T10" fmla="*/ 34417 w 37122"/>
                                    <a:gd name="T11" fmla="*/ 2108 h 78384"/>
                                    <a:gd name="T12" fmla="*/ 31471 w 37122"/>
                                    <a:gd name="T13" fmla="*/ 4597 h 78384"/>
                                    <a:gd name="T14" fmla="*/ 28651 w 37122"/>
                                    <a:gd name="T15" fmla="*/ 4928 h 78384"/>
                                    <a:gd name="T16" fmla="*/ 25819 w 37122"/>
                                    <a:gd name="T17" fmla="*/ 9157 h 78384"/>
                                    <a:gd name="T18" fmla="*/ 25565 w 37122"/>
                                    <a:gd name="T19" fmla="*/ 30290 h 78384"/>
                                    <a:gd name="T20" fmla="*/ 25565 w 37122"/>
                                    <a:gd name="T21" fmla="*/ 47968 h 78384"/>
                                    <a:gd name="T22" fmla="*/ 26035 w 37122"/>
                                    <a:gd name="T23" fmla="*/ 69761 h 78384"/>
                                    <a:gd name="T24" fmla="*/ 29058 w 37122"/>
                                    <a:gd name="T25" fmla="*/ 73342 h 78384"/>
                                    <a:gd name="T26" fmla="*/ 34188 w 37122"/>
                                    <a:gd name="T27" fmla="*/ 73673 h 78384"/>
                                    <a:gd name="T28" fmla="*/ 37122 w 37122"/>
                                    <a:gd name="T29" fmla="*/ 76022 h 78384"/>
                                    <a:gd name="T30" fmla="*/ 33833 w 37122"/>
                                    <a:gd name="T31" fmla="*/ 78384 h 78384"/>
                                    <a:gd name="T32" fmla="*/ 22060 w 37122"/>
                                    <a:gd name="T33" fmla="*/ 78156 h 78384"/>
                                    <a:gd name="T34" fmla="*/ 17094 w 37122"/>
                                    <a:gd name="T35" fmla="*/ 78029 h 78384"/>
                                    <a:gd name="T36" fmla="*/ 12078 w 37122"/>
                                    <a:gd name="T37" fmla="*/ 78181 h 78384"/>
                                    <a:gd name="T38" fmla="*/ 3531 w 37122"/>
                                    <a:gd name="T39" fmla="*/ 78384 h 78384"/>
                                    <a:gd name="T40" fmla="*/ 241 w 37122"/>
                                    <a:gd name="T41" fmla="*/ 76022 h 78384"/>
                                    <a:gd name="T42" fmla="*/ 3188 w 37122"/>
                                    <a:gd name="T43" fmla="*/ 73673 h 78384"/>
                                    <a:gd name="T44" fmla="*/ 6503 w 37122"/>
                                    <a:gd name="T45" fmla="*/ 73368 h 78384"/>
                                    <a:gd name="T46" fmla="*/ 8598 w 37122"/>
                                    <a:gd name="T47" fmla="*/ 69634 h 78384"/>
                                    <a:gd name="T48" fmla="*/ 9080 w 37122"/>
                                    <a:gd name="T49" fmla="*/ 47968 h 78384"/>
                                    <a:gd name="T50" fmla="*/ 9080 w 37122"/>
                                    <a:gd name="T51" fmla="*/ 30290 h 78384"/>
                                    <a:gd name="T52" fmla="*/ 8966 w 37122"/>
                                    <a:gd name="T53" fmla="*/ 9119 h 78384"/>
                                    <a:gd name="T54" fmla="*/ 6325 w 37122"/>
                                    <a:gd name="T55" fmla="*/ 4991 h 78384"/>
                                    <a:gd name="T56" fmla="*/ 2947 w 37122"/>
                                    <a:gd name="T57" fmla="*/ 4597 h 78384"/>
                                    <a:gd name="T58" fmla="*/ 0 w 37122"/>
                                    <a:gd name="T59" fmla="*/ 2108 h 78384"/>
                                    <a:gd name="T60" fmla="*/ 3759 w 37122"/>
                                    <a:gd name="T61" fmla="*/ 0 h 78384"/>
                                    <a:gd name="T62" fmla="*/ 0 w 37122"/>
                                    <a:gd name="T63" fmla="*/ 0 h 78384"/>
                                    <a:gd name="T64" fmla="*/ 37122 w 37122"/>
                                    <a:gd name="T65" fmla="*/ 78384 h 7838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T62" t="T63" r="T64" b="T65"/>
                                  <a:pathLst>
                                    <a:path w="37122" h="78384">
                                      <a:moveTo>
                                        <a:pt x="3759" y="0"/>
                                      </a:moveTo>
                                      <a:cubicBezTo>
                                        <a:pt x="5855" y="0"/>
                                        <a:pt x="8852" y="64"/>
                                        <a:pt x="11646" y="127"/>
                                      </a:cubicBezTo>
                                      <a:cubicBezTo>
                                        <a:pt x="14046" y="178"/>
                                        <a:pt x="16320" y="229"/>
                                        <a:pt x="17691" y="229"/>
                                      </a:cubicBezTo>
                                      <a:cubicBezTo>
                                        <a:pt x="18822" y="229"/>
                                        <a:pt x="20790" y="191"/>
                                        <a:pt x="22987" y="127"/>
                                      </a:cubicBezTo>
                                      <a:cubicBezTo>
                                        <a:pt x="25718" y="76"/>
                                        <a:pt x="28778" y="0"/>
                                        <a:pt x="31001" y="0"/>
                                      </a:cubicBezTo>
                                      <a:cubicBezTo>
                                        <a:pt x="33820" y="0"/>
                                        <a:pt x="34417" y="1156"/>
                                        <a:pt x="34417" y="2108"/>
                                      </a:cubicBezTo>
                                      <a:cubicBezTo>
                                        <a:pt x="34417" y="3048"/>
                                        <a:pt x="34036" y="4597"/>
                                        <a:pt x="31471" y="4597"/>
                                      </a:cubicBezTo>
                                      <a:cubicBezTo>
                                        <a:pt x="30594" y="4597"/>
                                        <a:pt x="29870" y="4674"/>
                                        <a:pt x="28651" y="4928"/>
                                      </a:cubicBezTo>
                                      <a:cubicBezTo>
                                        <a:pt x="26797" y="5233"/>
                                        <a:pt x="26035" y="5702"/>
                                        <a:pt x="25819" y="9157"/>
                                      </a:cubicBezTo>
                                      <a:cubicBezTo>
                                        <a:pt x="25565" y="12306"/>
                                        <a:pt x="25565" y="15049"/>
                                        <a:pt x="25565" y="30290"/>
                                      </a:cubicBezTo>
                                      <a:lnTo>
                                        <a:pt x="25565" y="47968"/>
                                      </a:lnTo>
                                      <a:cubicBezTo>
                                        <a:pt x="25565" y="57417"/>
                                        <a:pt x="25565" y="65583"/>
                                        <a:pt x="26035" y="69761"/>
                                      </a:cubicBezTo>
                                      <a:cubicBezTo>
                                        <a:pt x="26365" y="72174"/>
                                        <a:pt x="26810" y="72987"/>
                                        <a:pt x="29058" y="73342"/>
                                      </a:cubicBezTo>
                                      <a:cubicBezTo>
                                        <a:pt x="30391" y="73558"/>
                                        <a:pt x="32652" y="73673"/>
                                        <a:pt x="34188" y="73673"/>
                                      </a:cubicBezTo>
                                      <a:cubicBezTo>
                                        <a:pt x="36119" y="73673"/>
                                        <a:pt x="37122" y="74866"/>
                                        <a:pt x="37122" y="76022"/>
                                      </a:cubicBezTo>
                                      <a:cubicBezTo>
                                        <a:pt x="37122" y="77165"/>
                                        <a:pt x="36258" y="78384"/>
                                        <a:pt x="33833" y="78384"/>
                                      </a:cubicBezTo>
                                      <a:cubicBezTo>
                                        <a:pt x="29655" y="78384"/>
                                        <a:pt x="25387" y="78258"/>
                                        <a:pt x="22060" y="78156"/>
                                      </a:cubicBezTo>
                                      <a:cubicBezTo>
                                        <a:pt x="19926" y="78080"/>
                                        <a:pt x="18199" y="78029"/>
                                        <a:pt x="17094" y="78029"/>
                                      </a:cubicBezTo>
                                      <a:cubicBezTo>
                                        <a:pt x="16078" y="78029"/>
                                        <a:pt x="14211" y="78093"/>
                                        <a:pt x="12078" y="78181"/>
                                      </a:cubicBezTo>
                                      <a:cubicBezTo>
                                        <a:pt x="9208" y="78270"/>
                                        <a:pt x="5880" y="78384"/>
                                        <a:pt x="3531" y="78384"/>
                                      </a:cubicBezTo>
                                      <a:cubicBezTo>
                                        <a:pt x="483" y="78384"/>
                                        <a:pt x="241" y="76581"/>
                                        <a:pt x="241" y="76022"/>
                                      </a:cubicBezTo>
                                      <a:cubicBezTo>
                                        <a:pt x="241" y="74854"/>
                                        <a:pt x="1143" y="73673"/>
                                        <a:pt x="3188" y="73673"/>
                                      </a:cubicBezTo>
                                      <a:cubicBezTo>
                                        <a:pt x="4597" y="73673"/>
                                        <a:pt x="5690" y="73571"/>
                                        <a:pt x="6503" y="73368"/>
                                      </a:cubicBezTo>
                                      <a:cubicBezTo>
                                        <a:pt x="7696" y="73101"/>
                                        <a:pt x="8242" y="72670"/>
                                        <a:pt x="8598" y="69634"/>
                                      </a:cubicBezTo>
                                      <a:cubicBezTo>
                                        <a:pt x="9080" y="65583"/>
                                        <a:pt x="9080" y="57417"/>
                                        <a:pt x="9080" y="47968"/>
                                      </a:cubicBezTo>
                                      <a:lnTo>
                                        <a:pt x="9080" y="30290"/>
                                      </a:lnTo>
                                      <a:cubicBezTo>
                                        <a:pt x="9080" y="15037"/>
                                        <a:pt x="9080" y="12281"/>
                                        <a:pt x="8966" y="9119"/>
                                      </a:cubicBezTo>
                                      <a:cubicBezTo>
                                        <a:pt x="8738" y="5995"/>
                                        <a:pt x="7811" y="5474"/>
                                        <a:pt x="6325" y="4991"/>
                                      </a:cubicBezTo>
                                      <a:cubicBezTo>
                                        <a:pt x="5410" y="4725"/>
                                        <a:pt x="4305" y="4597"/>
                                        <a:pt x="2947" y="4597"/>
                                      </a:cubicBezTo>
                                      <a:cubicBezTo>
                                        <a:pt x="381" y="4597"/>
                                        <a:pt x="0" y="3048"/>
                                        <a:pt x="0" y="2108"/>
                                      </a:cubicBezTo>
                                      <a:cubicBezTo>
                                        <a:pt x="0" y="0"/>
                                        <a:pt x="2730" y="0"/>
                                        <a:pt x="3759" y="0"/>
                                      </a:cubicBezTo>
                                      <a:close/>
                                    </a:path>
                                  </a:pathLst>
                                </a:custGeom>
                                <a:solidFill>
                                  <a:srgbClr val="4965A0"/>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0" cap="flat">
                                      <a:solidFill>
                                        <a:srgbClr val="000000"/>
                                      </a:solidFill>
                                      <a:miter lim="127000"/>
                                      <a:headEnd/>
                                      <a:tailEnd/>
                                    </a14:hiddenLine>
                                  </a:ext>
                                </a:extLst>
                              </wps:spPr>
                              <wps:bodyPr rot="0" vert="horz" wrap="square" lIns="91440" tIns="45720" rIns="91440" bIns="45720" anchor="t" anchorCtr="0" upright="1">
                                <a:noAutofit/>
                              </wps:bodyPr>
                            </wps:wsp>
                            <wps:wsp>
                              <wps:cNvPr id="128" name="Shape 44"/>
                              <wps:cNvSpPr>
                                <a:spLocks/>
                              </wps:cNvSpPr>
                              <wps:spPr bwMode="auto">
                                <a:xfrm>
                                  <a:off x="559863" y="213902"/>
                                  <a:ext cx="89230" cy="79692"/>
                                </a:xfrm>
                                <a:custGeom>
                                  <a:avLst/>
                                  <a:gdLst>
                                    <a:gd name="T0" fmla="*/ 3886 w 89230"/>
                                    <a:gd name="T1" fmla="*/ 0 h 79692"/>
                                    <a:gd name="T2" fmla="*/ 12979 w 89230"/>
                                    <a:gd name="T3" fmla="*/ 140 h 79692"/>
                                    <a:gd name="T4" fmla="*/ 18974 w 89230"/>
                                    <a:gd name="T5" fmla="*/ 241 h 79692"/>
                                    <a:gd name="T6" fmla="*/ 23406 w 89230"/>
                                    <a:gd name="T7" fmla="*/ 153 h 79692"/>
                                    <a:gd name="T8" fmla="*/ 32169 w 89230"/>
                                    <a:gd name="T9" fmla="*/ 0 h 79692"/>
                                    <a:gd name="T10" fmla="*/ 35954 w 89230"/>
                                    <a:gd name="T11" fmla="*/ 2235 h 79692"/>
                                    <a:gd name="T12" fmla="*/ 33020 w 89230"/>
                                    <a:gd name="T13" fmla="*/ 4597 h 79692"/>
                                    <a:gd name="T14" fmla="*/ 29744 w 89230"/>
                                    <a:gd name="T15" fmla="*/ 5068 h 79692"/>
                                    <a:gd name="T16" fmla="*/ 29223 w 89230"/>
                                    <a:gd name="T17" fmla="*/ 6007 h 79692"/>
                                    <a:gd name="T18" fmla="*/ 31496 w 89230"/>
                                    <a:gd name="T19" fmla="*/ 13069 h 79692"/>
                                    <a:gd name="T20" fmla="*/ 47981 w 89230"/>
                                    <a:gd name="T21" fmla="*/ 55474 h 79692"/>
                                    <a:gd name="T22" fmla="*/ 67171 w 89230"/>
                                    <a:gd name="T23" fmla="*/ 8738 h 79692"/>
                                    <a:gd name="T24" fmla="*/ 68034 w 89230"/>
                                    <a:gd name="T25" fmla="*/ 5537 h 79692"/>
                                    <a:gd name="T26" fmla="*/ 67450 w 89230"/>
                                    <a:gd name="T27" fmla="*/ 4978 h 79692"/>
                                    <a:gd name="T28" fmla="*/ 63780 w 89230"/>
                                    <a:gd name="T29" fmla="*/ 4597 h 79692"/>
                                    <a:gd name="T30" fmla="*/ 60719 w 89230"/>
                                    <a:gd name="T31" fmla="*/ 2235 h 79692"/>
                                    <a:gd name="T32" fmla="*/ 64948 w 89230"/>
                                    <a:gd name="T33" fmla="*/ 0 h 79692"/>
                                    <a:gd name="T34" fmla="*/ 73787 w 89230"/>
                                    <a:gd name="T35" fmla="*/ 178 h 79692"/>
                                    <a:gd name="T36" fmla="*/ 76035 w 89230"/>
                                    <a:gd name="T37" fmla="*/ 241 h 79692"/>
                                    <a:gd name="T38" fmla="*/ 79578 w 89230"/>
                                    <a:gd name="T39" fmla="*/ 140 h 79692"/>
                                    <a:gd name="T40" fmla="*/ 85827 w 89230"/>
                                    <a:gd name="T41" fmla="*/ 0 h 79692"/>
                                    <a:gd name="T42" fmla="*/ 89230 w 89230"/>
                                    <a:gd name="T43" fmla="*/ 2235 h 79692"/>
                                    <a:gd name="T44" fmla="*/ 86296 w 89230"/>
                                    <a:gd name="T45" fmla="*/ 4597 h 79692"/>
                                    <a:gd name="T46" fmla="*/ 85687 w 89230"/>
                                    <a:gd name="T47" fmla="*/ 4597 h 79692"/>
                                    <a:gd name="T48" fmla="*/ 81991 w 89230"/>
                                    <a:gd name="T49" fmla="*/ 5524 h 79692"/>
                                    <a:gd name="T50" fmla="*/ 76987 w 89230"/>
                                    <a:gd name="T51" fmla="*/ 13818 h 79692"/>
                                    <a:gd name="T52" fmla="*/ 69558 w 89230"/>
                                    <a:gd name="T53" fmla="*/ 30074 h 79692"/>
                                    <a:gd name="T54" fmla="*/ 64491 w 89230"/>
                                    <a:gd name="T55" fmla="*/ 40983 h 79692"/>
                                    <a:gd name="T56" fmla="*/ 56693 w 89230"/>
                                    <a:gd name="T57" fmla="*/ 58293 h 79692"/>
                                    <a:gd name="T58" fmla="*/ 50673 w 89230"/>
                                    <a:gd name="T59" fmla="*/ 71628 h 79692"/>
                                    <a:gd name="T60" fmla="*/ 44577 w 89230"/>
                                    <a:gd name="T61" fmla="*/ 79692 h 79692"/>
                                    <a:gd name="T62" fmla="*/ 39142 w 89230"/>
                                    <a:gd name="T63" fmla="*/ 72885 h 79692"/>
                                    <a:gd name="T64" fmla="*/ 12954 w 89230"/>
                                    <a:gd name="T65" fmla="*/ 11583 h 79692"/>
                                    <a:gd name="T66" fmla="*/ 6172 w 89230"/>
                                    <a:gd name="T67" fmla="*/ 4915 h 79692"/>
                                    <a:gd name="T68" fmla="*/ 2489 w 89230"/>
                                    <a:gd name="T69" fmla="*/ 4597 h 79692"/>
                                    <a:gd name="T70" fmla="*/ 0 w 89230"/>
                                    <a:gd name="T71" fmla="*/ 2235 h 79692"/>
                                    <a:gd name="T72" fmla="*/ 3886 w 89230"/>
                                    <a:gd name="T73" fmla="*/ 0 h 79692"/>
                                    <a:gd name="T74" fmla="*/ 0 w 89230"/>
                                    <a:gd name="T75" fmla="*/ 0 h 79692"/>
                                    <a:gd name="T76" fmla="*/ 89230 w 89230"/>
                                    <a:gd name="T77" fmla="*/ 79692 h 796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T74" t="T75" r="T76" b="T77"/>
                                  <a:pathLst>
                                    <a:path w="89230" h="79692">
                                      <a:moveTo>
                                        <a:pt x="3886" y="0"/>
                                      </a:moveTo>
                                      <a:cubicBezTo>
                                        <a:pt x="6947" y="0"/>
                                        <a:pt x="10135" y="76"/>
                                        <a:pt x="12979" y="140"/>
                                      </a:cubicBezTo>
                                      <a:cubicBezTo>
                                        <a:pt x="15278" y="191"/>
                                        <a:pt x="17348" y="241"/>
                                        <a:pt x="18974" y="241"/>
                                      </a:cubicBezTo>
                                      <a:cubicBezTo>
                                        <a:pt x="20053" y="241"/>
                                        <a:pt x="21603" y="203"/>
                                        <a:pt x="23406" y="153"/>
                                      </a:cubicBezTo>
                                      <a:cubicBezTo>
                                        <a:pt x="26010" y="76"/>
                                        <a:pt x="29134" y="0"/>
                                        <a:pt x="32169" y="0"/>
                                      </a:cubicBezTo>
                                      <a:cubicBezTo>
                                        <a:pt x="35458" y="0"/>
                                        <a:pt x="35954" y="1397"/>
                                        <a:pt x="35954" y="2235"/>
                                      </a:cubicBezTo>
                                      <a:cubicBezTo>
                                        <a:pt x="35954" y="3416"/>
                                        <a:pt x="35052" y="4597"/>
                                        <a:pt x="33020" y="4597"/>
                                      </a:cubicBezTo>
                                      <a:cubicBezTo>
                                        <a:pt x="32372" y="4597"/>
                                        <a:pt x="30404" y="4597"/>
                                        <a:pt x="29744" y="5068"/>
                                      </a:cubicBezTo>
                                      <a:cubicBezTo>
                                        <a:pt x="29375" y="5321"/>
                                        <a:pt x="29223" y="5486"/>
                                        <a:pt x="29223" y="6007"/>
                                      </a:cubicBezTo>
                                      <a:cubicBezTo>
                                        <a:pt x="29223" y="7404"/>
                                        <a:pt x="30874" y="11519"/>
                                        <a:pt x="31496" y="13069"/>
                                      </a:cubicBezTo>
                                      <a:lnTo>
                                        <a:pt x="47981" y="55474"/>
                                      </a:lnTo>
                                      <a:cubicBezTo>
                                        <a:pt x="53200" y="43206"/>
                                        <a:pt x="64821" y="14961"/>
                                        <a:pt x="67171" y="8738"/>
                                      </a:cubicBezTo>
                                      <a:cubicBezTo>
                                        <a:pt x="67945" y="6566"/>
                                        <a:pt x="68034" y="5766"/>
                                        <a:pt x="68034" y="5537"/>
                                      </a:cubicBezTo>
                                      <a:cubicBezTo>
                                        <a:pt x="67983" y="5245"/>
                                        <a:pt x="67894" y="5156"/>
                                        <a:pt x="67450" y="4978"/>
                                      </a:cubicBezTo>
                                      <a:cubicBezTo>
                                        <a:pt x="66662" y="4750"/>
                                        <a:pt x="65278" y="4597"/>
                                        <a:pt x="63780" y="4597"/>
                                      </a:cubicBezTo>
                                      <a:cubicBezTo>
                                        <a:pt x="61963" y="4597"/>
                                        <a:pt x="60719" y="3632"/>
                                        <a:pt x="60719" y="2235"/>
                                      </a:cubicBezTo>
                                      <a:cubicBezTo>
                                        <a:pt x="60719" y="0"/>
                                        <a:pt x="63563" y="0"/>
                                        <a:pt x="64948" y="0"/>
                                      </a:cubicBezTo>
                                      <a:cubicBezTo>
                                        <a:pt x="68428" y="0"/>
                                        <a:pt x="71641" y="102"/>
                                        <a:pt x="73787" y="178"/>
                                      </a:cubicBezTo>
                                      <a:cubicBezTo>
                                        <a:pt x="74829" y="216"/>
                                        <a:pt x="75616" y="241"/>
                                        <a:pt x="76035" y="241"/>
                                      </a:cubicBezTo>
                                      <a:cubicBezTo>
                                        <a:pt x="76784" y="241"/>
                                        <a:pt x="78080" y="191"/>
                                        <a:pt x="79578" y="140"/>
                                      </a:cubicBezTo>
                                      <a:cubicBezTo>
                                        <a:pt x="81610" y="76"/>
                                        <a:pt x="83985" y="0"/>
                                        <a:pt x="85827" y="0"/>
                                      </a:cubicBezTo>
                                      <a:cubicBezTo>
                                        <a:pt x="88646" y="0"/>
                                        <a:pt x="89230" y="1219"/>
                                        <a:pt x="89230" y="2235"/>
                                      </a:cubicBezTo>
                                      <a:cubicBezTo>
                                        <a:pt x="89230" y="3378"/>
                                        <a:pt x="88456" y="4597"/>
                                        <a:pt x="86296" y="4597"/>
                                      </a:cubicBezTo>
                                      <a:lnTo>
                                        <a:pt x="85687" y="4597"/>
                                      </a:lnTo>
                                      <a:cubicBezTo>
                                        <a:pt x="84544" y="4597"/>
                                        <a:pt x="83109" y="4699"/>
                                        <a:pt x="81991" y="5524"/>
                                      </a:cubicBezTo>
                                      <a:cubicBezTo>
                                        <a:pt x="80963" y="6261"/>
                                        <a:pt x="79655" y="7557"/>
                                        <a:pt x="76987" y="13818"/>
                                      </a:cubicBezTo>
                                      <a:cubicBezTo>
                                        <a:pt x="74308" y="19952"/>
                                        <a:pt x="72212" y="24422"/>
                                        <a:pt x="69558" y="30074"/>
                                      </a:cubicBezTo>
                                      <a:cubicBezTo>
                                        <a:pt x="68110" y="33172"/>
                                        <a:pt x="66485" y="36652"/>
                                        <a:pt x="64491" y="40983"/>
                                      </a:cubicBezTo>
                                      <a:cubicBezTo>
                                        <a:pt x="61506" y="47561"/>
                                        <a:pt x="58890" y="53404"/>
                                        <a:pt x="56693" y="58293"/>
                                      </a:cubicBezTo>
                                      <a:cubicBezTo>
                                        <a:pt x="54013" y="64275"/>
                                        <a:pt x="51981" y="68847"/>
                                        <a:pt x="50673" y="71628"/>
                                      </a:cubicBezTo>
                                      <a:cubicBezTo>
                                        <a:pt x="48006" y="77597"/>
                                        <a:pt x="46850" y="79692"/>
                                        <a:pt x="44577" y="79692"/>
                                      </a:cubicBezTo>
                                      <a:cubicBezTo>
                                        <a:pt x="42126" y="79692"/>
                                        <a:pt x="41021" y="77356"/>
                                        <a:pt x="39142" y="72885"/>
                                      </a:cubicBezTo>
                                      <a:lnTo>
                                        <a:pt x="12954" y="11583"/>
                                      </a:lnTo>
                                      <a:cubicBezTo>
                                        <a:pt x="10694" y="6274"/>
                                        <a:pt x="9449" y="5715"/>
                                        <a:pt x="6172" y="4915"/>
                                      </a:cubicBezTo>
                                      <a:cubicBezTo>
                                        <a:pt x="4788" y="4597"/>
                                        <a:pt x="3239" y="4597"/>
                                        <a:pt x="2489" y="4597"/>
                                      </a:cubicBezTo>
                                      <a:cubicBezTo>
                                        <a:pt x="978" y="4597"/>
                                        <a:pt x="0" y="3670"/>
                                        <a:pt x="0" y="2235"/>
                                      </a:cubicBezTo>
                                      <a:cubicBezTo>
                                        <a:pt x="0" y="0"/>
                                        <a:pt x="2616" y="0"/>
                                        <a:pt x="3886" y="0"/>
                                      </a:cubicBezTo>
                                      <a:close/>
                                    </a:path>
                                  </a:pathLst>
                                </a:custGeom>
                                <a:solidFill>
                                  <a:srgbClr val="4965A0"/>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0" cap="flat">
                                      <a:solidFill>
                                        <a:srgbClr val="000000"/>
                                      </a:solidFill>
                                      <a:miter lim="127000"/>
                                      <a:headEnd/>
                                      <a:tailEnd/>
                                    </a14:hiddenLine>
                                  </a:ext>
                                </a:extLst>
                              </wps:spPr>
                              <wps:bodyPr rot="0" vert="horz" wrap="square" lIns="91440" tIns="45720" rIns="91440" bIns="45720" anchor="t" anchorCtr="0" upright="1">
                                <a:noAutofit/>
                              </wps:bodyPr>
                            </wps:wsp>
                            <wps:wsp>
                              <wps:cNvPr id="129" name="Shape 45"/>
                              <wps:cNvSpPr>
                                <a:spLocks/>
                              </wps:cNvSpPr>
                              <wps:spPr bwMode="auto">
                                <a:xfrm>
                                  <a:off x="677442" y="212946"/>
                                  <a:ext cx="57404" cy="79578"/>
                                </a:xfrm>
                                <a:custGeom>
                                  <a:avLst/>
                                  <a:gdLst>
                                    <a:gd name="T0" fmla="*/ 51600 w 57404"/>
                                    <a:gd name="T1" fmla="*/ 445 h 79578"/>
                                    <a:gd name="T2" fmla="*/ 54928 w 57404"/>
                                    <a:gd name="T3" fmla="*/ 2362 h 79578"/>
                                    <a:gd name="T4" fmla="*/ 54763 w 57404"/>
                                    <a:gd name="T5" fmla="*/ 3530 h 79578"/>
                                    <a:gd name="T6" fmla="*/ 54089 w 57404"/>
                                    <a:gd name="T7" fmla="*/ 8928 h 79578"/>
                                    <a:gd name="T8" fmla="*/ 53937 w 57404"/>
                                    <a:gd name="T9" fmla="*/ 10909 h 79578"/>
                                    <a:gd name="T10" fmla="*/ 53505 w 57404"/>
                                    <a:gd name="T11" fmla="*/ 15710 h 79578"/>
                                    <a:gd name="T12" fmla="*/ 51054 w 57404"/>
                                    <a:gd name="T13" fmla="*/ 18402 h 79578"/>
                                    <a:gd name="T14" fmla="*/ 48933 w 57404"/>
                                    <a:gd name="T15" fmla="*/ 15811 h 79578"/>
                                    <a:gd name="T16" fmla="*/ 48362 w 57404"/>
                                    <a:gd name="T17" fmla="*/ 12738 h 79578"/>
                                    <a:gd name="T18" fmla="*/ 42558 w 57404"/>
                                    <a:gd name="T19" fmla="*/ 9779 h 79578"/>
                                    <a:gd name="T20" fmla="*/ 27000 w 57404"/>
                                    <a:gd name="T21" fmla="*/ 9322 h 79578"/>
                                    <a:gd name="T22" fmla="*/ 26988 w 57404"/>
                                    <a:gd name="T23" fmla="*/ 33503 h 79578"/>
                                    <a:gd name="T24" fmla="*/ 44425 w 57404"/>
                                    <a:gd name="T25" fmla="*/ 33261 h 79578"/>
                                    <a:gd name="T26" fmla="*/ 48527 w 57404"/>
                                    <a:gd name="T27" fmla="*/ 32169 h 79578"/>
                                    <a:gd name="T28" fmla="*/ 49302 w 57404"/>
                                    <a:gd name="T29" fmla="*/ 31445 h 79578"/>
                                    <a:gd name="T30" fmla="*/ 51156 w 57404"/>
                                    <a:gd name="T31" fmla="*/ 30429 h 79578"/>
                                    <a:gd name="T32" fmla="*/ 53277 w 57404"/>
                                    <a:gd name="T33" fmla="*/ 32791 h 79578"/>
                                    <a:gd name="T34" fmla="*/ 52972 w 57404"/>
                                    <a:gd name="T35" fmla="*/ 35839 h 79578"/>
                                    <a:gd name="T36" fmla="*/ 52451 w 57404"/>
                                    <a:gd name="T37" fmla="*/ 40234 h 79578"/>
                                    <a:gd name="T38" fmla="*/ 51981 w 57404"/>
                                    <a:gd name="T39" fmla="*/ 46812 h 79578"/>
                                    <a:gd name="T40" fmla="*/ 49632 w 57404"/>
                                    <a:gd name="T41" fmla="*/ 50343 h 79578"/>
                                    <a:gd name="T42" fmla="*/ 47396 w 57404"/>
                                    <a:gd name="T43" fmla="*/ 48222 h 79578"/>
                                    <a:gd name="T44" fmla="*/ 47295 w 57404"/>
                                    <a:gd name="T45" fmla="*/ 47130 h 79578"/>
                                    <a:gd name="T46" fmla="*/ 47054 w 57404"/>
                                    <a:gd name="T47" fmla="*/ 44805 h 79578"/>
                                    <a:gd name="T48" fmla="*/ 42444 w 57404"/>
                                    <a:gd name="T49" fmla="*/ 41973 h 79578"/>
                                    <a:gd name="T50" fmla="*/ 27013 w 57404"/>
                                    <a:gd name="T51" fmla="*/ 41516 h 79578"/>
                                    <a:gd name="T52" fmla="*/ 26975 w 57404"/>
                                    <a:gd name="T53" fmla="*/ 53365 h 79578"/>
                                    <a:gd name="T54" fmla="*/ 26988 w 57404"/>
                                    <a:gd name="T55" fmla="*/ 64097 h 79578"/>
                                    <a:gd name="T56" fmla="*/ 39726 w 57404"/>
                                    <a:gd name="T57" fmla="*/ 71222 h 79578"/>
                                    <a:gd name="T58" fmla="*/ 48984 w 57404"/>
                                    <a:gd name="T59" fmla="*/ 70028 h 79578"/>
                                    <a:gd name="T60" fmla="*/ 52718 w 57404"/>
                                    <a:gd name="T61" fmla="*/ 63564 h 79578"/>
                                    <a:gd name="T62" fmla="*/ 55169 w 57404"/>
                                    <a:gd name="T63" fmla="*/ 60960 h 79578"/>
                                    <a:gd name="T64" fmla="*/ 57404 w 57404"/>
                                    <a:gd name="T65" fmla="*/ 64617 h 79578"/>
                                    <a:gd name="T66" fmla="*/ 55943 w 57404"/>
                                    <a:gd name="T67" fmla="*/ 76048 h 79578"/>
                                    <a:gd name="T68" fmla="*/ 49149 w 57404"/>
                                    <a:gd name="T69" fmla="*/ 79578 h 79578"/>
                                    <a:gd name="T70" fmla="*/ 29997 w 57404"/>
                                    <a:gd name="T71" fmla="*/ 79235 h 79578"/>
                                    <a:gd name="T72" fmla="*/ 27711 w 57404"/>
                                    <a:gd name="T73" fmla="*/ 79172 h 79578"/>
                                    <a:gd name="T74" fmla="*/ 18047 w 57404"/>
                                    <a:gd name="T75" fmla="*/ 78994 h 79578"/>
                                    <a:gd name="T76" fmla="*/ 16142 w 57404"/>
                                    <a:gd name="T77" fmla="*/ 79032 h 79578"/>
                                    <a:gd name="T78" fmla="*/ 12142 w 57404"/>
                                    <a:gd name="T79" fmla="*/ 79108 h 79578"/>
                                    <a:gd name="T80" fmla="*/ 4940 w 57404"/>
                                    <a:gd name="T81" fmla="*/ 79349 h 79578"/>
                                    <a:gd name="T82" fmla="*/ 1664 w 57404"/>
                                    <a:gd name="T83" fmla="*/ 77000 h 79578"/>
                                    <a:gd name="T84" fmla="*/ 4597 w 57404"/>
                                    <a:gd name="T85" fmla="*/ 74638 h 79578"/>
                                    <a:gd name="T86" fmla="*/ 7938 w 57404"/>
                                    <a:gd name="T87" fmla="*/ 74333 h 79578"/>
                                    <a:gd name="T88" fmla="*/ 10033 w 57404"/>
                                    <a:gd name="T89" fmla="*/ 70117 h 79578"/>
                                    <a:gd name="T90" fmla="*/ 10490 w 57404"/>
                                    <a:gd name="T91" fmla="*/ 48933 h 79578"/>
                                    <a:gd name="T92" fmla="*/ 10490 w 57404"/>
                                    <a:gd name="T93" fmla="*/ 31255 h 79578"/>
                                    <a:gd name="T94" fmla="*/ 10376 w 57404"/>
                                    <a:gd name="T95" fmla="*/ 10071 h 79578"/>
                                    <a:gd name="T96" fmla="*/ 6833 w 57404"/>
                                    <a:gd name="T97" fmla="*/ 5855 h 79578"/>
                                    <a:gd name="T98" fmla="*/ 3073 w 57404"/>
                                    <a:gd name="T99" fmla="*/ 5562 h 79578"/>
                                    <a:gd name="T100" fmla="*/ 0 w 57404"/>
                                    <a:gd name="T101" fmla="*/ 3200 h 79578"/>
                                    <a:gd name="T102" fmla="*/ 3658 w 57404"/>
                                    <a:gd name="T103" fmla="*/ 952 h 79578"/>
                                    <a:gd name="T104" fmla="*/ 13310 w 57404"/>
                                    <a:gd name="T105" fmla="*/ 1105 h 79578"/>
                                    <a:gd name="T106" fmla="*/ 18618 w 57404"/>
                                    <a:gd name="T107" fmla="*/ 1194 h 79578"/>
                                    <a:gd name="T108" fmla="*/ 23622 w 57404"/>
                                    <a:gd name="T109" fmla="*/ 1207 h 79578"/>
                                    <a:gd name="T110" fmla="*/ 46838 w 57404"/>
                                    <a:gd name="T111" fmla="*/ 1194 h 79578"/>
                                    <a:gd name="T112" fmla="*/ 50229 w 57404"/>
                                    <a:gd name="T113" fmla="*/ 762 h 79578"/>
                                    <a:gd name="T114" fmla="*/ 51105 w 57404"/>
                                    <a:gd name="T115" fmla="*/ 622 h 79578"/>
                                    <a:gd name="T116" fmla="*/ 51600 w 57404"/>
                                    <a:gd name="T117" fmla="*/ 445 h 79578"/>
                                    <a:gd name="T118" fmla="*/ 0 w 57404"/>
                                    <a:gd name="T119" fmla="*/ 0 h 79578"/>
                                    <a:gd name="T120" fmla="*/ 57404 w 57404"/>
                                    <a:gd name="T121" fmla="*/ 79578 h 7957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T118" t="T119" r="T120" b="T121"/>
                                  <a:pathLst>
                                    <a:path w="57404" h="79578">
                                      <a:moveTo>
                                        <a:pt x="51600" y="445"/>
                                      </a:moveTo>
                                      <a:cubicBezTo>
                                        <a:pt x="52743" y="0"/>
                                        <a:pt x="54928" y="38"/>
                                        <a:pt x="54928" y="2362"/>
                                      </a:cubicBezTo>
                                      <a:cubicBezTo>
                                        <a:pt x="54928" y="2730"/>
                                        <a:pt x="54877" y="3061"/>
                                        <a:pt x="54763" y="3530"/>
                                      </a:cubicBezTo>
                                      <a:cubicBezTo>
                                        <a:pt x="54572" y="4394"/>
                                        <a:pt x="54267" y="5855"/>
                                        <a:pt x="54089" y="8928"/>
                                      </a:cubicBezTo>
                                      <a:cubicBezTo>
                                        <a:pt x="54051" y="9334"/>
                                        <a:pt x="54001" y="10058"/>
                                        <a:pt x="53937" y="10909"/>
                                      </a:cubicBezTo>
                                      <a:cubicBezTo>
                                        <a:pt x="53785" y="13132"/>
                                        <a:pt x="53658" y="14910"/>
                                        <a:pt x="53505" y="15710"/>
                                      </a:cubicBezTo>
                                      <a:cubicBezTo>
                                        <a:pt x="53277" y="16523"/>
                                        <a:pt x="52807" y="18402"/>
                                        <a:pt x="51054" y="18402"/>
                                      </a:cubicBezTo>
                                      <a:cubicBezTo>
                                        <a:pt x="50254" y="18402"/>
                                        <a:pt x="48933" y="18059"/>
                                        <a:pt x="48933" y="15811"/>
                                      </a:cubicBezTo>
                                      <a:cubicBezTo>
                                        <a:pt x="48933" y="15138"/>
                                        <a:pt x="48806" y="13640"/>
                                        <a:pt x="48362" y="12738"/>
                                      </a:cubicBezTo>
                                      <a:cubicBezTo>
                                        <a:pt x="47689" y="11316"/>
                                        <a:pt x="47180" y="10223"/>
                                        <a:pt x="42558" y="9779"/>
                                      </a:cubicBezTo>
                                      <a:cubicBezTo>
                                        <a:pt x="40996" y="9589"/>
                                        <a:pt x="30378" y="9347"/>
                                        <a:pt x="27000" y="9322"/>
                                      </a:cubicBezTo>
                                      <a:lnTo>
                                        <a:pt x="26988" y="33503"/>
                                      </a:lnTo>
                                      <a:cubicBezTo>
                                        <a:pt x="36652" y="33503"/>
                                        <a:pt x="43002" y="33413"/>
                                        <a:pt x="44425" y="33261"/>
                                      </a:cubicBezTo>
                                      <a:cubicBezTo>
                                        <a:pt x="46812" y="33032"/>
                                        <a:pt x="47955" y="32829"/>
                                        <a:pt x="48527" y="32169"/>
                                      </a:cubicBezTo>
                                      <a:cubicBezTo>
                                        <a:pt x="48933" y="31826"/>
                                        <a:pt x="49124" y="31610"/>
                                        <a:pt x="49302" y="31445"/>
                                      </a:cubicBezTo>
                                      <a:cubicBezTo>
                                        <a:pt x="49771" y="30975"/>
                                        <a:pt x="50317" y="30429"/>
                                        <a:pt x="51156" y="30429"/>
                                      </a:cubicBezTo>
                                      <a:cubicBezTo>
                                        <a:pt x="52350" y="30429"/>
                                        <a:pt x="53277" y="31471"/>
                                        <a:pt x="53277" y="32791"/>
                                      </a:cubicBezTo>
                                      <a:cubicBezTo>
                                        <a:pt x="53277" y="33172"/>
                                        <a:pt x="53188" y="33985"/>
                                        <a:pt x="52972" y="35839"/>
                                      </a:cubicBezTo>
                                      <a:lnTo>
                                        <a:pt x="52451" y="40234"/>
                                      </a:lnTo>
                                      <a:cubicBezTo>
                                        <a:pt x="52210" y="42227"/>
                                        <a:pt x="51981" y="46190"/>
                                        <a:pt x="51981" y="46812"/>
                                      </a:cubicBezTo>
                                      <a:cubicBezTo>
                                        <a:pt x="51981" y="50000"/>
                                        <a:pt x="50343" y="50343"/>
                                        <a:pt x="49632" y="50343"/>
                                      </a:cubicBezTo>
                                      <a:cubicBezTo>
                                        <a:pt x="48298" y="50343"/>
                                        <a:pt x="47396" y="49492"/>
                                        <a:pt x="47396" y="48222"/>
                                      </a:cubicBezTo>
                                      <a:cubicBezTo>
                                        <a:pt x="47358" y="47980"/>
                                        <a:pt x="47346" y="47549"/>
                                        <a:pt x="47295" y="47130"/>
                                      </a:cubicBezTo>
                                      <a:cubicBezTo>
                                        <a:pt x="47257" y="46393"/>
                                        <a:pt x="47206" y="45593"/>
                                        <a:pt x="47054" y="44805"/>
                                      </a:cubicBezTo>
                                      <a:cubicBezTo>
                                        <a:pt x="46711" y="43624"/>
                                        <a:pt x="46025" y="42304"/>
                                        <a:pt x="42444" y="41973"/>
                                      </a:cubicBezTo>
                                      <a:cubicBezTo>
                                        <a:pt x="40767" y="41758"/>
                                        <a:pt x="30594" y="41554"/>
                                        <a:pt x="27013" y="41516"/>
                                      </a:cubicBezTo>
                                      <a:lnTo>
                                        <a:pt x="26975" y="53365"/>
                                      </a:lnTo>
                                      <a:cubicBezTo>
                                        <a:pt x="26950" y="57226"/>
                                        <a:pt x="26912" y="62040"/>
                                        <a:pt x="26988" y="64097"/>
                                      </a:cubicBezTo>
                                      <a:cubicBezTo>
                                        <a:pt x="27191" y="69621"/>
                                        <a:pt x="28880" y="71222"/>
                                        <a:pt x="39726" y="71222"/>
                                      </a:cubicBezTo>
                                      <a:cubicBezTo>
                                        <a:pt x="41351" y="71222"/>
                                        <a:pt x="46253" y="71222"/>
                                        <a:pt x="48984" y="70028"/>
                                      </a:cubicBezTo>
                                      <a:cubicBezTo>
                                        <a:pt x="51092" y="69075"/>
                                        <a:pt x="52057" y="67386"/>
                                        <a:pt x="52718" y="63564"/>
                                      </a:cubicBezTo>
                                      <a:cubicBezTo>
                                        <a:pt x="52896" y="62751"/>
                                        <a:pt x="53277" y="60960"/>
                                        <a:pt x="55169" y="60960"/>
                                      </a:cubicBezTo>
                                      <a:cubicBezTo>
                                        <a:pt x="56185" y="60960"/>
                                        <a:pt x="57404" y="61595"/>
                                        <a:pt x="57404" y="64617"/>
                                      </a:cubicBezTo>
                                      <a:cubicBezTo>
                                        <a:pt x="57404" y="66929"/>
                                        <a:pt x="56553" y="73926"/>
                                        <a:pt x="55943" y="76048"/>
                                      </a:cubicBezTo>
                                      <a:cubicBezTo>
                                        <a:pt x="54978" y="79578"/>
                                        <a:pt x="53035" y="79578"/>
                                        <a:pt x="49149" y="79578"/>
                                      </a:cubicBezTo>
                                      <a:cubicBezTo>
                                        <a:pt x="41580" y="79578"/>
                                        <a:pt x="35332" y="79464"/>
                                        <a:pt x="29997" y="79235"/>
                                      </a:cubicBezTo>
                                      <a:lnTo>
                                        <a:pt x="27711" y="79172"/>
                                      </a:lnTo>
                                      <a:cubicBezTo>
                                        <a:pt x="23762" y="79083"/>
                                        <a:pt x="20600" y="78994"/>
                                        <a:pt x="18047" y="78994"/>
                                      </a:cubicBezTo>
                                      <a:cubicBezTo>
                                        <a:pt x="17564" y="78994"/>
                                        <a:pt x="16916" y="79007"/>
                                        <a:pt x="16142" y="79032"/>
                                      </a:cubicBezTo>
                                      <a:cubicBezTo>
                                        <a:pt x="14999" y="79070"/>
                                        <a:pt x="13615" y="79108"/>
                                        <a:pt x="12142" y="79108"/>
                                      </a:cubicBezTo>
                                      <a:cubicBezTo>
                                        <a:pt x="9690" y="79235"/>
                                        <a:pt x="7100" y="79349"/>
                                        <a:pt x="4940" y="79349"/>
                                      </a:cubicBezTo>
                                      <a:cubicBezTo>
                                        <a:pt x="1893" y="79349"/>
                                        <a:pt x="1664" y="77533"/>
                                        <a:pt x="1664" y="77000"/>
                                      </a:cubicBezTo>
                                      <a:cubicBezTo>
                                        <a:pt x="1664" y="75819"/>
                                        <a:pt x="2565" y="74638"/>
                                        <a:pt x="4597" y="74638"/>
                                      </a:cubicBezTo>
                                      <a:cubicBezTo>
                                        <a:pt x="6007" y="74638"/>
                                        <a:pt x="7112" y="74536"/>
                                        <a:pt x="7938" y="74333"/>
                                      </a:cubicBezTo>
                                      <a:cubicBezTo>
                                        <a:pt x="9030" y="74079"/>
                                        <a:pt x="9639" y="73355"/>
                                        <a:pt x="10033" y="70117"/>
                                      </a:cubicBezTo>
                                      <a:cubicBezTo>
                                        <a:pt x="10490" y="65964"/>
                                        <a:pt x="10490" y="58077"/>
                                        <a:pt x="10490" y="48933"/>
                                      </a:cubicBezTo>
                                      <a:lnTo>
                                        <a:pt x="10490" y="31255"/>
                                      </a:lnTo>
                                      <a:cubicBezTo>
                                        <a:pt x="10490" y="15989"/>
                                        <a:pt x="10490" y="13246"/>
                                        <a:pt x="10376" y="10071"/>
                                      </a:cubicBezTo>
                                      <a:cubicBezTo>
                                        <a:pt x="10173" y="7290"/>
                                        <a:pt x="9639" y="6655"/>
                                        <a:pt x="6833" y="5855"/>
                                      </a:cubicBezTo>
                                      <a:cubicBezTo>
                                        <a:pt x="6223" y="5690"/>
                                        <a:pt x="4648" y="5562"/>
                                        <a:pt x="3073" y="5562"/>
                                      </a:cubicBezTo>
                                      <a:cubicBezTo>
                                        <a:pt x="800" y="5562"/>
                                        <a:pt x="0" y="4292"/>
                                        <a:pt x="0" y="3200"/>
                                      </a:cubicBezTo>
                                      <a:cubicBezTo>
                                        <a:pt x="0" y="952"/>
                                        <a:pt x="2743" y="952"/>
                                        <a:pt x="3658" y="952"/>
                                      </a:cubicBezTo>
                                      <a:cubicBezTo>
                                        <a:pt x="6795" y="952"/>
                                        <a:pt x="10300" y="1041"/>
                                        <a:pt x="13310" y="1105"/>
                                      </a:cubicBezTo>
                                      <a:cubicBezTo>
                                        <a:pt x="15494" y="1143"/>
                                        <a:pt x="17387" y="1194"/>
                                        <a:pt x="18618" y="1194"/>
                                      </a:cubicBezTo>
                                      <a:lnTo>
                                        <a:pt x="23622" y="1207"/>
                                      </a:lnTo>
                                      <a:cubicBezTo>
                                        <a:pt x="31445" y="1232"/>
                                        <a:pt x="45314" y="1282"/>
                                        <a:pt x="46838" y="1194"/>
                                      </a:cubicBezTo>
                                      <a:cubicBezTo>
                                        <a:pt x="48159" y="1105"/>
                                        <a:pt x="49365" y="901"/>
                                        <a:pt x="50229" y="762"/>
                                      </a:cubicBezTo>
                                      <a:lnTo>
                                        <a:pt x="51105" y="622"/>
                                      </a:lnTo>
                                      <a:cubicBezTo>
                                        <a:pt x="51219" y="597"/>
                                        <a:pt x="51397" y="508"/>
                                        <a:pt x="51600" y="445"/>
                                      </a:cubicBezTo>
                                      <a:close/>
                                    </a:path>
                                  </a:pathLst>
                                </a:custGeom>
                                <a:solidFill>
                                  <a:srgbClr val="4965A0"/>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0" cap="flat">
                                      <a:solidFill>
                                        <a:srgbClr val="000000"/>
                                      </a:solidFill>
                                      <a:miter lim="127000"/>
                                      <a:headEnd/>
                                      <a:tailEnd/>
                                    </a14:hiddenLine>
                                  </a:ext>
                                </a:extLst>
                              </wps:spPr>
                              <wps:bodyPr rot="0" vert="horz" wrap="square" lIns="91440" tIns="45720" rIns="91440" bIns="45720" anchor="t" anchorCtr="0" upright="1">
                                <a:noAutofit/>
                              </wps:bodyPr>
                            </wps:wsp>
                            <wps:wsp>
                              <wps:cNvPr id="130" name="Shape 46"/>
                              <wps:cNvSpPr>
                                <a:spLocks/>
                              </wps:cNvSpPr>
                              <wps:spPr bwMode="auto">
                                <a:xfrm>
                                  <a:off x="772848" y="213902"/>
                                  <a:ext cx="36386" cy="78384"/>
                                </a:xfrm>
                                <a:custGeom>
                                  <a:avLst/>
                                  <a:gdLst>
                                    <a:gd name="T0" fmla="*/ 3658 w 36386"/>
                                    <a:gd name="T1" fmla="*/ 0 h 78384"/>
                                    <a:gd name="T2" fmla="*/ 13716 w 36386"/>
                                    <a:gd name="T3" fmla="*/ 165 h 78384"/>
                                    <a:gd name="T4" fmla="*/ 17793 w 36386"/>
                                    <a:gd name="T5" fmla="*/ 241 h 78384"/>
                                    <a:gd name="T6" fmla="*/ 26238 w 36386"/>
                                    <a:gd name="T7" fmla="*/ 114 h 78384"/>
                                    <a:gd name="T8" fmla="*/ 33934 w 36386"/>
                                    <a:gd name="T9" fmla="*/ 0 h 78384"/>
                                    <a:gd name="T10" fmla="*/ 36386 w 36386"/>
                                    <a:gd name="T11" fmla="*/ 177 h 78384"/>
                                    <a:gd name="T12" fmla="*/ 36386 w 36386"/>
                                    <a:gd name="T13" fmla="*/ 9402 h 78384"/>
                                    <a:gd name="T14" fmla="*/ 32068 w 36386"/>
                                    <a:gd name="T15" fmla="*/ 7772 h 78384"/>
                                    <a:gd name="T16" fmla="*/ 26200 w 36386"/>
                                    <a:gd name="T17" fmla="*/ 8090 h 78384"/>
                                    <a:gd name="T18" fmla="*/ 26276 w 36386"/>
                                    <a:gd name="T19" fmla="*/ 38062 h 78384"/>
                                    <a:gd name="T20" fmla="*/ 26327 w 36386"/>
                                    <a:gd name="T21" fmla="*/ 38595 h 78384"/>
                                    <a:gd name="T22" fmla="*/ 33833 w 36386"/>
                                    <a:gd name="T23" fmla="*/ 39484 h 78384"/>
                                    <a:gd name="T24" fmla="*/ 36386 w 36386"/>
                                    <a:gd name="T25" fmla="*/ 38939 h 78384"/>
                                    <a:gd name="T26" fmla="*/ 36386 w 36386"/>
                                    <a:gd name="T27" fmla="*/ 48012 h 78384"/>
                                    <a:gd name="T28" fmla="*/ 36030 w 36386"/>
                                    <a:gd name="T29" fmla="*/ 47511 h 78384"/>
                                    <a:gd name="T30" fmla="*/ 35116 w 36386"/>
                                    <a:gd name="T31" fmla="*/ 47270 h 78384"/>
                                    <a:gd name="T32" fmla="*/ 26276 w 36386"/>
                                    <a:gd name="T33" fmla="*/ 47041 h 78384"/>
                                    <a:gd name="T34" fmla="*/ 26276 w 36386"/>
                                    <a:gd name="T35" fmla="*/ 47981 h 78384"/>
                                    <a:gd name="T36" fmla="*/ 26873 w 36386"/>
                                    <a:gd name="T37" fmla="*/ 69164 h 78384"/>
                                    <a:gd name="T38" fmla="*/ 29769 w 36386"/>
                                    <a:gd name="T39" fmla="*/ 73342 h 78384"/>
                                    <a:gd name="T40" fmla="*/ 34646 w 36386"/>
                                    <a:gd name="T41" fmla="*/ 73673 h 78384"/>
                                    <a:gd name="T42" fmla="*/ 36386 w 36386"/>
                                    <a:gd name="T43" fmla="*/ 75259 h 78384"/>
                                    <a:gd name="T44" fmla="*/ 36386 w 36386"/>
                                    <a:gd name="T45" fmla="*/ 76622 h 78384"/>
                                    <a:gd name="T46" fmla="*/ 33833 w 36386"/>
                                    <a:gd name="T47" fmla="*/ 78384 h 78384"/>
                                    <a:gd name="T48" fmla="*/ 21209 w 36386"/>
                                    <a:gd name="T49" fmla="*/ 78131 h 78384"/>
                                    <a:gd name="T50" fmla="*/ 17691 w 36386"/>
                                    <a:gd name="T51" fmla="*/ 78042 h 78384"/>
                                    <a:gd name="T52" fmla="*/ 13411 w 36386"/>
                                    <a:gd name="T53" fmla="*/ 78168 h 78384"/>
                                    <a:gd name="T54" fmla="*/ 4940 w 36386"/>
                                    <a:gd name="T55" fmla="*/ 78384 h 78384"/>
                                    <a:gd name="T56" fmla="*/ 1651 w 36386"/>
                                    <a:gd name="T57" fmla="*/ 76035 h 78384"/>
                                    <a:gd name="T58" fmla="*/ 4585 w 36386"/>
                                    <a:gd name="T59" fmla="*/ 73673 h 78384"/>
                                    <a:gd name="T60" fmla="*/ 7925 w 36386"/>
                                    <a:gd name="T61" fmla="*/ 73368 h 78384"/>
                                    <a:gd name="T62" fmla="*/ 10020 w 36386"/>
                                    <a:gd name="T63" fmla="*/ 69164 h 78384"/>
                                    <a:gd name="T64" fmla="*/ 10490 w 36386"/>
                                    <a:gd name="T65" fmla="*/ 47981 h 78384"/>
                                    <a:gd name="T66" fmla="*/ 10490 w 36386"/>
                                    <a:gd name="T67" fmla="*/ 30302 h 78384"/>
                                    <a:gd name="T68" fmla="*/ 10376 w 36386"/>
                                    <a:gd name="T69" fmla="*/ 9131 h 78384"/>
                                    <a:gd name="T70" fmla="*/ 6833 w 36386"/>
                                    <a:gd name="T71" fmla="*/ 4902 h 78384"/>
                                    <a:gd name="T72" fmla="*/ 3061 w 36386"/>
                                    <a:gd name="T73" fmla="*/ 4597 h 78384"/>
                                    <a:gd name="T74" fmla="*/ 0 w 36386"/>
                                    <a:gd name="T75" fmla="*/ 2248 h 78384"/>
                                    <a:gd name="T76" fmla="*/ 3658 w 36386"/>
                                    <a:gd name="T77" fmla="*/ 0 h 78384"/>
                                    <a:gd name="T78" fmla="*/ 0 w 36386"/>
                                    <a:gd name="T79" fmla="*/ 0 h 78384"/>
                                    <a:gd name="T80" fmla="*/ 36386 w 36386"/>
                                    <a:gd name="T81" fmla="*/ 78384 h 7838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Lst>
                                  <a:rect l="T78" t="T79" r="T80" b="T81"/>
                                  <a:pathLst>
                                    <a:path w="36386" h="78384">
                                      <a:moveTo>
                                        <a:pt x="3658" y="0"/>
                                      </a:moveTo>
                                      <a:cubicBezTo>
                                        <a:pt x="6998" y="0"/>
                                        <a:pt x="10795" y="102"/>
                                        <a:pt x="13716" y="165"/>
                                      </a:cubicBezTo>
                                      <a:cubicBezTo>
                                        <a:pt x="15520" y="216"/>
                                        <a:pt x="16993" y="241"/>
                                        <a:pt x="17793" y="241"/>
                                      </a:cubicBezTo>
                                      <a:cubicBezTo>
                                        <a:pt x="19596" y="241"/>
                                        <a:pt x="22962" y="178"/>
                                        <a:pt x="26238" y="114"/>
                                      </a:cubicBezTo>
                                      <a:cubicBezTo>
                                        <a:pt x="29350" y="51"/>
                                        <a:pt x="32385" y="0"/>
                                        <a:pt x="33934" y="0"/>
                                      </a:cubicBezTo>
                                      <a:lnTo>
                                        <a:pt x="36386" y="177"/>
                                      </a:lnTo>
                                      <a:lnTo>
                                        <a:pt x="36386" y="9402"/>
                                      </a:lnTo>
                                      <a:lnTo>
                                        <a:pt x="32068" y="7772"/>
                                      </a:lnTo>
                                      <a:cubicBezTo>
                                        <a:pt x="29477" y="7772"/>
                                        <a:pt x="27102" y="7900"/>
                                        <a:pt x="26200" y="8090"/>
                                      </a:cubicBezTo>
                                      <a:lnTo>
                                        <a:pt x="26276" y="38062"/>
                                      </a:lnTo>
                                      <a:cubicBezTo>
                                        <a:pt x="26276" y="38469"/>
                                        <a:pt x="26327" y="38583"/>
                                        <a:pt x="26327" y="38595"/>
                                      </a:cubicBezTo>
                                      <a:cubicBezTo>
                                        <a:pt x="28766" y="39383"/>
                                        <a:pt x="32080" y="39484"/>
                                        <a:pt x="33833" y="39484"/>
                                      </a:cubicBezTo>
                                      <a:lnTo>
                                        <a:pt x="36386" y="38939"/>
                                      </a:lnTo>
                                      <a:lnTo>
                                        <a:pt x="36386" y="48012"/>
                                      </a:lnTo>
                                      <a:lnTo>
                                        <a:pt x="36030" y="47511"/>
                                      </a:lnTo>
                                      <a:cubicBezTo>
                                        <a:pt x="35827" y="47333"/>
                                        <a:pt x="35624" y="47270"/>
                                        <a:pt x="35116" y="47270"/>
                                      </a:cubicBezTo>
                                      <a:lnTo>
                                        <a:pt x="26276" y="47041"/>
                                      </a:lnTo>
                                      <a:lnTo>
                                        <a:pt x="26276" y="47981"/>
                                      </a:lnTo>
                                      <a:cubicBezTo>
                                        <a:pt x="26276" y="55893"/>
                                        <a:pt x="26353" y="64618"/>
                                        <a:pt x="26873" y="69164"/>
                                      </a:cubicBezTo>
                                      <a:cubicBezTo>
                                        <a:pt x="27229" y="72161"/>
                                        <a:pt x="27623" y="73013"/>
                                        <a:pt x="29769" y="73342"/>
                                      </a:cubicBezTo>
                                      <a:cubicBezTo>
                                        <a:pt x="31192" y="73559"/>
                                        <a:pt x="33350" y="73673"/>
                                        <a:pt x="34646" y="73673"/>
                                      </a:cubicBezTo>
                                      <a:lnTo>
                                        <a:pt x="36386" y="75259"/>
                                      </a:lnTo>
                                      <a:lnTo>
                                        <a:pt x="36386" y="76622"/>
                                      </a:lnTo>
                                      <a:lnTo>
                                        <a:pt x="33833" y="78384"/>
                                      </a:lnTo>
                                      <a:cubicBezTo>
                                        <a:pt x="29820" y="78384"/>
                                        <a:pt x="24664" y="78232"/>
                                        <a:pt x="21209" y="78131"/>
                                      </a:cubicBezTo>
                                      <a:cubicBezTo>
                                        <a:pt x="19469" y="78080"/>
                                        <a:pt x="18186" y="78042"/>
                                        <a:pt x="17691" y="78042"/>
                                      </a:cubicBezTo>
                                      <a:cubicBezTo>
                                        <a:pt x="16853" y="78042"/>
                                        <a:pt x="15278" y="78093"/>
                                        <a:pt x="13411" y="78168"/>
                                      </a:cubicBezTo>
                                      <a:cubicBezTo>
                                        <a:pt x="10706" y="78258"/>
                                        <a:pt x="7404" y="78384"/>
                                        <a:pt x="4940" y="78384"/>
                                      </a:cubicBezTo>
                                      <a:cubicBezTo>
                                        <a:pt x="1893" y="78384"/>
                                        <a:pt x="1651" y="76594"/>
                                        <a:pt x="1651" y="76035"/>
                                      </a:cubicBezTo>
                                      <a:cubicBezTo>
                                        <a:pt x="1651" y="74854"/>
                                        <a:pt x="2553" y="73673"/>
                                        <a:pt x="4585" y="73673"/>
                                      </a:cubicBezTo>
                                      <a:cubicBezTo>
                                        <a:pt x="6007" y="73673"/>
                                        <a:pt x="7100" y="73571"/>
                                        <a:pt x="7925" y="73368"/>
                                      </a:cubicBezTo>
                                      <a:cubicBezTo>
                                        <a:pt x="9030" y="73127"/>
                                        <a:pt x="9639" y="72415"/>
                                        <a:pt x="10020" y="69164"/>
                                      </a:cubicBezTo>
                                      <a:cubicBezTo>
                                        <a:pt x="10490" y="65012"/>
                                        <a:pt x="10490" y="57112"/>
                                        <a:pt x="10490" y="47981"/>
                                      </a:cubicBezTo>
                                      <a:lnTo>
                                        <a:pt x="10490" y="30302"/>
                                      </a:lnTo>
                                      <a:cubicBezTo>
                                        <a:pt x="10490" y="15037"/>
                                        <a:pt x="10490" y="12281"/>
                                        <a:pt x="10376" y="9131"/>
                                      </a:cubicBezTo>
                                      <a:cubicBezTo>
                                        <a:pt x="10173" y="6338"/>
                                        <a:pt x="9639" y="5702"/>
                                        <a:pt x="6833" y="4902"/>
                                      </a:cubicBezTo>
                                      <a:cubicBezTo>
                                        <a:pt x="6223" y="4725"/>
                                        <a:pt x="4648" y="4597"/>
                                        <a:pt x="3061" y="4597"/>
                                      </a:cubicBezTo>
                                      <a:cubicBezTo>
                                        <a:pt x="800" y="4597"/>
                                        <a:pt x="0" y="3328"/>
                                        <a:pt x="0" y="2248"/>
                                      </a:cubicBezTo>
                                      <a:cubicBezTo>
                                        <a:pt x="0" y="0"/>
                                        <a:pt x="2743" y="0"/>
                                        <a:pt x="3658" y="0"/>
                                      </a:cubicBezTo>
                                      <a:close/>
                                    </a:path>
                                  </a:pathLst>
                                </a:custGeom>
                                <a:solidFill>
                                  <a:srgbClr val="4965A0"/>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0" cap="flat">
                                      <a:solidFill>
                                        <a:srgbClr val="000000"/>
                                      </a:solidFill>
                                      <a:miter lim="127000"/>
                                      <a:headEnd/>
                                      <a:tailEnd/>
                                    </a14:hiddenLine>
                                  </a:ext>
                                </a:extLst>
                              </wps:spPr>
                              <wps:bodyPr rot="0" vert="horz" wrap="square" lIns="91440" tIns="45720" rIns="91440" bIns="45720" anchor="t" anchorCtr="0" upright="1">
                                <a:noAutofit/>
                              </wps:bodyPr>
                            </wps:wsp>
                            <wps:wsp>
                              <wps:cNvPr id="131" name="Shape 47"/>
                              <wps:cNvSpPr>
                                <a:spLocks/>
                              </wps:cNvSpPr>
                              <wps:spPr bwMode="auto">
                                <a:xfrm>
                                  <a:off x="809234" y="289161"/>
                                  <a:ext cx="851" cy="1363"/>
                                </a:xfrm>
                                <a:custGeom>
                                  <a:avLst/>
                                  <a:gdLst>
                                    <a:gd name="T0" fmla="*/ 0 w 851"/>
                                    <a:gd name="T1" fmla="*/ 0 h 1363"/>
                                    <a:gd name="T2" fmla="*/ 851 w 851"/>
                                    <a:gd name="T3" fmla="*/ 776 h 1363"/>
                                    <a:gd name="T4" fmla="*/ 0 w 851"/>
                                    <a:gd name="T5" fmla="*/ 1363 h 1363"/>
                                    <a:gd name="T6" fmla="*/ 0 w 851"/>
                                    <a:gd name="T7" fmla="*/ 0 h 1363"/>
                                    <a:gd name="T8" fmla="*/ 0 w 851"/>
                                    <a:gd name="T9" fmla="*/ 0 h 1363"/>
                                    <a:gd name="T10" fmla="*/ 851 w 851"/>
                                    <a:gd name="T11" fmla="*/ 1363 h 1363"/>
                                  </a:gdLst>
                                  <a:ahLst/>
                                  <a:cxnLst>
                                    <a:cxn ang="0">
                                      <a:pos x="T0" y="T1"/>
                                    </a:cxn>
                                    <a:cxn ang="0">
                                      <a:pos x="T2" y="T3"/>
                                    </a:cxn>
                                    <a:cxn ang="0">
                                      <a:pos x="T4" y="T5"/>
                                    </a:cxn>
                                    <a:cxn ang="0">
                                      <a:pos x="T6" y="T7"/>
                                    </a:cxn>
                                  </a:cxnLst>
                                  <a:rect l="T8" t="T9" r="T10" b="T11"/>
                                  <a:pathLst>
                                    <a:path w="851" h="1363">
                                      <a:moveTo>
                                        <a:pt x="0" y="0"/>
                                      </a:moveTo>
                                      <a:lnTo>
                                        <a:pt x="851" y="776"/>
                                      </a:lnTo>
                                      <a:lnTo>
                                        <a:pt x="0" y="1363"/>
                                      </a:lnTo>
                                      <a:lnTo>
                                        <a:pt x="0" y="0"/>
                                      </a:lnTo>
                                      <a:close/>
                                    </a:path>
                                  </a:pathLst>
                                </a:custGeom>
                                <a:solidFill>
                                  <a:srgbClr val="4965A0"/>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0" cap="flat">
                                      <a:solidFill>
                                        <a:srgbClr val="000000"/>
                                      </a:solidFill>
                                      <a:miter lim="127000"/>
                                      <a:headEnd/>
                                      <a:tailEnd/>
                                    </a14:hiddenLine>
                                  </a:ext>
                                </a:extLst>
                              </wps:spPr>
                              <wps:bodyPr rot="0" vert="horz" wrap="square" lIns="91440" tIns="45720" rIns="91440" bIns="45720" anchor="t" anchorCtr="0" upright="1">
                                <a:noAutofit/>
                              </wps:bodyPr>
                            </wps:wsp>
                            <wps:wsp>
                              <wps:cNvPr id="132" name="Shape 48"/>
                              <wps:cNvSpPr>
                                <a:spLocks/>
                              </wps:cNvSpPr>
                              <wps:spPr bwMode="auto">
                                <a:xfrm>
                                  <a:off x="809234" y="214079"/>
                                  <a:ext cx="49073" cy="78207"/>
                                </a:xfrm>
                                <a:custGeom>
                                  <a:avLst/>
                                  <a:gdLst>
                                    <a:gd name="T0" fmla="*/ 0 w 49073"/>
                                    <a:gd name="T1" fmla="*/ 0 h 78207"/>
                                    <a:gd name="T2" fmla="*/ 7891 w 49073"/>
                                    <a:gd name="T3" fmla="*/ 571 h 78207"/>
                                    <a:gd name="T4" fmla="*/ 17958 w 49073"/>
                                    <a:gd name="T5" fmla="*/ 4281 h 78207"/>
                                    <a:gd name="T6" fmla="*/ 25845 w 49073"/>
                                    <a:gd name="T7" fmla="*/ 19152 h 78207"/>
                                    <a:gd name="T8" fmla="*/ 12001 w 49073"/>
                                    <a:gd name="T9" fmla="*/ 41504 h 78207"/>
                                    <a:gd name="T10" fmla="*/ 12967 w 49073"/>
                                    <a:gd name="T11" fmla="*/ 42698 h 78207"/>
                                    <a:gd name="T12" fmla="*/ 33833 w 49073"/>
                                    <a:gd name="T13" fmla="*/ 67044 h 78207"/>
                                    <a:gd name="T14" fmla="*/ 43942 w 49073"/>
                                    <a:gd name="T15" fmla="*/ 73216 h 78207"/>
                                    <a:gd name="T16" fmla="*/ 44285 w 49073"/>
                                    <a:gd name="T17" fmla="*/ 73292 h 78207"/>
                                    <a:gd name="T18" fmla="*/ 46482 w 49073"/>
                                    <a:gd name="T19" fmla="*/ 73496 h 78207"/>
                                    <a:gd name="T20" fmla="*/ 49073 w 49073"/>
                                    <a:gd name="T21" fmla="*/ 75858 h 78207"/>
                                    <a:gd name="T22" fmla="*/ 45771 w 49073"/>
                                    <a:gd name="T23" fmla="*/ 78207 h 78207"/>
                                    <a:gd name="T24" fmla="*/ 35877 w 49073"/>
                                    <a:gd name="T25" fmla="*/ 78207 h 78207"/>
                                    <a:gd name="T26" fmla="*/ 23952 w 49073"/>
                                    <a:gd name="T27" fmla="*/ 76061 h 78207"/>
                                    <a:gd name="T28" fmla="*/ 9385 w 49073"/>
                                    <a:gd name="T29" fmla="*/ 60948 h 78207"/>
                                    <a:gd name="T30" fmla="*/ 2781 w 49073"/>
                                    <a:gd name="T31" fmla="*/ 51753 h 78207"/>
                                    <a:gd name="T32" fmla="*/ 0 w 49073"/>
                                    <a:gd name="T33" fmla="*/ 47835 h 78207"/>
                                    <a:gd name="T34" fmla="*/ 0 w 49073"/>
                                    <a:gd name="T35" fmla="*/ 38762 h 78207"/>
                                    <a:gd name="T36" fmla="*/ 3988 w 49073"/>
                                    <a:gd name="T37" fmla="*/ 37910 h 78207"/>
                                    <a:gd name="T38" fmla="*/ 10185 w 49073"/>
                                    <a:gd name="T39" fmla="*/ 24106 h 78207"/>
                                    <a:gd name="T40" fmla="*/ 5443 w 49073"/>
                                    <a:gd name="T41" fmla="*/ 11278 h 78207"/>
                                    <a:gd name="T42" fmla="*/ 0 w 49073"/>
                                    <a:gd name="T43" fmla="*/ 9225 h 78207"/>
                                    <a:gd name="T44" fmla="*/ 0 w 49073"/>
                                    <a:gd name="T45" fmla="*/ 0 h 78207"/>
                                    <a:gd name="T46" fmla="*/ 0 w 49073"/>
                                    <a:gd name="T47" fmla="*/ 0 h 78207"/>
                                    <a:gd name="T48" fmla="*/ 49073 w 49073"/>
                                    <a:gd name="T49" fmla="*/ 78207 h 7820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T46" t="T47" r="T48" b="T49"/>
                                  <a:pathLst>
                                    <a:path w="49073" h="78207">
                                      <a:moveTo>
                                        <a:pt x="0" y="0"/>
                                      </a:moveTo>
                                      <a:lnTo>
                                        <a:pt x="7891" y="571"/>
                                      </a:lnTo>
                                      <a:cubicBezTo>
                                        <a:pt x="11449" y="1191"/>
                                        <a:pt x="14961" y="2306"/>
                                        <a:pt x="17958" y="4281"/>
                                      </a:cubicBezTo>
                                      <a:cubicBezTo>
                                        <a:pt x="20904" y="6274"/>
                                        <a:pt x="25845" y="11647"/>
                                        <a:pt x="25845" y="19152"/>
                                      </a:cubicBezTo>
                                      <a:cubicBezTo>
                                        <a:pt x="25845" y="26772"/>
                                        <a:pt x="21691" y="33503"/>
                                        <a:pt x="12001" y="41504"/>
                                      </a:cubicBezTo>
                                      <a:lnTo>
                                        <a:pt x="12967" y="42698"/>
                                      </a:lnTo>
                                      <a:cubicBezTo>
                                        <a:pt x="21387" y="53061"/>
                                        <a:pt x="28041" y="61253"/>
                                        <a:pt x="33833" y="67044"/>
                                      </a:cubicBezTo>
                                      <a:cubicBezTo>
                                        <a:pt x="39001" y="72213"/>
                                        <a:pt x="42342" y="72899"/>
                                        <a:pt x="43942" y="73216"/>
                                      </a:cubicBezTo>
                                      <a:lnTo>
                                        <a:pt x="44285" y="73292"/>
                                      </a:lnTo>
                                      <a:cubicBezTo>
                                        <a:pt x="45199" y="73496"/>
                                        <a:pt x="45682" y="73496"/>
                                        <a:pt x="46482" y="73496"/>
                                      </a:cubicBezTo>
                                      <a:cubicBezTo>
                                        <a:pt x="48095" y="73496"/>
                                        <a:pt x="49073" y="74728"/>
                                        <a:pt x="49073" y="75858"/>
                                      </a:cubicBezTo>
                                      <a:cubicBezTo>
                                        <a:pt x="49073" y="76925"/>
                                        <a:pt x="48501" y="78207"/>
                                        <a:pt x="45771" y="78207"/>
                                      </a:cubicBezTo>
                                      <a:lnTo>
                                        <a:pt x="35877" y="78207"/>
                                      </a:lnTo>
                                      <a:cubicBezTo>
                                        <a:pt x="30124" y="78207"/>
                                        <a:pt x="27013" y="77649"/>
                                        <a:pt x="23952" y="76061"/>
                                      </a:cubicBezTo>
                                      <a:cubicBezTo>
                                        <a:pt x="19393" y="73775"/>
                                        <a:pt x="15621" y="69368"/>
                                        <a:pt x="9385" y="60948"/>
                                      </a:cubicBezTo>
                                      <a:cubicBezTo>
                                        <a:pt x="7048" y="57913"/>
                                        <a:pt x="4686" y="54497"/>
                                        <a:pt x="2781" y="51753"/>
                                      </a:cubicBezTo>
                                      <a:lnTo>
                                        <a:pt x="0" y="47835"/>
                                      </a:lnTo>
                                      <a:lnTo>
                                        <a:pt x="0" y="38762"/>
                                      </a:lnTo>
                                      <a:lnTo>
                                        <a:pt x="3988" y="37910"/>
                                      </a:lnTo>
                                      <a:cubicBezTo>
                                        <a:pt x="6820" y="35916"/>
                                        <a:pt x="10185" y="31916"/>
                                        <a:pt x="10185" y="24106"/>
                                      </a:cubicBezTo>
                                      <a:cubicBezTo>
                                        <a:pt x="10185" y="18009"/>
                                        <a:pt x="8233" y="13882"/>
                                        <a:pt x="5443" y="11278"/>
                                      </a:cubicBezTo>
                                      <a:lnTo>
                                        <a:pt x="0" y="9225"/>
                                      </a:lnTo>
                                      <a:lnTo>
                                        <a:pt x="0" y="0"/>
                                      </a:lnTo>
                                      <a:close/>
                                    </a:path>
                                  </a:pathLst>
                                </a:custGeom>
                                <a:solidFill>
                                  <a:srgbClr val="4965A0"/>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0" cap="flat">
                                      <a:solidFill>
                                        <a:srgbClr val="000000"/>
                                      </a:solidFill>
                                      <a:miter lim="127000"/>
                                      <a:headEnd/>
                                      <a:tailEnd/>
                                    </a14:hiddenLine>
                                  </a:ext>
                                </a:extLst>
                              </wps:spPr>
                              <wps:bodyPr rot="0" vert="horz" wrap="square" lIns="91440" tIns="45720" rIns="91440" bIns="45720" anchor="t" anchorCtr="0" upright="1">
                                <a:noAutofit/>
                              </wps:bodyPr>
                            </wps:wsp>
                            <wps:wsp>
                              <wps:cNvPr id="133" name="Shape 49"/>
                              <wps:cNvSpPr>
                                <a:spLocks/>
                              </wps:cNvSpPr>
                              <wps:spPr bwMode="auto">
                                <a:xfrm>
                                  <a:off x="886310" y="212482"/>
                                  <a:ext cx="49149" cy="81115"/>
                                </a:xfrm>
                                <a:custGeom>
                                  <a:avLst/>
                                  <a:gdLst>
                                    <a:gd name="T0" fmla="*/ 29705 w 49149"/>
                                    <a:gd name="T1" fmla="*/ 0 h 81115"/>
                                    <a:gd name="T2" fmla="*/ 44767 w 49149"/>
                                    <a:gd name="T3" fmla="*/ 1702 h 81115"/>
                                    <a:gd name="T4" fmla="*/ 47130 w 49149"/>
                                    <a:gd name="T5" fmla="*/ 4242 h 81115"/>
                                    <a:gd name="T6" fmla="*/ 47066 w 49149"/>
                                    <a:gd name="T7" fmla="*/ 5905 h 81115"/>
                                    <a:gd name="T8" fmla="*/ 46787 w 49149"/>
                                    <a:gd name="T9" fmla="*/ 16281 h 81115"/>
                                    <a:gd name="T10" fmla="*/ 44196 w 49149"/>
                                    <a:gd name="T11" fmla="*/ 20752 h 81115"/>
                                    <a:gd name="T12" fmla="*/ 41846 w 49149"/>
                                    <a:gd name="T13" fmla="*/ 17691 h 81115"/>
                                    <a:gd name="T14" fmla="*/ 39446 w 49149"/>
                                    <a:gd name="T15" fmla="*/ 11912 h 81115"/>
                                    <a:gd name="T16" fmla="*/ 28880 w 49149"/>
                                    <a:gd name="T17" fmla="*/ 7658 h 81115"/>
                                    <a:gd name="T18" fmla="*/ 16015 w 49149"/>
                                    <a:gd name="T19" fmla="*/ 17094 h 81115"/>
                                    <a:gd name="T20" fmla="*/ 26327 w 49149"/>
                                    <a:gd name="T21" fmla="*/ 29172 h 81115"/>
                                    <a:gd name="T22" fmla="*/ 30569 w 49149"/>
                                    <a:gd name="T23" fmla="*/ 31521 h 81115"/>
                                    <a:gd name="T24" fmla="*/ 49149 w 49149"/>
                                    <a:gd name="T25" fmla="*/ 56934 h 81115"/>
                                    <a:gd name="T26" fmla="*/ 38227 w 49149"/>
                                    <a:gd name="T27" fmla="*/ 76746 h 81115"/>
                                    <a:gd name="T28" fmla="*/ 20142 w 49149"/>
                                    <a:gd name="T29" fmla="*/ 81115 h 81115"/>
                                    <a:gd name="T30" fmla="*/ 2756 w 49149"/>
                                    <a:gd name="T31" fmla="*/ 78397 h 81115"/>
                                    <a:gd name="T32" fmla="*/ 0 w 49149"/>
                                    <a:gd name="T33" fmla="*/ 73800 h 81115"/>
                                    <a:gd name="T34" fmla="*/ 597 w 49149"/>
                                    <a:gd name="T35" fmla="*/ 60376 h 81115"/>
                                    <a:gd name="T36" fmla="*/ 3175 w 49149"/>
                                    <a:gd name="T37" fmla="*/ 56591 h 81115"/>
                                    <a:gd name="T38" fmla="*/ 5512 w 49149"/>
                                    <a:gd name="T39" fmla="*/ 59537 h 81115"/>
                                    <a:gd name="T40" fmla="*/ 6414 w 49149"/>
                                    <a:gd name="T41" fmla="*/ 64313 h 81115"/>
                                    <a:gd name="T42" fmla="*/ 21679 w 49149"/>
                                    <a:gd name="T43" fmla="*/ 73317 h 81115"/>
                                    <a:gd name="T44" fmla="*/ 34772 w 49149"/>
                                    <a:gd name="T45" fmla="*/ 61900 h 81115"/>
                                    <a:gd name="T46" fmla="*/ 25146 w 49149"/>
                                    <a:gd name="T47" fmla="*/ 48844 h 81115"/>
                                    <a:gd name="T48" fmla="*/ 19126 w 49149"/>
                                    <a:gd name="T49" fmla="*/ 45326 h 81115"/>
                                    <a:gd name="T50" fmla="*/ 2235 w 49149"/>
                                    <a:gd name="T51" fmla="*/ 21450 h 81115"/>
                                    <a:gd name="T52" fmla="*/ 29705 w 49149"/>
                                    <a:gd name="T53" fmla="*/ 0 h 81115"/>
                                    <a:gd name="T54" fmla="*/ 0 w 49149"/>
                                    <a:gd name="T55" fmla="*/ 0 h 81115"/>
                                    <a:gd name="T56" fmla="*/ 49149 w 49149"/>
                                    <a:gd name="T57" fmla="*/ 81115 h 811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T54" t="T55" r="T56" b="T57"/>
                                  <a:pathLst>
                                    <a:path w="49149" h="81115">
                                      <a:moveTo>
                                        <a:pt x="29705" y="0"/>
                                      </a:moveTo>
                                      <a:cubicBezTo>
                                        <a:pt x="37617" y="0"/>
                                        <a:pt x="43243" y="1308"/>
                                        <a:pt x="44767" y="1702"/>
                                      </a:cubicBezTo>
                                      <a:cubicBezTo>
                                        <a:pt x="46329" y="2083"/>
                                        <a:pt x="47130" y="2934"/>
                                        <a:pt x="47130" y="4242"/>
                                      </a:cubicBezTo>
                                      <a:cubicBezTo>
                                        <a:pt x="47130" y="4635"/>
                                        <a:pt x="47104" y="5156"/>
                                        <a:pt x="47066" y="5905"/>
                                      </a:cubicBezTo>
                                      <a:cubicBezTo>
                                        <a:pt x="46965" y="7696"/>
                                        <a:pt x="46787" y="10706"/>
                                        <a:pt x="46787" y="16281"/>
                                      </a:cubicBezTo>
                                      <a:cubicBezTo>
                                        <a:pt x="46787" y="19977"/>
                                        <a:pt x="45389" y="20752"/>
                                        <a:pt x="44196" y="20752"/>
                                      </a:cubicBezTo>
                                      <a:cubicBezTo>
                                        <a:pt x="43637" y="20752"/>
                                        <a:pt x="41846" y="20536"/>
                                        <a:pt x="41846" y="17691"/>
                                      </a:cubicBezTo>
                                      <a:cubicBezTo>
                                        <a:pt x="41846" y="16929"/>
                                        <a:pt x="41402" y="14198"/>
                                        <a:pt x="39446" y="11912"/>
                                      </a:cubicBezTo>
                                      <a:cubicBezTo>
                                        <a:pt x="37846" y="9957"/>
                                        <a:pt x="34747" y="7658"/>
                                        <a:pt x="28880" y="7658"/>
                                      </a:cubicBezTo>
                                      <a:cubicBezTo>
                                        <a:pt x="22479" y="7658"/>
                                        <a:pt x="16015" y="10909"/>
                                        <a:pt x="16015" y="17094"/>
                                      </a:cubicBezTo>
                                      <a:cubicBezTo>
                                        <a:pt x="16015" y="20561"/>
                                        <a:pt x="16802" y="23863"/>
                                        <a:pt x="26327" y="29172"/>
                                      </a:cubicBezTo>
                                      <a:lnTo>
                                        <a:pt x="30569" y="31521"/>
                                      </a:lnTo>
                                      <a:cubicBezTo>
                                        <a:pt x="43421" y="38608"/>
                                        <a:pt x="49149" y="46456"/>
                                        <a:pt x="49149" y="56934"/>
                                      </a:cubicBezTo>
                                      <a:cubicBezTo>
                                        <a:pt x="49149" y="65202"/>
                                        <a:pt x="45682" y="71501"/>
                                        <a:pt x="38227" y="76746"/>
                                      </a:cubicBezTo>
                                      <a:cubicBezTo>
                                        <a:pt x="32741" y="80657"/>
                                        <a:pt x="25286" y="81115"/>
                                        <a:pt x="20142" y="81115"/>
                                      </a:cubicBezTo>
                                      <a:cubicBezTo>
                                        <a:pt x="12624" y="81115"/>
                                        <a:pt x="6782" y="80188"/>
                                        <a:pt x="2756" y="78397"/>
                                      </a:cubicBezTo>
                                      <a:cubicBezTo>
                                        <a:pt x="597" y="77457"/>
                                        <a:pt x="0" y="76479"/>
                                        <a:pt x="0" y="73800"/>
                                      </a:cubicBezTo>
                                      <a:cubicBezTo>
                                        <a:pt x="0" y="68885"/>
                                        <a:pt x="368" y="63284"/>
                                        <a:pt x="597" y="60376"/>
                                      </a:cubicBezTo>
                                      <a:cubicBezTo>
                                        <a:pt x="597" y="57620"/>
                                        <a:pt x="1918" y="56591"/>
                                        <a:pt x="3175" y="56591"/>
                                      </a:cubicBezTo>
                                      <a:cubicBezTo>
                                        <a:pt x="3733" y="56591"/>
                                        <a:pt x="5512" y="56807"/>
                                        <a:pt x="5512" y="59537"/>
                                      </a:cubicBezTo>
                                      <a:cubicBezTo>
                                        <a:pt x="5512" y="60617"/>
                                        <a:pt x="5829" y="62598"/>
                                        <a:pt x="6414" y="64313"/>
                                      </a:cubicBezTo>
                                      <a:cubicBezTo>
                                        <a:pt x="8928" y="72682"/>
                                        <a:pt x="18745" y="73317"/>
                                        <a:pt x="21679" y="73317"/>
                                      </a:cubicBezTo>
                                      <a:cubicBezTo>
                                        <a:pt x="29388" y="73317"/>
                                        <a:pt x="34772" y="68618"/>
                                        <a:pt x="34772" y="61900"/>
                                      </a:cubicBezTo>
                                      <a:cubicBezTo>
                                        <a:pt x="34772" y="58014"/>
                                        <a:pt x="34036" y="54089"/>
                                        <a:pt x="25146" y="48844"/>
                                      </a:cubicBezTo>
                                      <a:lnTo>
                                        <a:pt x="19126" y="45326"/>
                                      </a:lnTo>
                                      <a:cubicBezTo>
                                        <a:pt x="7125" y="38278"/>
                                        <a:pt x="2235" y="31356"/>
                                        <a:pt x="2235" y="21450"/>
                                      </a:cubicBezTo>
                                      <a:cubicBezTo>
                                        <a:pt x="2235" y="9030"/>
                                        <a:pt x="13779" y="0"/>
                                        <a:pt x="29705" y="0"/>
                                      </a:cubicBezTo>
                                      <a:close/>
                                    </a:path>
                                  </a:pathLst>
                                </a:custGeom>
                                <a:solidFill>
                                  <a:srgbClr val="4965A0"/>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0" cap="flat">
                                      <a:solidFill>
                                        <a:srgbClr val="000000"/>
                                      </a:solidFill>
                                      <a:miter lim="127000"/>
                                      <a:headEnd/>
                                      <a:tailEnd/>
                                    </a14:hiddenLine>
                                  </a:ext>
                                </a:extLst>
                              </wps:spPr>
                              <wps:bodyPr rot="0" vert="horz" wrap="square" lIns="91440" tIns="45720" rIns="91440" bIns="45720" anchor="t" anchorCtr="0" upright="1">
                                <a:noAutofit/>
                              </wps:bodyPr>
                            </wps:wsp>
                            <wps:wsp>
                              <wps:cNvPr id="134" name="Shape 50"/>
                              <wps:cNvSpPr>
                                <a:spLocks/>
                              </wps:cNvSpPr>
                              <wps:spPr bwMode="auto">
                                <a:xfrm>
                                  <a:off x="977941" y="213906"/>
                                  <a:ext cx="37122" cy="78384"/>
                                </a:xfrm>
                                <a:custGeom>
                                  <a:avLst/>
                                  <a:gdLst>
                                    <a:gd name="T0" fmla="*/ 3759 w 37122"/>
                                    <a:gd name="T1" fmla="*/ 0 h 78384"/>
                                    <a:gd name="T2" fmla="*/ 11646 w 37122"/>
                                    <a:gd name="T3" fmla="*/ 127 h 78384"/>
                                    <a:gd name="T4" fmla="*/ 17691 w 37122"/>
                                    <a:gd name="T5" fmla="*/ 229 h 78384"/>
                                    <a:gd name="T6" fmla="*/ 22987 w 37122"/>
                                    <a:gd name="T7" fmla="*/ 127 h 78384"/>
                                    <a:gd name="T8" fmla="*/ 31000 w 37122"/>
                                    <a:gd name="T9" fmla="*/ 0 h 78384"/>
                                    <a:gd name="T10" fmla="*/ 34417 w 37122"/>
                                    <a:gd name="T11" fmla="*/ 2108 h 78384"/>
                                    <a:gd name="T12" fmla="*/ 31471 w 37122"/>
                                    <a:gd name="T13" fmla="*/ 4597 h 78384"/>
                                    <a:gd name="T14" fmla="*/ 28651 w 37122"/>
                                    <a:gd name="T15" fmla="*/ 4928 h 78384"/>
                                    <a:gd name="T16" fmla="*/ 25819 w 37122"/>
                                    <a:gd name="T17" fmla="*/ 9157 h 78384"/>
                                    <a:gd name="T18" fmla="*/ 25565 w 37122"/>
                                    <a:gd name="T19" fmla="*/ 30290 h 78384"/>
                                    <a:gd name="T20" fmla="*/ 25565 w 37122"/>
                                    <a:gd name="T21" fmla="*/ 47968 h 78384"/>
                                    <a:gd name="T22" fmla="*/ 26035 w 37122"/>
                                    <a:gd name="T23" fmla="*/ 69761 h 78384"/>
                                    <a:gd name="T24" fmla="*/ 29058 w 37122"/>
                                    <a:gd name="T25" fmla="*/ 73342 h 78384"/>
                                    <a:gd name="T26" fmla="*/ 34188 w 37122"/>
                                    <a:gd name="T27" fmla="*/ 73673 h 78384"/>
                                    <a:gd name="T28" fmla="*/ 37122 w 37122"/>
                                    <a:gd name="T29" fmla="*/ 76022 h 78384"/>
                                    <a:gd name="T30" fmla="*/ 33833 w 37122"/>
                                    <a:gd name="T31" fmla="*/ 78384 h 78384"/>
                                    <a:gd name="T32" fmla="*/ 22060 w 37122"/>
                                    <a:gd name="T33" fmla="*/ 78156 h 78384"/>
                                    <a:gd name="T34" fmla="*/ 17094 w 37122"/>
                                    <a:gd name="T35" fmla="*/ 78029 h 78384"/>
                                    <a:gd name="T36" fmla="*/ 12078 w 37122"/>
                                    <a:gd name="T37" fmla="*/ 78181 h 78384"/>
                                    <a:gd name="T38" fmla="*/ 3530 w 37122"/>
                                    <a:gd name="T39" fmla="*/ 78384 h 78384"/>
                                    <a:gd name="T40" fmla="*/ 241 w 37122"/>
                                    <a:gd name="T41" fmla="*/ 76022 h 78384"/>
                                    <a:gd name="T42" fmla="*/ 3188 w 37122"/>
                                    <a:gd name="T43" fmla="*/ 73673 h 78384"/>
                                    <a:gd name="T44" fmla="*/ 6502 w 37122"/>
                                    <a:gd name="T45" fmla="*/ 73368 h 78384"/>
                                    <a:gd name="T46" fmla="*/ 8598 w 37122"/>
                                    <a:gd name="T47" fmla="*/ 69634 h 78384"/>
                                    <a:gd name="T48" fmla="*/ 9080 w 37122"/>
                                    <a:gd name="T49" fmla="*/ 47968 h 78384"/>
                                    <a:gd name="T50" fmla="*/ 9080 w 37122"/>
                                    <a:gd name="T51" fmla="*/ 30290 h 78384"/>
                                    <a:gd name="T52" fmla="*/ 8966 w 37122"/>
                                    <a:gd name="T53" fmla="*/ 9119 h 78384"/>
                                    <a:gd name="T54" fmla="*/ 6324 w 37122"/>
                                    <a:gd name="T55" fmla="*/ 4991 h 78384"/>
                                    <a:gd name="T56" fmla="*/ 2946 w 37122"/>
                                    <a:gd name="T57" fmla="*/ 4597 h 78384"/>
                                    <a:gd name="T58" fmla="*/ 0 w 37122"/>
                                    <a:gd name="T59" fmla="*/ 2108 h 78384"/>
                                    <a:gd name="T60" fmla="*/ 3759 w 37122"/>
                                    <a:gd name="T61" fmla="*/ 0 h 78384"/>
                                    <a:gd name="T62" fmla="*/ 0 w 37122"/>
                                    <a:gd name="T63" fmla="*/ 0 h 78384"/>
                                    <a:gd name="T64" fmla="*/ 37122 w 37122"/>
                                    <a:gd name="T65" fmla="*/ 78384 h 7838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T62" t="T63" r="T64" b="T65"/>
                                  <a:pathLst>
                                    <a:path w="37122" h="78384">
                                      <a:moveTo>
                                        <a:pt x="3759" y="0"/>
                                      </a:moveTo>
                                      <a:cubicBezTo>
                                        <a:pt x="5855" y="0"/>
                                        <a:pt x="8852" y="64"/>
                                        <a:pt x="11646" y="127"/>
                                      </a:cubicBezTo>
                                      <a:cubicBezTo>
                                        <a:pt x="14046" y="178"/>
                                        <a:pt x="16320" y="229"/>
                                        <a:pt x="17691" y="229"/>
                                      </a:cubicBezTo>
                                      <a:cubicBezTo>
                                        <a:pt x="18821" y="229"/>
                                        <a:pt x="20790" y="191"/>
                                        <a:pt x="22987" y="127"/>
                                      </a:cubicBezTo>
                                      <a:cubicBezTo>
                                        <a:pt x="25717" y="76"/>
                                        <a:pt x="28778" y="0"/>
                                        <a:pt x="31000" y="0"/>
                                      </a:cubicBezTo>
                                      <a:cubicBezTo>
                                        <a:pt x="33820" y="0"/>
                                        <a:pt x="34417" y="1156"/>
                                        <a:pt x="34417" y="2108"/>
                                      </a:cubicBezTo>
                                      <a:cubicBezTo>
                                        <a:pt x="34417" y="3048"/>
                                        <a:pt x="34036" y="4597"/>
                                        <a:pt x="31471" y="4597"/>
                                      </a:cubicBezTo>
                                      <a:cubicBezTo>
                                        <a:pt x="30594" y="4597"/>
                                        <a:pt x="29870" y="4674"/>
                                        <a:pt x="28651" y="4928"/>
                                      </a:cubicBezTo>
                                      <a:cubicBezTo>
                                        <a:pt x="26797" y="5233"/>
                                        <a:pt x="26035" y="5702"/>
                                        <a:pt x="25819" y="9157"/>
                                      </a:cubicBezTo>
                                      <a:cubicBezTo>
                                        <a:pt x="25565" y="12306"/>
                                        <a:pt x="25565" y="15049"/>
                                        <a:pt x="25565" y="30290"/>
                                      </a:cubicBezTo>
                                      <a:lnTo>
                                        <a:pt x="25565" y="47968"/>
                                      </a:lnTo>
                                      <a:cubicBezTo>
                                        <a:pt x="25565" y="57417"/>
                                        <a:pt x="25565" y="65583"/>
                                        <a:pt x="26035" y="69761"/>
                                      </a:cubicBezTo>
                                      <a:cubicBezTo>
                                        <a:pt x="26365" y="72174"/>
                                        <a:pt x="26810" y="72987"/>
                                        <a:pt x="29058" y="73342"/>
                                      </a:cubicBezTo>
                                      <a:cubicBezTo>
                                        <a:pt x="30391" y="73558"/>
                                        <a:pt x="32651" y="73673"/>
                                        <a:pt x="34188" y="73673"/>
                                      </a:cubicBezTo>
                                      <a:cubicBezTo>
                                        <a:pt x="36119" y="73673"/>
                                        <a:pt x="37122" y="74866"/>
                                        <a:pt x="37122" y="76022"/>
                                      </a:cubicBezTo>
                                      <a:cubicBezTo>
                                        <a:pt x="37122" y="77165"/>
                                        <a:pt x="36258" y="78384"/>
                                        <a:pt x="33833" y="78384"/>
                                      </a:cubicBezTo>
                                      <a:cubicBezTo>
                                        <a:pt x="29654" y="78384"/>
                                        <a:pt x="25387" y="78258"/>
                                        <a:pt x="22060" y="78156"/>
                                      </a:cubicBezTo>
                                      <a:cubicBezTo>
                                        <a:pt x="19926" y="78080"/>
                                        <a:pt x="18199" y="78029"/>
                                        <a:pt x="17094" y="78029"/>
                                      </a:cubicBezTo>
                                      <a:cubicBezTo>
                                        <a:pt x="16078" y="78029"/>
                                        <a:pt x="14211" y="78093"/>
                                        <a:pt x="12078" y="78181"/>
                                      </a:cubicBezTo>
                                      <a:cubicBezTo>
                                        <a:pt x="9208" y="78270"/>
                                        <a:pt x="5893" y="78384"/>
                                        <a:pt x="3530" y="78384"/>
                                      </a:cubicBezTo>
                                      <a:cubicBezTo>
                                        <a:pt x="483" y="78384"/>
                                        <a:pt x="241" y="76581"/>
                                        <a:pt x="241" y="76022"/>
                                      </a:cubicBezTo>
                                      <a:cubicBezTo>
                                        <a:pt x="241" y="74854"/>
                                        <a:pt x="1143" y="73673"/>
                                        <a:pt x="3188" y="73673"/>
                                      </a:cubicBezTo>
                                      <a:cubicBezTo>
                                        <a:pt x="4597" y="73673"/>
                                        <a:pt x="5690" y="73571"/>
                                        <a:pt x="6502" y="73368"/>
                                      </a:cubicBezTo>
                                      <a:cubicBezTo>
                                        <a:pt x="7696" y="73101"/>
                                        <a:pt x="8242" y="72670"/>
                                        <a:pt x="8598" y="69634"/>
                                      </a:cubicBezTo>
                                      <a:cubicBezTo>
                                        <a:pt x="9080" y="65583"/>
                                        <a:pt x="9080" y="57417"/>
                                        <a:pt x="9080" y="47968"/>
                                      </a:cubicBezTo>
                                      <a:lnTo>
                                        <a:pt x="9080" y="30290"/>
                                      </a:lnTo>
                                      <a:cubicBezTo>
                                        <a:pt x="9080" y="15037"/>
                                        <a:pt x="9080" y="12281"/>
                                        <a:pt x="8966" y="9119"/>
                                      </a:cubicBezTo>
                                      <a:cubicBezTo>
                                        <a:pt x="8737" y="5995"/>
                                        <a:pt x="7810" y="5474"/>
                                        <a:pt x="6324" y="4991"/>
                                      </a:cubicBezTo>
                                      <a:cubicBezTo>
                                        <a:pt x="5410" y="4725"/>
                                        <a:pt x="4305" y="4597"/>
                                        <a:pt x="2946" y="4597"/>
                                      </a:cubicBezTo>
                                      <a:cubicBezTo>
                                        <a:pt x="381" y="4597"/>
                                        <a:pt x="0" y="3048"/>
                                        <a:pt x="0" y="2108"/>
                                      </a:cubicBezTo>
                                      <a:cubicBezTo>
                                        <a:pt x="0" y="0"/>
                                        <a:pt x="2730" y="0"/>
                                        <a:pt x="3759" y="0"/>
                                      </a:cubicBezTo>
                                      <a:close/>
                                    </a:path>
                                  </a:pathLst>
                                </a:custGeom>
                                <a:solidFill>
                                  <a:srgbClr val="4965A0"/>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0" cap="flat">
                                      <a:solidFill>
                                        <a:srgbClr val="000000"/>
                                      </a:solidFill>
                                      <a:miter lim="127000"/>
                                      <a:headEnd/>
                                      <a:tailEnd/>
                                    </a14:hiddenLine>
                                  </a:ext>
                                </a:extLst>
                              </wps:spPr>
                              <wps:bodyPr rot="0" vert="horz" wrap="square" lIns="91440" tIns="45720" rIns="91440" bIns="45720" anchor="t" anchorCtr="0" upright="1">
                                <a:noAutofit/>
                              </wps:bodyPr>
                            </wps:wsp>
                            <wps:wsp>
                              <wps:cNvPr id="135" name="Shape 51"/>
                              <wps:cNvSpPr>
                                <a:spLocks/>
                              </wps:cNvSpPr>
                              <wps:spPr bwMode="auto">
                                <a:xfrm>
                                  <a:off x="1048831" y="212484"/>
                                  <a:ext cx="73660" cy="79807"/>
                                </a:xfrm>
                                <a:custGeom>
                                  <a:avLst/>
                                  <a:gdLst>
                                    <a:gd name="T0" fmla="*/ 4699 w 73660"/>
                                    <a:gd name="T1" fmla="*/ 0 h 79807"/>
                                    <a:gd name="T2" fmla="*/ 6401 w 73660"/>
                                    <a:gd name="T3" fmla="*/ 432 h 79807"/>
                                    <a:gd name="T4" fmla="*/ 9360 w 73660"/>
                                    <a:gd name="T5" fmla="*/ 1194 h 79807"/>
                                    <a:gd name="T6" fmla="*/ 19558 w 73660"/>
                                    <a:gd name="T7" fmla="*/ 1651 h 79807"/>
                                    <a:gd name="T8" fmla="*/ 61633 w 73660"/>
                                    <a:gd name="T9" fmla="*/ 1651 h 79807"/>
                                    <a:gd name="T10" fmla="*/ 68530 w 73660"/>
                                    <a:gd name="T11" fmla="*/ 1207 h 79807"/>
                                    <a:gd name="T12" fmla="*/ 70460 w 73660"/>
                                    <a:gd name="T13" fmla="*/ 864 h 79807"/>
                                    <a:gd name="T14" fmla="*/ 71552 w 73660"/>
                                    <a:gd name="T15" fmla="*/ 711 h 79807"/>
                                    <a:gd name="T16" fmla="*/ 73660 w 73660"/>
                                    <a:gd name="T17" fmla="*/ 4128 h 79807"/>
                                    <a:gd name="T18" fmla="*/ 73559 w 73660"/>
                                    <a:gd name="T19" fmla="*/ 9690 h 79807"/>
                                    <a:gd name="T20" fmla="*/ 73432 w 73660"/>
                                    <a:gd name="T21" fmla="*/ 16282 h 79807"/>
                                    <a:gd name="T22" fmla="*/ 71196 w 73660"/>
                                    <a:gd name="T23" fmla="*/ 19215 h 79807"/>
                                    <a:gd name="T24" fmla="*/ 68720 w 73660"/>
                                    <a:gd name="T25" fmla="*/ 16027 h 79807"/>
                                    <a:gd name="T26" fmla="*/ 68606 w 73660"/>
                                    <a:gd name="T27" fmla="*/ 14999 h 79807"/>
                                    <a:gd name="T28" fmla="*/ 57633 w 73660"/>
                                    <a:gd name="T29" fmla="*/ 10376 h 79807"/>
                                    <a:gd name="T30" fmla="*/ 45834 w 73660"/>
                                    <a:gd name="T31" fmla="*/ 10160 h 79807"/>
                                    <a:gd name="T32" fmla="*/ 45834 w 73660"/>
                                    <a:gd name="T33" fmla="*/ 49390 h 79807"/>
                                    <a:gd name="T34" fmla="*/ 46431 w 73660"/>
                                    <a:gd name="T35" fmla="*/ 70726 h 79807"/>
                                    <a:gd name="T36" fmla="*/ 49327 w 73660"/>
                                    <a:gd name="T37" fmla="*/ 74765 h 79807"/>
                                    <a:gd name="T38" fmla="*/ 54458 w 73660"/>
                                    <a:gd name="T39" fmla="*/ 75095 h 79807"/>
                                    <a:gd name="T40" fmla="*/ 57391 w 73660"/>
                                    <a:gd name="T41" fmla="*/ 77457 h 79807"/>
                                    <a:gd name="T42" fmla="*/ 54089 w 73660"/>
                                    <a:gd name="T43" fmla="*/ 79807 h 79807"/>
                                    <a:gd name="T44" fmla="*/ 42456 w 73660"/>
                                    <a:gd name="T45" fmla="*/ 79578 h 79807"/>
                                    <a:gd name="T46" fmla="*/ 37351 w 73660"/>
                                    <a:gd name="T47" fmla="*/ 79451 h 79807"/>
                                    <a:gd name="T48" fmla="*/ 32360 w 73660"/>
                                    <a:gd name="T49" fmla="*/ 79604 h 79807"/>
                                    <a:gd name="T50" fmla="*/ 23813 w 73660"/>
                                    <a:gd name="T51" fmla="*/ 79807 h 79807"/>
                                    <a:gd name="T52" fmla="*/ 20511 w 73660"/>
                                    <a:gd name="T53" fmla="*/ 77457 h 79807"/>
                                    <a:gd name="T54" fmla="*/ 23444 w 73660"/>
                                    <a:gd name="T55" fmla="*/ 75095 h 79807"/>
                                    <a:gd name="T56" fmla="*/ 26734 w 73660"/>
                                    <a:gd name="T57" fmla="*/ 74803 h 79807"/>
                                    <a:gd name="T58" fmla="*/ 28867 w 73660"/>
                                    <a:gd name="T59" fmla="*/ 70574 h 79807"/>
                                    <a:gd name="T60" fmla="*/ 29350 w 73660"/>
                                    <a:gd name="T61" fmla="*/ 49390 h 79807"/>
                                    <a:gd name="T62" fmla="*/ 29350 w 73660"/>
                                    <a:gd name="T63" fmla="*/ 10173 h 79807"/>
                                    <a:gd name="T64" fmla="*/ 15215 w 73660"/>
                                    <a:gd name="T65" fmla="*/ 10490 h 79807"/>
                                    <a:gd name="T66" fmla="*/ 6248 w 73660"/>
                                    <a:gd name="T67" fmla="*/ 12992 h 79807"/>
                                    <a:gd name="T68" fmla="*/ 4636 w 73660"/>
                                    <a:gd name="T69" fmla="*/ 16078 h 79807"/>
                                    <a:gd name="T70" fmla="*/ 2236 w 73660"/>
                                    <a:gd name="T71" fmla="*/ 18275 h 79807"/>
                                    <a:gd name="T72" fmla="*/ 0 w 73660"/>
                                    <a:gd name="T73" fmla="*/ 15316 h 79807"/>
                                    <a:gd name="T74" fmla="*/ 2261 w 73660"/>
                                    <a:gd name="T75" fmla="*/ 2845 h 79807"/>
                                    <a:gd name="T76" fmla="*/ 4699 w 73660"/>
                                    <a:gd name="T77" fmla="*/ 0 h 79807"/>
                                    <a:gd name="T78" fmla="*/ 0 w 73660"/>
                                    <a:gd name="T79" fmla="*/ 0 h 79807"/>
                                    <a:gd name="T80" fmla="*/ 73660 w 73660"/>
                                    <a:gd name="T81" fmla="*/ 79807 h 7980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Lst>
                                  <a:rect l="T78" t="T79" r="T80" b="T81"/>
                                  <a:pathLst>
                                    <a:path w="73660" h="79807">
                                      <a:moveTo>
                                        <a:pt x="4699" y="0"/>
                                      </a:moveTo>
                                      <a:cubicBezTo>
                                        <a:pt x="5283" y="0"/>
                                        <a:pt x="5804" y="191"/>
                                        <a:pt x="6401" y="432"/>
                                      </a:cubicBezTo>
                                      <a:cubicBezTo>
                                        <a:pt x="7125" y="686"/>
                                        <a:pt x="7989" y="991"/>
                                        <a:pt x="9360" y="1194"/>
                                      </a:cubicBezTo>
                                      <a:cubicBezTo>
                                        <a:pt x="11976" y="1499"/>
                                        <a:pt x="15596" y="1651"/>
                                        <a:pt x="19558" y="1651"/>
                                      </a:cubicBezTo>
                                      <a:lnTo>
                                        <a:pt x="61633" y="1651"/>
                                      </a:lnTo>
                                      <a:cubicBezTo>
                                        <a:pt x="64262" y="1651"/>
                                        <a:pt x="66510" y="1511"/>
                                        <a:pt x="68530" y="1207"/>
                                      </a:cubicBezTo>
                                      <a:cubicBezTo>
                                        <a:pt x="69393" y="1079"/>
                                        <a:pt x="70028" y="953"/>
                                        <a:pt x="70460" y="864"/>
                                      </a:cubicBezTo>
                                      <a:cubicBezTo>
                                        <a:pt x="70993" y="762"/>
                                        <a:pt x="71336" y="711"/>
                                        <a:pt x="71552" y="711"/>
                                      </a:cubicBezTo>
                                      <a:cubicBezTo>
                                        <a:pt x="73660" y="711"/>
                                        <a:pt x="73660" y="2934"/>
                                        <a:pt x="73660" y="4128"/>
                                      </a:cubicBezTo>
                                      <a:cubicBezTo>
                                        <a:pt x="73660" y="5156"/>
                                        <a:pt x="73609" y="7366"/>
                                        <a:pt x="73559" y="9690"/>
                                      </a:cubicBezTo>
                                      <a:cubicBezTo>
                                        <a:pt x="73495" y="12243"/>
                                        <a:pt x="73432" y="14923"/>
                                        <a:pt x="73432" y="16282"/>
                                      </a:cubicBezTo>
                                      <a:cubicBezTo>
                                        <a:pt x="73216" y="18275"/>
                                        <a:pt x="72467" y="19215"/>
                                        <a:pt x="71196" y="19215"/>
                                      </a:cubicBezTo>
                                      <a:cubicBezTo>
                                        <a:pt x="68986" y="19215"/>
                                        <a:pt x="68809" y="17145"/>
                                        <a:pt x="68720" y="16027"/>
                                      </a:cubicBezTo>
                                      <a:lnTo>
                                        <a:pt x="68606" y="14999"/>
                                      </a:lnTo>
                                      <a:cubicBezTo>
                                        <a:pt x="68352" y="12179"/>
                                        <a:pt x="64250" y="10452"/>
                                        <a:pt x="57633" y="10376"/>
                                      </a:cubicBezTo>
                                      <a:lnTo>
                                        <a:pt x="45834" y="10160"/>
                                      </a:lnTo>
                                      <a:lnTo>
                                        <a:pt x="45834" y="49390"/>
                                      </a:lnTo>
                                      <a:cubicBezTo>
                                        <a:pt x="45834" y="60211"/>
                                        <a:pt x="46025" y="66992"/>
                                        <a:pt x="46431" y="70726"/>
                                      </a:cubicBezTo>
                                      <a:cubicBezTo>
                                        <a:pt x="46774" y="73470"/>
                                        <a:pt x="47232" y="74435"/>
                                        <a:pt x="49327" y="74765"/>
                                      </a:cubicBezTo>
                                      <a:cubicBezTo>
                                        <a:pt x="50660" y="74981"/>
                                        <a:pt x="52921" y="75095"/>
                                        <a:pt x="54458" y="75095"/>
                                      </a:cubicBezTo>
                                      <a:cubicBezTo>
                                        <a:pt x="56388" y="75095"/>
                                        <a:pt x="57391" y="76289"/>
                                        <a:pt x="57391" y="77457"/>
                                      </a:cubicBezTo>
                                      <a:cubicBezTo>
                                        <a:pt x="57391" y="78587"/>
                                        <a:pt x="56541" y="79807"/>
                                        <a:pt x="54089" y="79807"/>
                                      </a:cubicBezTo>
                                      <a:cubicBezTo>
                                        <a:pt x="49962" y="79807"/>
                                        <a:pt x="45784" y="79680"/>
                                        <a:pt x="42456" y="79578"/>
                                      </a:cubicBezTo>
                                      <a:cubicBezTo>
                                        <a:pt x="40310" y="79515"/>
                                        <a:pt x="38519" y="79451"/>
                                        <a:pt x="37351" y="79451"/>
                                      </a:cubicBezTo>
                                      <a:cubicBezTo>
                                        <a:pt x="36348" y="79451"/>
                                        <a:pt x="34493" y="79527"/>
                                        <a:pt x="32360" y="79604"/>
                                      </a:cubicBezTo>
                                      <a:cubicBezTo>
                                        <a:pt x="29490" y="79705"/>
                                        <a:pt x="26162" y="79807"/>
                                        <a:pt x="23813" y="79807"/>
                                      </a:cubicBezTo>
                                      <a:cubicBezTo>
                                        <a:pt x="20739" y="79807"/>
                                        <a:pt x="20511" y="78003"/>
                                        <a:pt x="20511" y="77457"/>
                                      </a:cubicBezTo>
                                      <a:cubicBezTo>
                                        <a:pt x="20511" y="76276"/>
                                        <a:pt x="21412" y="75095"/>
                                        <a:pt x="23444" y="75095"/>
                                      </a:cubicBezTo>
                                      <a:cubicBezTo>
                                        <a:pt x="25413" y="75095"/>
                                        <a:pt x="26365" y="74905"/>
                                        <a:pt x="26734" y="74803"/>
                                      </a:cubicBezTo>
                                      <a:cubicBezTo>
                                        <a:pt x="27877" y="74536"/>
                                        <a:pt x="28499" y="73825"/>
                                        <a:pt x="28867" y="70574"/>
                                      </a:cubicBezTo>
                                      <a:cubicBezTo>
                                        <a:pt x="29350" y="66421"/>
                                        <a:pt x="29350" y="58534"/>
                                        <a:pt x="29350" y="49390"/>
                                      </a:cubicBezTo>
                                      <a:lnTo>
                                        <a:pt x="29350" y="10173"/>
                                      </a:lnTo>
                                      <a:lnTo>
                                        <a:pt x="15215" y="10490"/>
                                      </a:lnTo>
                                      <a:cubicBezTo>
                                        <a:pt x="8992" y="10617"/>
                                        <a:pt x="7315" y="11430"/>
                                        <a:pt x="6248" y="12992"/>
                                      </a:cubicBezTo>
                                      <a:cubicBezTo>
                                        <a:pt x="5512" y="13957"/>
                                        <a:pt x="4979" y="14999"/>
                                        <a:pt x="4636" y="16078"/>
                                      </a:cubicBezTo>
                                      <a:cubicBezTo>
                                        <a:pt x="4458" y="16701"/>
                                        <a:pt x="4001" y="18275"/>
                                        <a:pt x="2236" y="18275"/>
                                      </a:cubicBezTo>
                                      <a:cubicBezTo>
                                        <a:pt x="1562" y="18275"/>
                                        <a:pt x="0" y="17983"/>
                                        <a:pt x="0" y="15316"/>
                                      </a:cubicBezTo>
                                      <a:cubicBezTo>
                                        <a:pt x="0" y="13437"/>
                                        <a:pt x="2083" y="3543"/>
                                        <a:pt x="2261" y="2845"/>
                                      </a:cubicBezTo>
                                      <a:cubicBezTo>
                                        <a:pt x="2388" y="2210"/>
                                        <a:pt x="2807" y="0"/>
                                        <a:pt x="4699" y="0"/>
                                      </a:cubicBezTo>
                                      <a:close/>
                                    </a:path>
                                  </a:pathLst>
                                </a:custGeom>
                                <a:solidFill>
                                  <a:srgbClr val="4965A0"/>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0" cap="flat">
                                      <a:solidFill>
                                        <a:srgbClr val="000000"/>
                                      </a:solidFill>
                                      <a:miter lim="127000"/>
                                      <a:headEnd/>
                                      <a:tailEnd/>
                                    </a14:hiddenLine>
                                  </a:ext>
                                </a:extLst>
                              </wps:spPr>
                              <wps:bodyPr rot="0" vert="horz" wrap="square" lIns="91440" tIns="45720" rIns="91440" bIns="45720" anchor="t" anchorCtr="0" upright="1">
                                <a:noAutofit/>
                              </wps:bodyPr>
                            </wps:wsp>
                            <wps:wsp>
                              <wps:cNvPr id="136" name="Shape 52"/>
                              <wps:cNvSpPr>
                                <a:spLocks/>
                              </wps:cNvSpPr>
                              <wps:spPr bwMode="auto">
                                <a:xfrm>
                                  <a:off x="1148371" y="213902"/>
                                  <a:ext cx="83324" cy="78397"/>
                                </a:xfrm>
                                <a:custGeom>
                                  <a:avLst/>
                                  <a:gdLst>
                                    <a:gd name="T0" fmla="*/ 3289 w 83324"/>
                                    <a:gd name="T1" fmla="*/ 0 h 78397"/>
                                    <a:gd name="T2" fmla="*/ 7925 w 83324"/>
                                    <a:gd name="T3" fmla="*/ 89 h 78397"/>
                                    <a:gd name="T4" fmla="*/ 16256 w 83324"/>
                                    <a:gd name="T5" fmla="*/ 241 h 78397"/>
                                    <a:gd name="T6" fmla="*/ 20066 w 83324"/>
                                    <a:gd name="T7" fmla="*/ 153 h 78397"/>
                                    <a:gd name="T8" fmla="*/ 28054 w 83324"/>
                                    <a:gd name="T9" fmla="*/ 0 h 78397"/>
                                    <a:gd name="T10" fmla="*/ 30861 w 83324"/>
                                    <a:gd name="T11" fmla="*/ 2235 h 78397"/>
                                    <a:gd name="T12" fmla="*/ 28346 w 83324"/>
                                    <a:gd name="T13" fmla="*/ 4572 h 78397"/>
                                    <a:gd name="T14" fmla="*/ 27572 w 83324"/>
                                    <a:gd name="T15" fmla="*/ 4775 h 78397"/>
                                    <a:gd name="T16" fmla="*/ 27089 w 83324"/>
                                    <a:gd name="T17" fmla="*/ 5004 h 78397"/>
                                    <a:gd name="T18" fmla="*/ 28219 w 83324"/>
                                    <a:gd name="T19" fmla="*/ 7823 h 78397"/>
                                    <a:gd name="T20" fmla="*/ 36169 w 83324"/>
                                    <a:gd name="T21" fmla="*/ 21374 h 78397"/>
                                    <a:gd name="T22" fmla="*/ 44285 w 83324"/>
                                    <a:gd name="T23" fmla="*/ 35294 h 78397"/>
                                    <a:gd name="T24" fmla="*/ 47765 w 83324"/>
                                    <a:gd name="T25" fmla="*/ 29286 h 78397"/>
                                    <a:gd name="T26" fmla="*/ 58585 w 83324"/>
                                    <a:gd name="T27" fmla="*/ 10376 h 78397"/>
                                    <a:gd name="T28" fmla="*/ 59982 w 83324"/>
                                    <a:gd name="T29" fmla="*/ 5652 h 78397"/>
                                    <a:gd name="T30" fmla="*/ 58801 w 83324"/>
                                    <a:gd name="T31" fmla="*/ 4687 h 78397"/>
                                    <a:gd name="T32" fmla="*/ 58407 w 83324"/>
                                    <a:gd name="T33" fmla="*/ 4597 h 78397"/>
                                    <a:gd name="T34" fmla="*/ 55867 w 83324"/>
                                    <a:gd name="T35" fmla="*/ 2235 h 78397"/>
                                    <a:gd name="T36" fmla="*/ 58928 w 83324"/>
                                    <a:gd name="T37" fmla="*/ 0 h 78397"/>
                                    <a:gd name="T38" fmla="*/ 64300 w 83324"/>
                                    <a:gd name="T39" fmla="*/ 127 h 78397"/>
                                    <a:gd name="T40" fmla="*/ 69075 w 83324"/>
                                    <a:gd name="T41" fmla="*/ 241 h 78397"/>
                                    <a:gd name="T42" fmla="*/ 74841 w 83324"/>
                                    <a:gd name="T43" fmla="*/ 114 h 78397"/>
                                    <a:gd name="T44" fmla="*/ 80149 w 83324"/>
                                    <a:gd name="T45" fmla="*/ 0 h 78397"/>
                                    <a:gd name="T46" fmla="*/ 83324 w 83324"/>
                                    <a:gd name="T47" fmla="*/ 2121 h 78397"/>
                                    <a:gd name="T48" fmla="*/ 80023 w 83324"/>
                                    <a:gd name="T49" fmla="*/ 4597 h 78397"/>
                                    <a:gd name="T50" fmla="*/ 76098 w 83324"/>
                                    <a:gd name="T51" fmla="*/ 5652 h 78397"/>
                                    <a:gd name="T52" fmla="*/ 71132 w 83324"/>
                                    <a:gd name="T53" fmla="*/ 10020 h 78397"/>
                                    <a:gd name="T54" fmla="*/ 51155 w 83324"/>
                                    <a:gd name="T55" fmla="*/ 41783 h 78397"/>
                                    <a:gd name="T56" fmla="*/ 49962 w 83324"/>
                                    <a:gd name="T57" fmla="*/ 50089 h 78397"/>
                                    <a:gd name="T58" fmla="*/ 49962 w 83324"/>
                                    <a:gd name="T59" fmla="*/ 59296 h 78397"/>
                                    <a:gd name="T60" fmla="*/ 50203 w 83324"/>
                                    <a:gd name="T61" fmla="*/ 69228 h 78397"/>
                                    <a:gd name="T62" fmla="*/ 53353 w 83324"/>
                                    <a:gd name="T63" fmla="*/ 73342 h 78397"/>
                                    <a:gd name="T64" fmla="*/ 58331 w 83324"/>
                                    <a:gd name="T65" fmla="*/ 73673 h 78397"/>
                                    <a:gd name="T66" fmla="*/ 61404 w 83324"/>
                                    <a:gd name="T67" fmla="*/ 76022 h 78397"/>
                                    <a:gd name="T68" fmla="*/ 57861 w 83324"/>
                                    <a:gd name="T69" fmla="*/ 78397 h 78397"/>
                                    <a:gd name="T70" fmla="*/ 46596 w 83324"/>
                                    <a:gd name="T71" fmla="*/ 78168 h 78397"/>
                                    <a:gd name="T72" fmla="*/ 41605 w 83324"/>
                                    <a:gd name="T73" fmla="*/ 78029 h 78397"/>
                                    <a:gd name="T74" fmla="*/ 36195 w 83324"/>
                                    <a:gd name="T75" fmla="*/ 78194 h 78397"/>
                                    <a:gd name="T76" fmla="*/ 28156 w 83324"/>
                                    <a:gd name="T77" fmla="*/ 78397 h 78397"/>
                                    <a:gd name="T78" fmla="*/ 24638 w 83324"/>
                                    <a:gd name="T79" fmla="*/ 76022 h 78397"/>
                                    <a:gd name="T80" fmla="*/ 27572 w 83324"/>
                                    <a:gd name="T81" fmla="*/ 73673 h 78397"/>
                                    <a:gd name="T82" fmla="*/ 30912 w 83324"/>
                                    <a:gd name="T83" fmla="*/ 73368 h 78397"/>
                                    <a:gd name="T84" fmla="*/ 33109 w 83324"/>
                                    <a:gd name="T85" fmla="*/ 69202 h 78397"/>
                                    <a:gd name="T86" fmla="*/ 33477 w 83324"/>
                                    <a:gd name="T87" fmla="*/ 59296 h 78397"/>
                                    <a:gd name="T88" fmla="*/ 33477 w 83324"/>
                                    <a:gd name="T89" fmla="*/ 51041 h 78397"/>
                                    <a:gd name="T90" fmla="*/ 31242 w 83324"/>
                                    <a:gd name="T91" fmla="*/ 41110 h 78397"/>
                                    <a:gd name="T92" fmla="*/ 12827 w 83324"/>
                                    <a:gd name="T93" fmla="*/ 12395 h 78397"/>
                                    <a:gd name="T94" fmla="*/ 6566 w 83324"/>
                                    <a:gd name="T95" fmla="*/ 5728 h 78397"/>
                                    <a:gd name="T96" fmla="*/ 2819 w 83324"/>
                                    <a:gd name="T97" fmla="*/ 4597 h 78397"/>
                                    <a:gd name="T98" fmla="*/ 0 w 83324"/>
                                    <a:gd name="T99" fmla="*/ 2235 h 78397"/>
                                    <a:gd name="T100" fmla="*/ 3289 w 83324"/>
                                    <a:gd name="T101" fmla="*/ 0 h 78397"/>
                                    <a:gd name="T102" fmla="*/ 0 w 83324"/>
                                    <a:gd name="T103" fmla="*/ 0 h 78397"/>
                                    <a:gd name="T104" fmla="*/ 83324 w 83324"/>
                                    <a:gd name="T105" fmla="*/ 78397 h 783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T102" t="T103" r="T104" b="T105"/>
                                  <a:pathLst>
                                    <a:path w="83324" h="78397">
                                      <a:moveTo>
                                        <a:pt x="3289" y="0"/>
                                      </a:moveTo>
                                      <a:cubicBezTo>
                                        <a:pt x="4026" y="0"/>
                                        <a:pt x="5829" y="38"/>
                                        <a:pt x="7925" y="89"/>
                                      </a:cubicBezTo>
                                      <a:cubicBezTo>
                                        <a:pt x="10820" y="153"/>
                                        <a:pt x="14262" y="241"/>
                                        <a:pt x="16256" y="241"/>
                                      </a:cubicBezTo>
                                      <a:cubicBezTo>
                                        <a:pt x="17157" y="241"/>
                                        <a:pt x="18491" y="203"/>
                                        <a:pt x="20066" y="153"/>
                                      </a:cubicBezTo>
                                      <a:cubicBezTo>
                                        <a:pt x="22390" y="89"/>
                                        <a:pt x="25247" y="0"/>
                                        <a:pt x="28054" y="0"/>
                                      </a:cubicBezTo>
                                      <a:cubicBezTo>
                                        <a:pt x="30657" y="0"/>
                                        <a:pt x="30861" y="1727"/>
                                        <a:pt x="30861" y="2235"/>
                                      </a:cubicBezTo>
                                      <a:cubicBezTo>
                                        <a:pt x="30861" y="3925"/>
                                        <a:pt x="29476" y="4280"/>
                                        <a:pt x="28346" y="4572"/>
                                      </a:cubicBezTo>
                                      <a:lnTo>
                                        <a:pt x="27572" y="4775"/>
                                      </a:lnTo>
                                      <a:cubicBezTo>
                                        <a:pt x="27178" y="4890"/>
                                        <a:pt x="27089" y="5004"/>
                                        <a:pt x="27089" y="5004"/>
                                      </a:cubicBezTo>
                                      <a:cubicBezTo>
                                        <a:pt x="27076" y="5372"/>
                                        <a:pt x="27229" y="6147"/>
                                        <a:pt x="28219" y="7823"/>
                                      </a:cubicBezTo>
                                      <a:cubicBezTo>
                                        <a:pt x="29083" y="9258"/>
                                        <a:pt x="32537" y="15189"/>
                                        <a:pt x="36169" y="21374"/>
                                      </a:cubicBezTo>
                                      <a:cubicBezTo>
                                        <a:pt x="39306" y="26784"/>
                                        <a:pt x="42545" y="32334"/>
                                        <a:pt x="44285" y="35294"/>
                                      </a:cubicBezTo>
                                      <a:cubicBezTo>
                                        <a:pt x="45136" y="33808"/>
                                        <a:pt x="46367" y="31674"/>
                                        <a:pt x="47765" y="29286"/>
                                      </a:cubicBezTo>
                                      <a:cubicBezTo>
                                        <a:pt x="51930" y="22123"/>
                                        <a:pt x="57620" y="12332"/>
                                        <a:pt x="58585" y="10376"/>
                                      </a:cubicBezTo>
                                      <a:cubicBezTo>
                                        <a:pt x="59741" y="7963"/>
                                        <a:pt x="59982" y="6464"/>
                                        <a:pt x="59982" y="5652"/>
                                      </a:cubicBezTo>
                                      <a:cubicBezTo>
                                        <a:pt x="59982" y="5385"/>
                                        <a:pt x="59982" y="4928"/>
                                        <a:pt x="58801" y="4687"/>
                                      </a:cubicBezTo>
                                      <a:lnTo>
                                        <a:pt x="58407" y="4597"/>
                                      </a:lnTo>
                                      <a:cubicBezTo>
                                        <a:pt x="57531" y="4382"/>
                                        <a:pt x="55867" y="4001"/>
                                        <a:pt x="55867" y="2235"/>
                                      </a:cubicBezTo>
                                      <a:cubicBezTo>
                                        <a:pt x="55867" y="1397"/>
                                        <a:pt x="56261" y="0"/>
                                        <a:pt x="58928" y="0"/>
                                      </a:cubicBezTo>
                                      <a:cubicBezTo>
                                        <a:pt x="60693" y="0"/>
                                        <a:pt x="62522" y="64"/>
                                        <a:pt x="64300" y="127"/>
                                      </a:cubicBezTo>
                                      <a:cubicBezTo>
                                        <a:pt x="65964" y="178"/>
                                        <a:pt x="67589" y="241"/>
                                        <a:pt x="69075" y="241"/>
                                      </a:cubicBezTo>
                                      <a:cubicBezTo>
                                        <a:pt x="70193" y="241"/>
                                        <a:pt x="72555" y="178"/>
                                        <a:pt x="74841" y="114"/>
                                      </a:cubicBezTo>
                                      <a:cubicBezTo>
                                        <a:pt x="77025" y="51"/>
                                        <a:pt x="79172" y="0"/>
                                        <a:pt x="80149" y="0"/>
                                      </a:cubicBezTo>
                                      <a:cubicBezTo>
                                        <a:pt x="82918" y="0"/>
                                        <a:pt x="83324" y="1334"/>
                                        <a:pt x="83324" y="2121"/>
                                      </a:cubicBezTo>
                                      <a:cubicBezTo>
                                        <a:pt x="83324" y="3315"/>
                                        <a:pt x="82296" y="4597"/>
                                        <a:pt x="80023" y="4597"/>
                                      </a:cubicBezTo>
                                      <a:cubicBezTo>
                                        <a:pt x="79222" y="4597"/>
                                        <a:pt x="77520" y="4991"/>
                                        <a:pt x="76098" y="5652"/>
                                      </a:cubicBezTo>
                                      <a:cubicBezTo>
                                        <a:pt x="74104" y="6604"/>
                                        <a:pt x="73292" y="7391"/>
                                        <a:pt x="71132" y="10020"/>
                                      </a:cubicBezTo>
                                      <a:cubicBezTo>
                                        <a:pt x="67716" y="14021"/>
                                        <a:pt x="52895" y="37846"/>
                                        <a:pt x="51155" y="41783"/>
                                      </a:cubicBezTo>
                                      <a:cubicBezTo>
                                        <a:pt x="49911" y="44742"/>
                                        <a:pt x="49936" y="47333"/>
                                        <a:pt x="49962" y="50089"/>
                                      </a:cubicBezTo>
                                      <a:lnTo>
                                        <a:pt x="49962" y="59296"/>
                                      </a:lnTo>
                                      <a:cubicBezTo>
                                        <a:pt x="49962" y="60859"/>
                                        <a:pt x="49962" y="65037"/>
                                        <a:pt x="50203" y="69228"/>
                                      </a:cubicBezTo>
                                      <a:cubicBezTo>
                                        <a:pt x="50406" y="71984"/>
                                        <a:pt x="51219" y="73013"/>
                                        <a:pt x="53353" y="73342"/>
                                      </a:cubicBezTo>
                                      <a:cubicBezTo>
                                        <a:pt x="54775" y="73571"/>
                                        <a:pt x="56934" y="73673"/>
                                        <a:pt x="58331" y="73673"/>
                                      </a:cubicBezTo>
                                      <a:cubicBezTo>
                                        <a:pt x="60325" y="73673"/>
                                        <a:pt x="61404" y="74892"/>
                                        <a:pt x="61404" y="76022"/>
                                      </a:cubicBezTo>
                                      <a:cubicBezTo>
                                        <a:pt x="61404" y="76746"/>
                                        <a:pt x="61049" y="78397"/>
                                        <a:pt x="57861" y="78397"/>
                                      </a:cubicBezTo>
                                      <a:cubicBezTo>
                                        <a:pt x="53962" y="78397"/>
                                        <a:pt x="49860" y="78258"/>
                                        <a:pt x="46596" y="78168"/>
                                      </a:cubicBezTo>
                                      <a:cubicBezTo>
                                        <a:pt x="44475" y="78093"/>
                                        <a:pt x="42697" y="78029"/>
                                        <a:pt x="41605" y="78029"/>
                                      </a:cubicBezTo>
                                      <a:cubicBezTo>
                                        <a:pt x="40449" y="78029"/>
                                        <a:pt x="38405" y="78118"/>
                                        <a:pt x="36195" y="78194"/>
                                      </a:cubicBezTo>
                                      <a:cubicBezTo>
                                        <a:pt x="33401" y="78283"/>
                                        <a:pt x="30315" y="78397"/>
                                        <a:pt x="28156" y="78397"/>
                                      </a:cubicBezTo>
                                      <a:cubicBezTo>
                                        <a:pt x="25819" y="78397"/>
                                        <a:pt x="24638" y="77597"/>
                                        <a:pt x="24638" y="76022"/>
                                      </a:cubicBezTo>
                                      <a:cubicBezTo>
                                        <a:pt x="24638" y="74867"/>
                                        <a:pt x="25628" y="73673"/>
                                        <a:pt x="27572" y="73673"/>
                                      </a:cubicBezTo>
                                      <a:cubicBezTo>
                                        <a:pt x="28918" y="73673"/>
                                        <a:pt x="30124" y="73571"/>
                                        <a:pt x="30912" y="73368"/>
                                      </a:cubicBezTo>
                                      <a:cubicBezTo>
                                        <a:pt x="31877" y="73152"/>
                                        <a:pt x="32867" y="72492"/>
                                        <a:pt x="33109" y="69202"/>
                                      </a:cubicBezTo>
                                      <a:cubicBezTo>
                                        <a:pt x="33477" y="65012"/>
                                        <a:pt x="33477" y="60859"/>
                                        <a:pt x="33477" y="59296"/>
                                      </a:cubicBezTo>
                                      <a:lnTo>
                                        <a:pt x="33477" y="51041"/>
                                      </a:lnTo>
                                      <a:cubicBezTo>
                                        <a:pt x="33477" y="45733"/>
                                        <a:pt x="32524" y="43790"/>
                                        <a:pt x="31242" y="41110"/>
                                      </a:cubicBezTo>
                                      <a:cubicBezTo>
                                        <a:pt x="30607" y="39777"/>
                                        <a:pt x="16789" y="18161"/>
                                        <a:pt x="12827" y="12395"/>
                                      </a:cubicBezTo>
                                      <a:cubicBezTo>
                                        <a:pt x="10185" y="8699"/>
                                        <a:pt x="8267" y="6642"/>
                                        <a:pt x="6566" y="5728"/>
                                      </a:cubicBezTo>
                                      <a:cubicBezTo>
                                        <a:pt x="5334" y="5055"/>
                                        <a:pt x="3797" y="4597"/>
                                        <a:pt x="2819" y="4597"/>
                                      </a:cubicBezTo>
                                      <a:cubicBezTo>
                                        <a:pt x="1155" y="4597"/>
                                        <a:pt x="0" y="3632"/>
                                        <a:pt x="0" y="2235"/>
                                      </a:cubicBezTo>
                                      <a:cubicBezTo>
                                        <a:pt x="0" y="1219"/>
                                        <a:pt x="558" y="0"/>
                                        <a:pt x="3289" y="0"/>
                                      </a:cubicBezTo>
                                      <a:close/>
                                    </a:path>
                                  </a:pathLst>
                                </a:custGeom>
                                <a:solidFill>
                                  <a:srgbClr val="4965A0"/>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0" cap="flat">
                                      <a:solidFill>
                                        <a:srgbClr val="000000"/>
                                      </a:solidFill>
                                      <a:miter lim="127000"/>
                                      <a:headEnd/>
                                      <a:tailEnd/>
                                    </a14:hiddenLine>
                                  </a:ext>
                                </a:extLst>
                              </wps:spPr>
                              <wps:bodyPr rot="0" vert="horz" wrap="square" lIns="91440" tIns="45720" rIns="91440" bIns="45720" anchor="t" anchorCtr="0" upright="1">
                                <a:noAutofit/>
                              </wps:bodyPr>
                            </wps:wsp>
                            <wps:wsp>
                              <wps:cNvPr id="137" name="Shape 53"/>
                              <wps:cNvSpPr>
                                <a:spLocks/>
                              </wps:cNvSpPr>
                              <wps:spPr bwMode="auto">
                                <a:xfrm>
                                  <a:off x="1435473" y="45122"/>
                                  <a:ext cx="108052" cy="96050"/>
                                </a:xfrm>
                                <a:custGeom>
                                  <a:avLst/>
                                  <a:gdLst>
                                    <a:gd name="T0" fmla="*/ 0 w 108052"/>
                                    <a:gd name="T1" fmla="*/ 0 h 96050"/>
                                    <a:gd name="T2" fmla="*/ 31864 w 108052"/>
                                    <a:gd name="T3" fmla="*/ 0 h 96050"/>
                                    <a:gd name="T4" fmla="*/ 53886 w 108052"/>
                                    <a:gd name="T5" fmla="*/ 62674 h 96050"/>
                                    <a:gd name="T6" fmla="*/ 54153 w 108052"/>
                                    <a:gd name="T7" fmla="*/ 62674 h 96050"/>
                                    <a:gd name="T8" fmla="*/ 76302 w 108052"/>
                                    <a:gd name="T9" fmla="*/ 0 h 96050"/>
                                    <a:gd name="T10" fmla="*/ 108052 w 108052"/>
                                    <a:gd name="T11" fmla="*/ 0 h 96050"/>
                                    <a:gd name="T12" fmla="*/ 108052 w 108052"/>
                                    <a:gd name="T13" fmla="*/ 96050 h 96050"/>
                                    <a:gd name="T14" fmla="*/ 86970 w 108052"/>
                                    <a:gd name="T15" fmla="*/ 96050 h 96050"/>
                                    <a:gd name="T16" fmla="*/ 86970 w 108052"/>
                                    <a:gd name="T17" fmla="*/ 22390 h 96050"/>
                                    <a:gd name="T18" fmla="*/ 86716 w 108052"/>
                                    <a:gd name="T19" fmla="*/ 22390 h 96050"/>
                                    <a:gd name="T20" fmla="*/ 61582 w 108052"/>
                                    <a:gd name="T21" fmla="*/ 96050 h 96050"/>
                                    <a:gd name="T22" fmla="*/ 45504 w 108052"/>
                                    <a:gd name="T23" fmla="*/ 96050 h 96050"/>
                                    <a:gd name="T24" fmla="*/ 21336 w 108052"/>
                                    <a:gd name="T25" fmla="*/ 22390 h 96050"/>
                                    <a:gd name="T26" fmla="*/ 21069 w 108052"/>
                                    <a:gd name="T27" fmla="*/ 22390 h 96050"/>
                                    <a:gd name="T28" fmla="*/ 21069 w 108052"/>
                                    <a:gd name="T29" fmla="*/ 96050 h 96050"/>
                                    <a:gd name="T30" fmla="*/ 0 w 108052"/>
                                    <a:gd name="T31" fmla="*/ 96050 h 96050"/>
                                    <a:gd name="T32" fmla="*/ 0 w 108052"/>
                                    <a:gd name="T33" fmla="*/ 0 h 96050"/>
                                    <a:gd name="T34" fmla="*/ 0 w 108052"/>
                                    <a:gd name="T35" fmla="*/ 0 h 96050"/>
                                    <a:gd name="T36" fmla="*/ 108052 w 108052"/>
                                    <a:gd name="T37" fmla="*/ 96050 h 960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T34" t="T35" r="T36" b="T37"/>
                                  <a:pathLst>
                                    <a:path w="108052" h="96050">
                                      <a:moveTo>
                                        <a:pt x="0" y="0"/>
                                      </a:moveTo>
                                      <a:lnTo>
                                        <a:pt x="31864" y="0"/>
                                      </a:lnTo>
                                      <a:lnTo>
                                        <a:pt x="53886" y="62674"/>
                                      </a:lnTo>
                                      <a:lnTo>
                                        <a:pt x="54153" y="62674"/>
                                      </a:lnTo>
                                      <a:lnTo>
                                        <a:pt x="76302" y="0"/>
                                      </a:lnTo>
                                      <a:lnTo>
                                        <a:pt x="108052" y="0"/>
                                      </a:lnTo>
                                      <a:lnTo>
                                        <a:pt x="108052" y="96050"/>
                                      </a:lnTo>
                                      <a:lnTo>
                                        <a:pt x="86970" y="96050"/>
                                      </a:lnTo>
                                      <a:lnTo>
                                        <a:pt x="86970" y="22390"/>
                                      </a:lnTo>
                                      <a:lnTo>
                                        <a:pt x="86716" y="22390"/>
                                      </a:lnTo>
                                      <a:lnTo>
                                        <a:pt x="61582" y="96050"/>
                                      </a:lnTo>
                                      <a:lnTo>
                                        <a:pt x="45504" y="96050"/>
                                      </a:lnTo>
                                      <a:lnTo>
                                        <a:pt x="21336" y="22390"/>
                                      </a:lnTo>
                                      <a:lnTo>
                                        <a:pt x="21069" y="22390"/>
                                      </a:lnTo>
                                      <a:lnTo>
                                        <a:pt x="21069" y="96050"/>
                                      </a:lnTo>
                                      <a:lnTo>
                                        <a:pt x="0" y="96050"/>
                                      </a:lnTo>
                                      <a:lnTo>
                                        <a:pt x="0" y="0"/>
                                      </a:lnTo>
                                      <a:close/>
                                    </a:path>
                                  </a:pathLst>
                                </a:custGeom>
                                <a:solidFill>
                                  <a:srgbClr val="4965A0"/>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0" cap="flat">
                                      <a:solidFill>
                                        <a:srgbClr val="000000"/>
                                      </a:solidFill>
                                      <a:miter lim="127000"/>
                                      <a:headEnd/>
                                      <a:tailEnd/>
                                    </a14:hiddenLine>
                                  </a:ext>
                                </a:extLst>
                              </wps:spPr>
                              <wps:bodyPr rot="0" vert="horz" wrap="square" lIns="91440" tIns="45720" rIns="91440" bIns="45720" anchor="t" anchorCtr="0" upright="1">
                                <a:noAutofit/>
                              </wps:bodyPr>
                            </wps:wsp>
                            <wps:wsp>
                              <wps:cNvPr id="138" name="Shape 54"/>
                              <wps:cNvSpPr>
                                <a:spLocks/>
                              </wps:cNvSpPr>
                              <wps:spPr bwMode="auto">
                                <a:xfrm>
                                  <a:off x="1556193" y="45122"/>
                                  <a:ext cx="49505" cy="96050"/>
                                </a:xfrm>
                                <a:custGeom>
                                  <a:avLst/>
                                  <a:gdLst>
                                    <a:gd name="T0" fmla="*/ 41326 w 49505"/>
                                    <a:gd name="T1" fmla="*/ 0 h 96050"/>
                                    <a:gd name="T2" fmla="*/ 49505 w 49505"/>
                                    <a:gd name="T3" fmla="*/ 0 h 96050"/>
                                    <a:gd name="T4" fmla="*/ 49505 w 49505"/>
                                    <a:gd name="T5" fmla="*/ 28134 h 96050"/>
                                    <a:gd name="T6" fmla="*/ 49428 w 49505"/>
                                    <a:gd name="T7" fmla="*/ 27940 h 96050"/>
                                    <a:gd name="T8" fmla="*/ 37821 w 49505"/>
                                    <a:gd name="T9" fmla="*/ 57798 h 96050"/>
                                    <a:gd name="T10" fmla="*/ 49505 w 49505"/>
                                    <a:gd name="T11" fmla="*/ 57798 h 96050"/>
                                    <a:gd name="T12" fmla="*/ 49505 w 49505"/>
                                    <a:gd name="T13" fmla="*/ 75705 h 96050"/>
                                    <a:gd name="T14" fmla="*/ 31191 w 49505"/>
                                    <a:gd name="T15" fmla="*/ 75705 h 96050"/>
                                    <a:gd name="T16" fmla="*/ 23241 w 49505"/>
                                    <a:gd name="T17" fmla="*/ 96050 h 96050"/>
                                    <a:gd name="T18" fmla="*/ 0 w 49505"/>
                                    <a:gd name="T19" fmla="*/ 96050 h 96050"/>
                                    <a:gd name="T20" fmla="*/ 41326 w 49505"/>
                                    <a:gd name="T21" fmla="*/ 0 h 96050"/>
                                    <a:gd name="T22" fmla="*/ 0 w 49505"/>
                                    <a:gd name="T23" fmla="*/ 0 h 96050"/>
                                    <a:gd name="T24" fmla="*/ 49505 w 49505"/>
                                    <a:gd name="T25" fmla="*/ 96050 h 960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T22" t="T23" r="T24" b="T25"/>
                                  <a:pathLst>
                                    <a:path w="49505" h="96050">
                                      <a:moveTo>
                                        <a:pt x="41326" y="0"/>
                                      </a:moveTo>
                                      <a:lnTo>
                                        <a:pt x="49505" y="0"/>
                                      </a:lnTo>
                                      <a:lnTo>
                                        <a:pt x="49505" y="28134"/>
                                      </a:lnTo>
                                      <a:lnTo>
                                        <a:pt x="49428" y="27940"/>
                                      </a:lnTo>
                                      <a:lnTo>
                                        <a:pt x="37821" y="57798"/>
                                      </a:lnTo>
                                      <a:lnTo>
                                        <a:pt x="49505" y="57798"/>
                                      </a:lnTo>
                                      <a:lnTo>
                                        <a:pt x="49505" y="75705"/>
                                      </a:lnTo>
                                      <a:lnTo>
                                        <a:pt x="31191" y="75705"/>
                                      </a:lnTo>
                                      <a:lnTo>
                                        <a:pt x="23241" y="96050"/>
                                      </a:lnTo>
                                      <a:lnTo>
                                        <a:pt x="0" y="96050"/>
                                      </a:lnTo>
                                      <a:lnTo>
                                        <a:pt x="41326" y="0"/>
                                      </a:lnTo>
                                      <a:close/>
                                    </a:path>
                                  </a:pathLst>
                                </a:custGeom>
                                <a:solidFill>
                                  <a:srgbClr val="4965A0"/>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0" cap="flat">
                                      <a:solidFill>
                                        <a:srgbClr val="000000"/>
                                      </a:solidFill>
                                      <a:miter lim="127000"/>
                                      <a:headEnd/>
                                      <a:tailEnd/>
                                    </a14:hiddenLine>
                                  </a:ext>
                                </a:extLst>
                              </wps:spPr>
                              <wps:bodyPr rot="0" vert="horz" wrap="square" lIns="91440" tIns="45720" rIns="91440" bIns="45720" anchor="t" anchorCtr="0" upright="1">
                                <a:noAutofit/>
                              </wps:bodyPr>
                            </wps:wsp>
                            <wps:wsp>
                              <wps:cNvPr id="139" name="Shape 55"/>
                              <wps:cNvSpPr>
                                <a:spLocks/>
                              </wps:cNvSpPr>
                              <wps:spPr bwMode="auto">
                                <a:xfrm>
                                  <a:off x="1605698" y="45122"/>
                                  <a:ext cx="50850" cy="96050"/>
                                </a:xfrm>
                                <a:custGeom>
                                  <a:avLst/>
                                  <a:gdLst>
                                    <a:gd name="T0" fmla="*/ 0 w 50850"/>
                                    <a:gd name="T1" fmla="*/ 0 h 96050"/>
                                    <a:gd name="T2" fmla="*/ 9245 w 50850"/>
                                    <a:gd name="T3" fmla="*/ 0 h 96050"/>
                                    <a:gd name="T4" fmla="*/ 50850 w 50850"/>
                                    <a:gd name="T5" fmla="*/ 96050 h 96050"/>
                                    <a:gd name="T6" fmla="*/ 27076 w 50850"/>
                                    <a:gd name="T7" fmla="*/ 96050 h 96050"/>
                                    <a:gd name="T8" fmla="*/ 18834 w 50850"/>
                                    <a:gd name="T9" fmla="*/ 75705 h 96050"/>
                                    <a:gd name="T10" fmla="*/ 0 w 50850"/>
                                    <a:gd name="T11" fmla="*/ 75705 h 96050"/>
                                    <a:gd name="T12" fmla="*/ 0 w 50850"/>
                                    <a:gd name="T13" fmla="*/ 57798 h 96050"/>
                                    <a:gd name="T14" fmla="*/ 11684 w 50850"/>
                                    <a:gd name="T15" fmla="*/ 57798 h 96050"/>
                                    <a:gd name="T16" fmla="*/ 0 w 50850"/>
                                    <a:gd name="T17" fmla="*/ 28134 h 96050"/>
                                    <a:gd name="T18" fmla="*/ 0 w 50850"/>
                                    <a:gd name="T19" fmla="*/ 0 h 96050"/>
                                    <a:gd name="T20" fmla="*/ 0 w 50850"/>
                                    <a:gd name="T21" fmla="*/ 0 h 96050"/>
                                    <a:gd name="T22" fmla="*/ 50850 w 50850"/>
                                    <a:gd name="T23" fmla="*/ 96050 h 960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T20" t="T21" r="T22" b="T23"/>
                                  <a:pathLst>
                                    <a:path w="50850" h="96050">
                                      <a:moveTo>
                                        <a:pt x="0" y="0"/>
                                      </a:moveTo>
                                      <a:lnTo>
                                        <a:pt x="9245" y="0"/>
                                      </a:lnTo>
                                      <a:lnTo>
                                        <a:pt x="50850" y="96050"/>
                                      </a:lnTo>
                                      <a:lnTo>
                                        <a:pt x="27076" y="96050"/>
                                      </a:lnTo>
                                      <a:lnTo>
                                        <a:pt x="18834" y="75705"/>
                                      </a:lnTo>
                                      <a:lnTo>
                                        <a:pt x="0" y="75705"/>
                                      </a:lnTo>
                                      <a:lnTo>
                                        <a:pt x="0" y="57798"/>
                                      </a:lnTo>
                                      <a:lnTo>
                                        <a:pt x="11684" y="57798"/>
                                      </a:lnTo>
                                      <a:lnTo>
                                        <a:pt x="0" y="28134"/>
                                      </a:lnTo>
                                      <a:lnTo>
                                        <a:pt x="0" y="0"/>
                                      </a:lnTo>
                                      <a:close/>
                                    </a:path>
                                  </a:pathLst>
                                </a:custGeom>
                                <a:solidFill>
                                  <a:srgbClr val="4965A0"/>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0" cap="flat">
                                      <a:solidFill>
                                        <a:srgbClr val="000000"/>
                                      </a:solidFill>
                                      <a:miter lim="127000"/>
                                      <a:headEnd/>
                                      <a:tailEnd/>
                                    </a14:hiddenLine>
                                  </a:ext>
                                </a:extLst>
                              </wps:spPr>
                              <wps:bodyPr rot="0" vert="horz" wrap="square" lIns="91440" tIns="45720" rIns="91440" bIns="45720" anchor="t" anchorCtr="0" upright="1">
                                <a:noAutofit/>
                              </wps:bodyPr>
                            </wps:wsp>
                            <wps:wsp>
                              <wps:cNvPr id="140" name="Shape 294"/>
                              <wps:cNvSpPr>
                                <a:spLocks/>
                              </wps:cNvSpPr>
                              <wps:spPr bwMode="auto">
                                <a:xfrm>
                                  <a:off x="1672314" y="45123"/>
                                  <a:ext cx="21069" cy="96050"/>
                                </a:xfrm>
                                <a:custGeom>
                                  <a:avLst/>
                                  <a:gdLst>
                                    <a:gd name="T0" fmla="*/ 0 w 21069"/>
                                    <a:gd name="T1" fmla="*/ 0 h 96050"/>
                                    <a:gd name="T2" fmla="*/ 21069 w 21069"/>
                                    <a:gd name="T3" fmla="*/ 0 h 96050"/>
                                    <a:gd name="T4" fmla="*/ 21069 w 21069"/>
                                    <a:gd name="T5" fmla="*/ 96050 h 96050"/>
                                    <a:gd name="T6" fmla="*/ 0 w 21069"/>
                                    <a:gd name="T7" fmla="*/ 96050 h 96050"/>
                                    <a:gd name="T8" fmla="*/ 0 w 21069"/>
                                    <a:gd name="T9" fmla="*/ 0 h 96050"/>
                                    <a:gd name="T10" fmla="*/ 0 w 21069"/>
                                    <a:gd name="T11" fmla="*/ 0 h 96050"/>
                                    <a:gd name="T12" fmla="*/ 21069 w 21069"/>
                                    <a:gd name="T13" fmla="*/ 96050 h 96050"/>
                                  </a:gdLst>
                                  <a:ahLst/>
                                  <a:cxnLst>
                                    <a:cxn ang="0">
                                      <a:pos x="T0" y="T1"/>
                                    </a:cxn>
                                    <a:cxn ang="0">
                                      <a:pos x="T2" y="T3"/>
                                    </a:cxn>
                                    <a:cxn ang="0">
                                      <a:pos x="T4" y="T5"/>
                                    </a:cxn>
                                    <a:cxn ang="0">
                                      <a:pos x="T6" y="T7"/>
                                    </a:cxn>
                                    <a:cxn ang="0">
                                      <a:pos x="T8" y="T9"/>
                                    </a:cxn>
                                  </a:cxnLst>
                                  <a:rect l="T10" t="T11" r="T12" b="T13"/>
                                  <a:pathLst>
                                    <a:path w="21069" h="96050">
                                      <a:moveTo>
                                        <a:pt x="0" y="0"/>
                                      </a:moveTo>
                                      <a:lnTo>
                                        <a:pt x="21069" y="0"/>
                                      </a:lnTo>
                                      <a:lnTo>
                                        <a:pt x="21069" y="96050"/>
                                      </a:lnTo>
                                      <a:lnTo>
                                        <a:pt x="0" y="96050"/>
                                      </a:lnTo>
                                      <a:lnTo>
                                        <a:pt x="0" y="0"/>
                                      </a:lnTo>
                                    </a:path>
                                  </a:pathLst>
                                </a:custGeom>
                                <a:solidFill>
                                  <a:srgbClr val="4965A0"/>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0" cap="flat">
                                      <a:solidFill>
                                        <a:srgbClr val="000000"/>
                                      </a:solidFill>
                                      <a:miter lim="127000"/>
                                      <a:headEnd/>
                                      <a:tailEnd/>
                                    </a14:hiddenLine>
                                  </a:ext>
                                </a:extLst>
                              </wps:spPr>
                              <wps:bodyPr rot="0" vert="horz" wrap="square" lIns="91440" tIns="45720" rIns="91440" bIns="45720" anchor="t" anchorCtr="0" upright="1">
                                <a:noAutofit/>
                              </wps:bodyPr>
                            </wps:wsp>
                            <wps:wsp>
                              <wps:cNvPr id="141" name="Shape 57"/>
                              <wps:cNvSpPr>
                                <a:spLocks/>
                              </wps:cNvSpPr>
                              <wps:spPr bwMode="auto">
                                <a:xfrm>
                                  <a:off x="1719576" y="45131"/>
                                  <a:ext cx="60109" cy="96050"/>
                                </a:xfrm>
                                <a:custGeom>
                                  <a:avLst/>
                                  <a:gdLst>
                                    <a:gd name="T0" fmla="*/ 0 w 60109"/>
                                    <a:gd name="T1" fmla="*/ 0 h 96050"/>
                                    <a:gd name="T2" fmla="*/ 21069 w 60109"/>
                                    <a:gd name="T3" fmla="*/ 0 h 96050"/>
                                    <a:gd name="T4" fmla="*/ 21069 w 60109"/>
                                    <a:gd name="T5" fmla="*/ 76505 h 96050"/>
                                    <a:gd name="T6" fmla="*/ 60109 w 60109"/>
                                    <a:gd name="T7" fmla="*/ 76505 h 96050"/>
                                    <a:gd name="T8" fmla="*/ 60109 w 60109"/>
                                    <a:gd name="T9" fmla="*/ 96050 h 96050"/>
                                    <a:gd name="T10" fmla="*/ 0 w 60109"/>
                                    <a:gd name="T11" fmla="*/ 96050 h 96050"/>
                                    <a:gd name="T12" fmla="*/ 0 w 60109"/>
                                    <a:gd name="T13" fmla="*/ 0 h 96050"/>
                                    <a:gd name="T14" fmla="*/ 0 w 60109"/>
                                    <a:gd name="T15" fmla="*/ 0 h 96050"/>
                                    <a:gd name="T16" fmla="*/ 60109 w 60109"/>
                                    <a:gd name="T17" fmla="*/ 96050 h 96050"/>
                                  </a:gdLst>
                                  <a:ahLst/>
                                  <a:cxnLst>
                                    <a:cxn ang="0">
                                      <a:pos x="T0" y="T1"/>
                                    </a:cxn>
                                    <a:cxn ang="0">
                                      <a:pos x="T2" y="T3"/>
                                    </a:cxn>
                                    <a:cxn ang="0">
                                      <a:pos x="T4" y="T5"/>
                                    </a:cxn>
                                    <a:cxn ang="0">
                                      <a:pos x="T6" y="T7"/>
                                    </a:cxn>
                                    <a:cxn ang="0">
                                      <a:pos x="T8" y="T9"/>
                                    </a:cxn>
                                    <a:cxn ang="0">
                                      <a:pos x="T10" y="T11"/>
                                    </a:cxn>
                                    <a:cxn ang="0">
                                      <a:pos x="T12" y="T13"/>
                                    </a:cxn>
                                  </a:cxnLst>
                                  <a:rect l="T14" t="T15" r="T16" b="T17"/>
                                  <a:pathLst>
                                    <a:path w="60109" h="96050">
                                      <a:moveTo>
                                        <a:pt x="0" y="0"/>
                                      </a:moveTo>
                                      <a:lnTo>
                                        <a:pt x="21069" y="0"/>
                                      </a:lnTo>
                                      <a:lnTo>
                                        <a:pt x="21069" y="76505"/>
                                      </a:lnTo>
                                      <a:lnTo>
                                        <a:pt x="60109" y="76505"/>
                                      </a:lnTo>
                                      <a:lnTo>
                                        <a:pt x="60109" y="96050"/>
                                      </a:lnTo>
                                      <a:lnTo>
                                        <a:pt x="0" y="96050"/>
                                      </a:lnTo>
                                      <a:lnTo>
                                        <a:pt x="0" y="0"/>
                                      </a:lnTo>
                                      <a:close/>
                                    </a:path>
                                  </a:pathLst>
                                </a:custGeom>
                                <a:solidFill>
                                  <a:srgbClr val="4965A0"/>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0" cap="flat">
                                      <a:solidFill>
                                        <a:srgbClr val="000000"/>
                                      </a:solidFill>
                                      <a:miter lim="127000"/>
                                      <a:headEnd/>
                                      <a:tailEnd/>
                                    </a14:hiddenLine>
                                  </a:ext>
                                </a:extLst>
                              </wps:spPr>
                              <wps:bodyPr rot="0" vert="horz" wrap="square" lIns="91440" tIns="45720" rIns="91440" bIns="45720" anchor="t" anchorCtr="0" upright="1">
                                <a:noAutofit/>
                              </wps:bodyPr>
                            </wps:wsp>
                            <wps:wsp>
                              <wps:cNvPr id="142" name="Shape 58"/>
                              <wps:cNvSpPr>
                                <a:spLocks/>
                              </wps:cNvSpPr>
                              <wps:spPr bwMode="auto">
                                <a:xfrm>
                                  <a:off x="1799107" y="45122"/>
                                  <a:ext cx="108052" cy="96050"/>
                                </a:xfrm>
                                <a:custGeom>
                                  <a:avLst/>
                                  <a:gdLst>
                                    <a:gd name="T0" fmla="*/ 0 w 108052"/>
                                    <a:gd name="T1" fmla="*/ 0 h 96050"/>
                                    <a:gd name="T2" fmla="*/ 31877 w 108052"/>
                                    <a:gd name="T3" fmla="*/ 0 h 96050"/>
                                    <a:gd name="T4" fmla="*/ 53899 w 108052"/>
                                    <a:gd name="T5" fmla="*/ 62674 h 96050"/>
                                    <a:gd name="T6" fmla="*/ 54166 w 108052"/>
                                    <a:gd name="T7" fmla="*/ 62674 h 96050"/>
                                    <a:gd name="T8" fmla="*/ 76314 w 108052"/>
                                    <a:gd name="T9" fmla="*/ 0 h 96050"/>
                                    <a:gd name="T10" fmla="*/ 108052 w 108052"/>
                                    <a:gd name="T11" fmla="*/ 0 h 96050"/>
                                    <a:gd name="T12" fmla="*/ 108052 w 108052"/>
                                    <a:gd name="T13" fmla="*/ 96050 h 96050"/>
                                    <a:gd name="T14" fmla="*/ 86982 w 108052"/>
                                    <a:gd name="T15" fmla="*/ 96050 h 96050"/>
                                    <a:gd name="T16" fmla="*/ 86982 w 108052"/>
                                    <a:gd name="T17" fmla="*/ 22390 h 96050"/>
                                    <a:gd name="T18" fmla="*/ 86728 w 108052"/>
                                    <a:gd name="T19" fmla="*/ 22390 h 96050"/>
                                    <a:gd name="T20" fmla="*/ 61595 w 108052"/>
                                    <a:gd name="T21" fmla="*/ 96050 h 96050"/>
                                    <a:gd name="T22" fmla="*/ 45517 w 108052"/>
                                    <a:gd name="T23" fmla="*/ 96050 h 96050"/>
                                    <a:gd name="T24" fmla="*/ 21349 w 108052"/>
                                    <a:gd name="T25" fmla="*/ 22390 h 96050"/>
                                    <a:gd name="T26" fmla="*/ 21082 w 108052"/>
                                    <a:gd name="T27" fmla="*/ 22390 h 96050"/>
                                    <a:gd name="T28" fmla="*/ 21082 w 108052"/>
                                    <a:gd name="T29" fmla="*/ 96050 h 96050"/>
                                    <a:gd name="T30" fmla="*/ 0 w 108052"/>
                                    <a:gd name="T31" fmla="*/ 96050 h 96050"/>
                                    <a:gd name="T32" fmla="*/ 0 w 108052"/>
                                    <a:gd name="T33" fmla="*/ 0 h 96050"/>
                                    <a:gd name="T34" fmla="*/ 0 w 108052"/>
                                    <a:gd name="T35" fmla="*/ 0 h 96050"/>
                                    <a:gd name="T36" fmla="*/ 108052 w 108052"/>
                                    <a:gd name="T37" fmla="*/ 96050 h 960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T34" t="T35" r="T36" b="T37"/>
                                  <a:pathLst>
                                    <a:path w="108052" h="96050">
                                      <a:moveTo>
                                        <a:pt x="0" y="0"/>
                                      </a:moveTo>
                                      <a:lnTo>
                                        <a:pt x="31877" y="0"/>
                                      </a:lnTo>
                                      <a:lnTo>
                                        <a:pt x="53899" y="62674"/>
                                      </a:lnTo>
                                      <a:lnTo>
                                        <a:pt x="54166" y="62674"/>
                                      </a:lnTo>
                                      <a:lnTo>
                                        <a:pt x="76314" y="0"/>
                                      </a:lnTo>
                                      <a:lnTo>
                                        <a:pt x="108052" y="0"/>
                                      </a:lnTo>
                                      <a:lnTo>
                                        <a:pt x="108052" y="96050"/>
                                      </a:lnTo>
                                      <a:lnTo>
                                        <a:pt x="86982" y="96050"/>
                                      </a:lnTo>
                                      <a:lnTo>
                                        <a:pt x="86982" y="22390"/>
                                      </a:lnTo>
                                      <a:lnTo>
                                        <a:pt x="86728" y="22390"/>
                                      </a:lnTo>
                                      <a:lnTo>
                                        <a:pt x="61595" y="96050"/>
                                      </a:lnTo>
                                      <a:lnTo>
                                        <a:pt x="45517" y="96050"/>
                                      </a:lnTo>
                                      <a:lnTo>
                                        <a:pt x="21349" y="22390"/>
                                      </a:lnTo>
                                      <a:lnTo>
                                        <a:pt x="21082" y="22390"/>
                                      </a:lnTo>
                                      <a:lnTo>
                                        <a:pt x="21082" y="96050"/>
                                      </a:lnTo>
                                      <a:lnTo>
                                        <a:pt x="0" y="96050"/>
                                      </a:lnTo>
                                      <a:lnTo>
                                        <a:pt x="0" y="0"/>
                                      </a:lnTo>
                                      <a:close/>
                                    </a:path>
                                  </a:pathLst>
                                </a:custGeom>
                                <a:solidFill>
                                  <a:srgbClr val="4965A0"/>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0" cap="flat">
                                      <a:solidFill>
                                        <a:srgbClr val="000000"/>
                                      </a:solidFill>
                                      <a:miter lim="127000"/>
                                      <a:headEnd/>
                                      <a:tailEnd/>
                                    </a14:hiddenLine>
                                  </a:ext>
                                </a:extLst>
                              </wps:spPr>
                              <wps:bodyPr rot="0" vert="horz" wrap="square" lIns="91440" tIns="45720" rIns="91440" bIns="45720" anchor="t" anchorCtr="0" upright="1">
                                <a:noAutofit/>
                              </wps:bodyPr>
                            </wps:wsp>
                            <wps:wsp>
                              <wps:cNvPr id="143" name="Shape 59"/>
                              <wps:cNvSpPr>
                                <a:spLocks/>
                              </wps:cNvSpPr>
                              <wps:spPr bwMode="auto">
                                <a:xfrm>
                                  <a:off x="1921457" y="45122"/>
                                  <a:ext cx="49504" cy="96050"/>
                                </a:xfrm>
                                <a:custGeom>
                                  <a:avLst/>
                                  <a:gdLst>
                                    <a:gd name="T0" fmla="*/ 41326 w 49504"/>
                                    <a:gd name="T1" fmla="*/ 0 h 96050"/>
                                    <a:gd name="T2" fmla="*/ 49504 w 49504"/>
                                    <a:gd name="T3" fmla="*/ 0 h 96050"/>
                                    <a:gd name="T4" fmla="*/ 49504 w 49504"/>
                                    <a:gd name="T5" fmla="*/ 28133 h 96050"/>
                                    <a:gd name="T6" fmla="*/ 49428 w 49504"/>
                                    <a:gd name="T7" fmla="*/ 27940 h 96050"/>
                                    <a:gd name="T8" fmla="*/ 37821 w 49504"/>
                                    <a:gd name="T9" fmla="*/ 57798 h 96050"/>
                                    <a:gd name="T10" fmla="*/ 49504 w 49504"/>
                                    <a:gd name="T11" fmla="*/ 57798 h 96050"/>
                                    <a:gd name="T12" fmla="*/ 49504 w 49504"/>
                                    <a:gd name="T13" fmla="*/ 75705 h 96050"/>
                                    <a:gd name="T14" fmla="*/ 31191 w 49504"/>
                                    <a:gd name="T15" fmla="*/ 75705 h 96050"/>
                                    <a:gd name="T16" fmla="*/ 23241 w 49504"/>
                                    <a:gd name="T17" fmla="*/ 96050 h 96050"/>
                                    <a:gd name="T18" fmla="*/ 0 w 49504"/>
                                    <a:gd name="T19" fmla="*/ 96050 h 96050"/>
                                    <a:gd name="T20" fmla="*/ 41326 w 49504"/>
                                    <a:gd name="T21" fmla="*/ 0 h 96050"/>
                                    <a:gd name="T22" fmla="*/ 0 w 49504"/>
                                    <a:gd name="T23" fmla="*/ 0 h 96050"/>
                                    <a:gd name="T24" fmla="*/ 49504 w 49504"/>
                                    <a:gd name="T25" fmla="*/ 96050 h 960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T22" t="T23" r="T24" b="T25"/>
                                  <a:pathLst>
                                    <a:path w="49504" h="96050">
                                      <a:moveTo>
                                        <a:pt x="41326" y="0"/>
                                      </a:moveTo>
                                      <a:lnTo>
                                        <a:pt x="49504" y="0"/>
                                      </a:lnTo>
                                      <a:lnTo>
                                        <a:pt x="49504" y="28133"/>
                                      </a:lnTo>
                                      <a:lnTo>
                                        <a:pt x="49428" y="27940"/>
                                      </a:lnTo>
                                      <a:lnTo>
                                        <a:pt x="37821" y="57798"/>
                                      </a:lnTo>
                                      <a:lnTo>
                                        <a:pt x="49504" y="57798"/>
                                      </a:lnTo>
                                      <a:lnTo>
                                        <a:pt x="49504" y="75705"/>
                                      </a:lnTo>
                                      <a:lnTo>
                                        <a:pt x="31191" y="75705"/>
                                      </a:lnTo>
                                      <a:lnTo>
                                        <a:pt x="23241" y="96050"/>
                                      </a:lnTo>
                                      <a:lnTo>
                                        <a:pt x="0" y="96050"/>
                                      </a:lnTo>
                                      <a:lnTo>
                                        <a:pt x="41326" y="0"/>
                                      </a:lnTo>
                                      <a:close/>
                                    </a:path>
                                  </a:pathLst>
                                </a:custGeom>
                                <a:solidFill>
                                  <a:srgbClr val="4965A0"/>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0" cap="flat">
                                      <a:solidFill>
                                        <a:srgbClr val="000000"/>
                                      </a:solidFill>
                                      <a:miter lim="127000"/>
                                      <a:headEnd/>
                                      <a:tailEnd/>
                                    </a14:hiddenLine>
                                  </a:ext>
                                </a:extLst>
                              </wps:spPr>
                              <wps:bodyPr rot="0" vert="horz" wrap="square" lIns="91440" tIns="45720" rIns="91440" bIns="45720" anchor="t" anchorCtr="0" upright="1">
                                <a:noAutofit/>
                              </wps:bodyPr>
                            </wps:wsp>
                            <wps:wsp>
                              <wps:cNvPr id="144" name="Shape 60"/>
                              <wps:cNvSpPr>
                                <a:spLocks/>
                              </wps:cNvSpPr>
                              <wps:spPr bwMode="auto">
                                <a:xfrm>
                                  <a:off x="1970961" y="45122"/>
                                  <a:ext cx="50851" cy="96050"/>
                                </a:xfrm>
                                <a:custGeom>
                                  <a:avLst/>
                                  <a:gdLst>
                                    <a:gd name="T0" fmla="*/ 0 w 50851"/>
                                    <a:gd name="T1" fmla="*/ 0 h 96050"/>
                                    <a:gd name="T2" fmla="*/ 9246 w 50851"/>
                                    <a:gd name="T3" fmla="*/ 0 h 96050"/>
                                    <a:gd name="T4" fmla="*/ 50851 w 50851"/>
                                    <a:gd name="T5" fmla="*/ 96050 h 96050"/>
                                    <a:gd name="T6" fmla="*/ 27077 w 50851"/>
                                    <a:gd name="T7" fmla="*/ 96050 h 96050"/>
                                    <a:gd name="T8" fmla="*/ 18834 w 50851"/>
                                    <a:gd name="T9" fmla="*/ 75705 h 96050"/>
                                    <a:gd name="T10" fmla="*/ 0 w 50851"/>
                                    <a:gd name="T11" fmla="*/ 75705 h 96050"/>
                                    <a:gd name="T12" fmla="*/ 0 w 50851"/>
                                    <a:gd name="T13" fmla="*/ 57798 h 96050"/>
                                    <a:gd name="T14" fmla="*/ 11684 w 50851"/>
                                    <a:gd name="T15" fmla="*/ 57798 h 96050"/>
                                    <a:gd name="T16" fmla="*/ 0 w 50851"/>
                                    <a:gd name="T17" fmla="*/ 28133 h 96050"/>
                                    <a:gd name="T18" fmla="*/ 0 w 50851"/>
                                    <a:gd name="T19" fmla="*/ 0 h 96050"/>
                                    <a:gd name="T20" fmla="*/ 0 w 50851"/>
                                    <a:gd name="T21" fmla="*/ 0 h 96050"/>
                                    <a:gd name="T22" fmla="*/ 50851 w 50851"/>
                                    <a:gd name="T23" fmla="*/ 96050 h 960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T20" t="T21" r="T22" b="T23"/>
                                  <a:pathLst>
                                    <a:path w="50851" h="96050">
                                      <a:moveTo>
                                        <a:pt x="0" y="0"/>
                                      </a:moveTo>
                                      <a:lnTo>
                                        <a:pt x="9246" y="0"/>
                                      </a:lnTo>
                                      <a:lnTo>
                                        <a:pt x="50851" y="96050"/>
                                      </a:lnTo>
                                      <a:lnTo>
                                        <a:pt x="27077" y="96050"/>
                                      </a:lnTo>
                                      <a:lnTo>
                                        <a:pt x="18834" y="75705"/>
                                      </a:lnTo>
                                      <a:lnTo>
                                        <a:pt x="0" y="75705"/>
                                      </a:lnTo>
                                      <a:lnTo>
                                        <a:pt x="0" y="57798"/>
                                      </a:lnTo>
                                      <a:lnTo>
                                        <a:pt x="11684" y="57798"/>
                                      </a:lnTo>
                                      <a:lnTo>
                                        <a:pt x="0" y="28133"/>
                                      </a:lnTo>
                                      <a:lnTo>
                                        <a:pt x="0" y="0"/>
                                      </a:lnTo>
                                      <a:close/>
                                    </a:path>
                                  </a:pathLst>
                                </a:custGeom>
                                <a:solidFill>
                                  <a:srgbClr val="4965A0"/>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0" cap="flat">
                                      <a:solidFill>
                                        <a:srgbClr val="000000"/>
                                      </a:solidFill>
                                      <a:miter lim="127000"/>
                                      <a:headEnd/>
                                      <a:tailEnd/>
                                    </a14:hiddenLine>
                                  </a:ext>
                                </a:extLst>
                              </wps:spPr>
                              <wps:bodyPr rot="0" vert="horz" wrap="square" lIns="91440" tIns="45720" rIns="91440" bIns="45720" anchor="t" anchorCtr="0" upright="1">
                                <a:noAutofit/>
                              </wps:bodyPr>
                            </wps:wsp>
                            <wps:wsp>
                              <wps:cNvPr id="145" name="Shape 61"/>
                              <wps:cNvSpPr>
                                <a:spLocks/>
                              </wps:cNvSpPr>
                              <wps:spPr bwMode="auto">
                                <a:xfrm>
                                  <a:off x="2038387" y="45128"/>
                                  <a:ext cx="90640" cy="96050"/>
                                </a:xfrm>
                                <a:custGeom>
                                  <a:avLst/>
                                  <a:gdLst>
                                    <a:gd name="T0" fmla="*/ 0 w 90640"/>
                                    <a:gd name="T1" fmla="*/ 0 h 96050"/>
                                    <a:gd name="T2" fmla="*/ 28639 w 90640"/>
                                    <a:gd name="T3" fmla="*/ 0 h 96050"/>
                                    <a:gd name="T4" fmla="*/ 69304 w 90640"/>
                                    <a:gd name="T5" fmla="*/ 66738 h 96050"/>
                                    <a:gd name="T6" fmla="*/ 69571 w 90640"/>
                                    <a:gd name="T7" fmla="*/ 66738 h 96050"/>
                                    <a:gd name="T8" fmla="*/ 69571 w 90640"/>
                                    <a:gd name="T9" fmla="*/ 0 h 96050"/>
                                    <a:gd name="T10" fmla="*/ 90640 w 90640"/>
                                    <a:gd name="T11" fmla="*/ 0 h 96050"/>
                                    <a:gd name="T12" fmla="*/ 90640 w 90640"/>
                                    <a:gd name="T13" fmla="*/ 96050 h 96050"/>
                                    <a:gd name="T14" fmla="*/ 63081 w 90640"/>
                                    <a:gd name="T15" fmla="*/ 96050 h 96050"/>
                                    <a:gd name="T16" fmla="*/ 21336 w 90640"/>
                                    <a:gd name="T17" fmla="*/ 27673 h 96050"/>
                                    <a:gd name="T18" fmla="*/ 21082 w 90640"/>
                                    <a:gd name="T19" fmla="*/ 27673 h 96050"/>
                                    <a:gd name="T20" fmla="*/ 21082 w 90640"/>
                                    <a:gd name="T21" fmla="*/ 96050 h 96050"/>
                                    <a:gd name="T22" fmla="*/ 0 w 90640"/>
                                    <a:gd name="T23" fmla="*/ 96050 h 96050"/>
                                    <a:gd name="T24" fmla="*/ 0 w 90640"/>
                                    <a:gd name="T25" fmla="*/ 0 h 96050"/>
                                    <a:gd name="T26" fmla="*/ 0 w 90640"/>
                                    <a:gd name="T27" fmla="*/ 0 h 96050"/>
                                    <a:gd name="T28" fmla="*/ 90640 w 90640"/>
                                    <a:gd name="T29" fmla="*/ 96050 h 960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T26" t="T27" r="T28" b="T29"/>
                                  <a:pathLst>
                                    <a:path w="90640" h="96050">
                                      <a:moveTo>
                                        <a:pt x="0" y="0"/>
                                      </a:moveTo>
                                      <a:lnTo>
                                        <a:pt x="28639" y="0"/>
                                      </a:lnTo>
                                      <a:lnTo>
                                        <a:pt x="69304" y="66738"/>
                                      </a:lnTo>
                                      <a:lnTo>
                                        <a:pt x="69571" y="66738"/>
                                      </a:lnTo>
                                      <a:lnTo>
                                        <a:pt x="69571" y="0"/>
                                      </a:lnTo>
                                      <a:lnTo>
                                        <a:pt x="90640" y="0"/>
                                      </a:lnTo>
                                      <a:lnTo>
                                        <a:pt x="90640" y="96050"/>
                                      </a:lnTo>
                                      <a:lnTo>
                                        <a:pt x="63081" y="96050"/>
                                      </a:lnTo>
                                      <a:lnTo>
                                        <a:pt x="21336" y="27673"/>
                                      </a:lnTo>
                                      <a:lnTo>
                                        <a:pt x="21082" y="27673"/>
                                      </a:lnTo>
                                      <a:lnTo>
                                        <a:pt x="21082" y="96050"/>
                                      </a:lnTo>
                                      <a:lnTo>
                                        <a:pt x="0" y="96050"/>
                                      </a:lnTo>
                                      <a:lnTo>
                                        <a:pt x="0" y="0"/>
                                      </a:lnTo>
                                      <a:close/>
                                    </a:path>
                                  </a:pathLst>
                                </a:custGeom>
                                <a:solidFill>
                                  <a:srgbClr val="4965A0"/>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0" cap="flat">
                                      <a:solidFill>
                                        <a:srgbClr val="000000"/>
                                      </a:solidFill>
                                      <a:miter lim="127000"/>
                                      <a:headEnd/>
                                      <a:tailEnd/>
                                    </a14:hiddenLine>
                                  </a:ext>
                                </a:extLst>
                              </wps:spPr>
                              <wps:bodyPr rot="0" vert="horz" wrap="square" lIns="91440" tIns="45720" rIns="91440" bIns="45720" anchor="t" anchorCtr="0" upright="1">
                                <a:noAutofit/>
                              </wps:bodyPr>
                            </wps:wsp>
                            <wps:wsp>
                              <wps:cNvPr id="146" name="Shape 62"/>
                              <wps:cNvSpPr>
                                <a:spLocks/>
                              </wps:cNvSpPr>
                              <wps:spPr bwMode="auto">
                                <a:xfrm>
                                  <a:off x="2198545" y="42691"/>
                                  <a:ext cx="69012" cy="100927"/>
                                </a:xfrm>
                                <a:custGeom>
                                  <a:avLst/>
                                  <a:gdLst>
                                    <a:gd name="T0" fmla="*/ 39560 w 69012"/>
                                    <a:gd name="T1" fmla="*/ 0 h 100927"/>
                                    <a:gd name="T2" fmla="*/ 68885 w 69012"/>
                                    <a:gd name="T3" fmla="*/ 10020 h 100927"/>
                                    <a:gd name="T4" fmla="*/ 54432 w 69012"/>
                                    <a:gd name="T5" fmla="*/ 25908 h 100927"/>
                                    <a:gd name="T6" fmla="*/ 39167 w 69012"/>
                                    <a:gd name="T7" fmla="*/ 19520 h 100927"/>
                                    <a:gd name="T8" fmla="*/ 24993 w 69012"/>
                                    <a:gd name="T9" fmla="*/ 29426 h 100927"/>
                                    <a:gd name="T10" fmla="*/ 69012 w 69012"/>
                                    <a:gd name="T11" fmla="*/ 69304 h 100927"/>
                                    <a:gd name="T12" fmla="*/ 32144 w 69012"/>
                                    <a:gd name="T13" fmla="*/ 100927 h 100927"/>
                                    <a:gd name="T14" fmla="*/ 0 w 69012"/>
                                    <a:gd name="T15" fmla="*/ 88849 h 100927"/>
                                    <a:gd name="T16" fmla="*/ 14986 w 69012"/>
                                    <a:gd name="T17" fmla="*/ 72301 h 100927"/>
                                    <a:gd name="T18" fmla="*/ 33363 w 69012"/>
                                    <a:gd name="T19" fmla="*/ 81382 h 100927"/>
                                    <a:gd name="T20" fmla="*/ 47942 w 69012"/>
                                    <a:gd name="T21" fmla="*/ 71349 h 100927"/>
                                    <a:gd name="T22" fmla="*/ 3111 w 69012"/>
                                    <a:gd name="T23" fmla="*/ 31192 h 100927"/>
                                    <a:gd name="T24" fmla="*/ 39560 w 69012"/>
                                    <a:gd name="T25" fmla="*/ 0 h 100927"/>
                                    <a:gd name="T26" fmla="*/ 0 w 69012"/>
                                    <a:gd name="T27" fmla="*/ 0 h 100927"/>
                                    <a:gd name="T28" fmla="*/ 69012 w 69012"/>
                                    <a:gd name="T29" fmla="*/ 100927 h 1009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T26" t="T27" r="T28" b="T29"/>
                                  <a:pathLst>
                                    <a:path w="69012" h="100927">
                                      <a:moveTo>
                                        <a:pt x="39560" y="0"/>
                                      </a:moveTo>
                                      <a:cubicBezTo>
                                        <a:pt x="50381" y="0"/>
                                        <a:pt x="60770" y="2845"/>
                                        <a:pt x="68885" y="10020"/>
                                      </a:cubicBezTo>
                                      <a:lnTo>
                                        <a:pt x="54432" y="25908"/>
                                      </a:lnTo>
                                      <a:cubicBezTo>
                                        <a:pt x="51054" y="21552"/>
                                        <a:pt x="44310" y="19520"/>
                                        <a:pt x="39167" y="19520"/>
                                      </a:cubicBezTo>
                                      <a:cubicBezTo>
                                        <a:pt x="33223" y="19520"/>
                                        <a:pt x="24993" y="22238"/>
                                        <a:pt x="24993" y="29426"/>
                                      </a:cubicBezTo>
                                      <a:cubicBezTo>
                                        <a:pt x="24993" y="46939"/>
                                        <a:pt x="69012" y="35675"/>
                                        <a:pt x="69012" y="69304"/>
                                      </a:cubicBezTo>
                                      <a:cubicBezTo>
                                        <a:pt x="69012" y="90754"/>
                                        <a:pt x="51867" y="100927"/>
                                        <a:pt x="32144" y="100927"/>
                                      </a:cubicBezTo>
                                      <a:cubicBezTo>
                                        <a:pt x="19850" y="100927"/>
                                        <a:pt x="9042" y="97257"/>
                                        <a:pt x="0" y="88849"/>
                                      </a:cubicBezTo>
                                      <a:lnTo>
                                        <a:pt x="14986" y="72301"/>
                                      </a:lnTo>
                                      <a:cubicBezTo>
                                        <a:pt x="19304" y="77991"/>
                                        <a:pt x="26340" y="81382"/>
                                        <a:pt x="33363" y="81382"/>
                                      </a:cubicBezTo>
                                      <a:cubicBezTo>
                                        <a:pt x="40246" y="81382"/>
                                        <a:pt x="47942" y="78131"/>
                                        <a:pt x="47942" y="71349"/>
                                      </a:cubicBezTo>
                                      <a:cubicBezTo>
                                        <a:pt x="47942" y="53696"/>
                                        <a:pt x="3111" y="63208"/>
                                        <a:pt x="3111" y="31192"/>
                                      </a:cubicBezTo>
                                      <a:cubicBezTo>
                                        <a:pt x="3111" y="10706"/>
                                        <a:pt x="20803" y="0"/>
                                        <a:pt x="39560" y="0"/>
                                      </a:cubicBezTo>
                                      <a:close/>
                                    </a:path>
                                  </a:pathLst>
                                </a:custGeom>
                                <a:solidFill>
                                  <a:srgbClr val="4965A0"/>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0" cap="flat">
                                      <a:solidFill>
                                        <a:srgbClr val="000000"/>
                                      </a:solidFill>
                                      <a:miter lim="127000"/>
                                      <a:headEnd/>
                                      <a:tailEnd/>
                                    </a14:hiddenLine>
                                  </a:ext>
                                </a:extLst>
                              </wps:spPr>
                              <wps:bodyPr rot="0" vert="horz" wrap="square" lIns="91440" tIns="45720" rIns="91440" bIns="45720" anchor="t" anchorCtr="0" upright="1">
                                <a:noAutofit/>
                              </wps:bodyPr>
                            </wps:wsp>
                            <wps:wsp>
                              <wps:cNvPr id="147" name="Shape 63"/>
                              <wps:cNvSpPr>
                                <a:spLocks/>
                              </wps:cNvSpPr>
                              <wps:spPr bwMode="auto">
                                <a:xfrm>
                                  <a:off x="2281857" y="42691"/>
                                  <a:ext cx="86170" cy="100914"/>
                                </a:xfrm>
                                <a:custGeom>
                                  <a:avLst/>
                                  <a:gdLst>
                                    <a:gd name="T0" fmla="*/ 51588 w 86170"/>
                                    <a:gd name="T1" fmla="*/ 0 h 100914"/>
                                    <a:gd name="T2" fmla="*/ 83871 w 86170"/>
                                    <a:gd name="T3" fmla="*/ 14097 h 100914"/>
                                    <a:gd name="T4" fmla="*/ 67666 w 86170"/>
                                    <a:gd name="T5" fmla="*/ 27394 h 100914"/>
                                    <a:gd name="T6" fmla="*/ 49568 w 86170"/>
                                    <a:gd name="T7" fmla="*/ 19520 h 100914"/>
                                    <a:gd name="T8" fmla="*/ 21882 w 86170"/>
                                    <a:gd name="T9" fmla="*/ 50470 h 100914"/>
                                    <a:gd name="T10" fmla="*/ 48882 w 86170"/>
                                    <a:gd name="T11" fmla="*/ 81382 h 100914"/>
                                    <a:gd name="T12" fmla="*/ 68618 w 86170"/>
                                    <a:gd name="T13" fmla="*/ 71069 h 100914"/>
                                    <a:gd name="T14" fmla="*/ 86170 w 86170"/>
                                    <a:gd name="T15" fmla="*/ 84239 h 100914"/>
                                    <a:gd name="T16" fmla="*/ 51588 w 86170"/>
                                    <a:gd name="T17" fmla="*/ 100914 h 100914"/>
                                    <a:gd name="T18" fmla="*/ 0 w 86170"/>
                                    <a:gd name="T19" fmla="*/ 50470 h 100914"/>
                                    <a:gd name="T20" fmla="*/ 51588 w 86170"/>
                                    <a:gd name="T21" fmla="*/ 0 h 100914"/>
                                    <a:gd name="T22" fmla="*/ 0 w 86170"/>
                                    <a:gd name="T23" fmla="*/ 0 h 100914"/>
                                    <a:gd name="T24" fmla="*/ 86170 w 86170"/>
                                    <a:gd name="T25" fmla="*/ 100914 h 1009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T22" t="T23" r="T24" b="T25"/>
                                  <a:pathLst>
                                    <a:path w="86170" h="100914">
                                      <a:moveTo>
                                        <a:pt x="51588" y="0"/>
                                      </a:moveTo>
                                      <a:cubicBezTo>
                                        <a:pt x="62256" y="0"/>
                                        <a:pt x="75768" y="3645"/>
                                        <a:pt x="83871" y="14097"/>
                                      </a:cubicBezTo>
                                      <a:lnTo>
                                        <a:pt x="67666" y="27394"/>
                                      </a:lnTo>
                                      <a:cubicBezTo>
                                        <a:pt x="63474" y="22378"/>
                                        <a:pt x="57404" y="19520"/>
                                        <a:pt x="49568" y="19520"/>
                                      </a:cubicBezTo>
                                      <a:cubicBezTo>
                                        <a:pt x="33630" y="19520"/>
                                        <a:pt x="21882" y="32550"/>
                                        <a:pt x="21882" y="50470"/>
                                      </a:cubicBezTo>
                                      <a:cubicBezTo>
                                        <a:pt x="21882" y="68364"/>
                                        <a:pt x="33630" y="81382"/>
                                        <a:pt x="48882" y="81382"/>
                                      </a:cubicBezTo>
                                      <a:cubicBezTo>
                                        <a:pt x="57404" y="81382"/>
                                        <a:pt x="64300" y="77584"/>
                                        <a:pt x="68618" y="71069"/>
                                      </a:cubicBezTo>
                                      <a:lnTo>
                                        <a:pt x="86170" y="84239"/>
                                      </a:lnTo>
                                      <a:cubicBezTo>
                                        <a:pt x="78194" y="95644"/>
                                        <a:pt x="64707" y="100914"/>
                                        <a:pt x="51588" y="100914"/>
                                      </a:cubicBezTo>
                                      <a:cubicBezTo>
                                        <a:pt x="21742" y="100914"/>
                                        <a:pt x="0" y="81255"/>
                                        <a:pt x="0" y="50470"/>
                                      </a:cubicBezTo>
                                      <a:cubicBezTo>
                                        <a:pt x="0" y="19660"/>
                                        <a:pt x="21742" y="0"/>
                                        <a:pt x="51588" y="0"/>
                                      </a:cubicBezTo>
                                      <a:close/>
                                    </a:path>
                                  </a:pathLst>
                                </a:custGeom>
                                <a:solidFill>
                                  <a:srgbClr val="4965A0"/>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0" cap="flat">
                                      <a:solidFill>
                                        <a:srgbClr val="000000"/>
                                      </a:solidFill>
                                      <a:miter lim="127000"/>
                                      <a:headEnd/>
                                      <a:tailEnd/>
                                    </a14:hiddenLine>
                                  </a:ext>
                                </a:extLst>
                              </wps:spPr>
                              <wps:bodyPr rot="0" vert="horz" wrap="square" lIns="91440" tIns="45720" rIns="91440" bIns="45720" anchor="t" anchorCtr="0" upright="1">
                                <a:noAutofit/>
                              </wps:bodyPr>
                            </wps:wsp>
                            <wps:wsp>
                              <wps:cNvPr id="148" name="Shape 64"/>
                              <wps:cNvSpPr>
                                <a:spLocks/>
                              </wps:cNvSpPr>
                              <wps:spPr bwMode="auto">
                                <a:xfrm>
                                  <a:off x="2386501" y="45124"/>
                                  <a:ext cx="83071" cy="96050"/>
                                </a:xfrm>
                                <a:custGeom>
                                  <a:avLst/>
                                  <a:gdLst>
                                    <a:gd name="T0" fmla="*/ 0 w 83071"/>
                                    <a:gd name="T1" fmla="*/ 0 h 96050"/>
                                    <a:gd name="T2" fmla="*/ 21082 w 83071"/>
                                    <a:gd name="T3" fmla="*/ 0 h 96050"/>
                                    <a:gd name="T4" fmla="*/ 21082 w 83071"/>
                                    <a:gd name="T5" fmla="*/ 35826 h 96050"/>
                                    <a:gd name="T6" fmla="*/ 62002 w 83071"/>
                                    <a:gd name="T7" fmla="*/ 35826 h 96050"/>
                                    <a:gd name="T8" fmla="*/ 62002 w 83071"/>
                                    <a:gd name="T9" fmla="*/ 0 h 96050"/>
                                    <a:gd name="T10" fmla="*/ 83071 w 83071"/>
                                    <a:gd name="T11" fmla="*/ 0 h 96050"/>
                                    <a:gd name="T12" fmla="*/ 83071 w 83071"/>
                                    <a:gd name="T13" fmla="*/ 96050 h 96050"/>
                                    <a:gd name="T14" fmla="*/ 62002 w 83071"/>
                                    <a:gd name="T15" fmla="*/ 96050 h 96050"/>
                                    <a:gd name="T16" fmla="*/ 62002 w 83071"/>
                                    <a:gd name="T17" fmla="*/ 54533 h 96050"/>
                                    <a:gd name="T18" fmla="*/ 21082 w 83071"/>
                                    <a:gd name="T19" fmla="*/ 54533 h 96050"/>
                                    <a:gd name="T20" fmla="*/ 21082 w 83071"/>
                                    <a:gd name="T21" fmla="*/ 96050 h 96050"/>
                                    <a:gd name="T22" fmla="*/ 0 w 83071"/>
                                    <a:gd name="T23" fmla="*/ 96050 h 96050"/>
                                    <a:gd name="T24" fmla="*/ 0 w 83071"/>
                                    <a:gd name="T25" fmla="*/ 0 h 96050"/>
                                    <a:gd name="T26" fmla="*/ 0 w 83071"/>
                                    <a:gd name="T27" fmla="*/ 0 h 96050"/>
                                    <a:gd name="T28" fmla="*/ 83071 w 83071"/>
                                    <a:gd name="T29" fmla="*/ 96050 h 960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T26" t="T27" r="T28" b="T29"/>
                                  <a:pathLst>
                                    <a:path w="83071" h="96050">
                                      <a:moveTo>
                                        <a:pt x="0" y="0"/>
                                      </a:moveTo>
                                      <a:lnTo>
                                        <a:pt x="21082" y="0"/>
                                      </a:lnTo>
                                      <a:lnTo>
                                        <a:pt x="21082" y="35826"/>
                                      </a:lnTo>
                                      <a:lnTo>
                                        <a:pt x="62002" y="35826"/>
                                      </a:lnTo>
                                      <a:lnTo>
                                        <a:pt x="62002" y="0"/>
                                      </a:lnTo>
                                      <a:lnTo>
                                        <a:pt x="83071" y="0"/>
                                      </a:lnTo>
                                      <a:lnTo>
                                        <a:pt x="83071" y="96050"/>
                                      </a:lnTo>
                                      <a:lnTo>
                                        <a:pt x="62002" y="96050"/>
                                      </a:lnTo>
                                      <a:lnTo>
                                        <a:pt x="62002" y="54533"/>
                                      </a:lnTo>
                                      <a:lnTo>
                                        <a:pt x="21082" y="54533"/>
                                      </a:lnTo>
                                      <a:lnTo>
                                        <a:pt x="21082" y="96050"/>
                                      </a:lnTo>
                                      <a:lnTo>
                                        <a:pt x="0" y="96050"/>
                                      </a:lnTo>
                                      <a:lnTo>
                                        <a:pt x="0" y="0"/>
                                      </a:lnTo>
                                      <a:close/>
                                    </a:path>
                                  </a:pathLst>
                                </a:custGeom>
                                <a:solidFill>
                                  <a:srgbClr val="4965A0"/>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0" cap="flat">
                                      <a:solidFill>
                                        <a:srgbClr val="000000"/>
                                      </a:solidFill>
                                      <a:miter lim="127000"/>
                                      <a:headEnd/>
                                      <a:tailEnd/>
                                    </a14:hiddenLine>
                                  </a:ext>
                                </a:extLst>
                              </wps:spPr>
                              <wps:bodyPr rot="0" vert="horz" wrap="square" lIns="91440" tIns="45720" rIns="91440" bIns="45720" anchor="t" anchorCtr="0" upright="1">
                                <a:noAutofit/>
                              </wps:bodyPr>
                            </wps:wsp>
                            <wps:wsp>
                              <wps:cNvPr id="149" name="Shape 65"/>
                              <wps:cNvSpPr>
                                <a:spLocks/>
                              </wps:cNvSpPr>
                              <wps:spPr bwMode="auto">
                                <a:xfrm>
                                  <a:off x="2487717" y="42691"/>
                                  <a:ext cx="51600" cy="100927"/>
                                </a:xfrm>
                                <a:custGeom>
                                  <a:avLst/>
                                  <a:gdLst>
                                    <a:gd name="T0" fmla="*/ 51600 w 51600"/>
                                    <a:gd name="T1" fmla="*/ 0 h 100927"/>
                                    <a:gd name="T2" fmla="*/ 51600 w 51600"/>
                                    <a:gd name="T3" fmla="*/ 19520 h 100927"/>
                                    <a:gd name="T4" fmla="*/ 21882 w 51600"/>
                                    <a:gd name="T5" fmla="*/ 50457 h 100927"/>
                                    <a:gd name="T6" fmla="*/ 51600 w 51600"/>
                                    <a:gd name="T7" fmla="*/ 81382 h 100927"/>
                                    <a:gd name="T8" fmla="*/ 51600 w 51600"/>
                                    <a:gd name="T9" fmla="*/ 100927 h 100927"/>
                                    <a:gd name="T10" fmla="*/ 0 w 51600"/>
                                    <a:gd name="T11" fmla="*/ 50457 h 100927"/>
                                    <a:gd name="T12" fmla="*/ 51600 w 51600"/>
                                    <a:gd name="T13" fmla="*/ 0 h 100927"/>
                                    <a:gd name="T14" fmla="*/ 0 w 51600"/>
                                    <a:gd name="T15" fmla="*/ 0 h 100927"/>
                                    <a:gd name="T16" fmla="*/ 51600 w 51600"/>
                                    <a:gd name="T17" fmla="*/ 100927 h 100927"/>
                                  </a:gdLst>
                                  <a:ahLst/>
                                  <a:cxnLst>
                                    <a:cxn ang="0">
                                      <a:pos x="T0" y="T1"/>
                                    </a:cxn>
                                    <a:cxn ang="0">
                                      <a:pos x="T2" y="T3"/>
                                    </a:cxn>
                                    <a:cxn ang="0">
                                      <a:pos x="T4" y="T5"/>
                                    </a:cxn>
                                    <a:cxn ang="0">
                                      <a:pos x="T6" y="T7"/>
                                    </a:cxn>
                                    <a:cxn ang="0">
                                      <a:pos x="T8" y="T9"/>
                                    </a:cxn>
                                    <a:cxn ang="0">
                                      <a:pos x="T10" y="T11"/>
                                    </a:cxn>
                                    <a:cxn ang="0">
                                      <a:pos x="T12" y="T13"/>
                                    </a:cxn>
                                  </a:cxnLst>
                                  <a:rect l="T14" t="T15" r="T16" b="T17"/>
                                  <a:pathLst>
                                    <a:path w="51600" h="100927">
                                      <a:moveTo>
                                        <a:pt x="51600" y="0"/>
                                      </a:moveTo>
                                      <a:lnTo>
                                        <a:pt x="51600" y="19520"/>
                                      </a:lnTo>
                                      <a:cubicBezTo>
                                        <a:pt x="33642" y="19520"/>
                                        <a:pt x="21882" y="32550"/>
                                        <a:pt x="21882" y="50457"/>
                                      </a:cubicBezTo>
                                      <a:cubicBezTo>
                                        <a:pt x="21882" y="68364"/>
                                        <a:pt x="33642" y="81382"/>
                                        <a:pt x="51600" y="81382"/>
                                      </a:cubicBezTo>
                                      <a:lnTo>
                                        <a:pt x="51600" y="100927"/>
                                      </a:lnTo>
                                      <a:cubicBezTo>
                                        <a:pt x="21742" y="100927"/>
                                        <a:pt x="0" y="81242"/>
                                        <a:pt x="0" y="50457"/>
                                      </a:cubicBezTo>
                                      <a:cubicBezTo>
                                        <a:pt x="0" y="19660"/>
                                        <a:pt x="21742" y="0"/>
                                        <a:pt x="51600" y="0"/>
                                      </a:cubicBezTo>
                                      <a:close/>
                                    </a:path>
                                  </a:pathLst>
                                </a:custGeom>
                                <a:solidFill>
                                  <a:srgbClr val="4965A0"/>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0" cap="flat">
                                      <a:solidFill>
                                        <a:srgbClr val="000000"/>
                                      </a:solidFill>
                                      <a:miter lim="127000"/>
                                      <a:headEnd/>
                                      <a:tailEnd/>
                                    </a14:hiddenLine>
                                  </a:ext>
                                </a:extLst>
                              </wps:spPr>
                              <wps:bodyPr rot="0" vert="horz" wrap="square" lIns="91440" tIns="45720" rIns="91440" bIns="45720" anchor="t" anchorCtr="0" upright="1">
                                <a:noAutofit/>
                              </wps:bodyPr>
                            </wps:wsp>
                            <wps:wsp>
                              <wps:cNvPr id="150" name="Shape 66"/>
                              <wps:cNvSpPr>
                                <a:spLocks/>
                              </wps:cNvSpPr>
                              <wps:spPr bwMode="auto">
                                <a:xfrm>
                                  <a:off x="2539317" y="42691"/>
                                  <a:ext cx="51600" cy="100927"/>
                                </a:xfrm>
                                <a:custGeom>
                                  <a:avLst/>
                                  <a:gdLst>
                                    <a:gd name="T0" fmla="*/ 0 w 51600"/>
                                    <a:gd name="T1" fmla="*/ 0 h 100927"/>
                                    <a:gd name="T2" fmla="*/ 51600 w 51600"/>
                                    <a:gd name="T3" fmla="*/ 50457 h 100927"/>
                                    <a:gd name="T4" fmla="*/ 0 w 51600"/>
                                    <a:gd name="T5" fmla="*/ 100927 h 100927"/>
                                    <a:gd name="T6" fmla="*/ 0 w 51600"/>
                                    <a:gd name="T7" fmla="*/ 81382 h 100927"/>
                                    <a:gd name="T8" fmla="*/ 29718 w 51600"/>
                                    <a:gd name="T9" fmla="*/ 50457 h 100927"/>
                                    <a:gd name="T10" fmla="*/ 0 w 51600"/>
                                    <a:gd name="T11" fmla="*/ 19520 h 100927"/>
                                    <a:gd name="T12" fmla="*/ 0 w 51600"/>
                                    <a:gd name="T13" fmla="*/ 0 h 100927"/>
                                    <a:gd name="T14" fmla="*/ 0 w 51600"/>
                                    <a:gd name="T15" fmla="*/ 0 h 100927"/>
                                    <a:gd name="T16" fmla="*/ 51600 w 51600"/>
                                    <a:gd name="T17" fmla="*/ 100927 h 100927"/>
                                  </a:gdLst>
                                  <a:ahLst/>
                                  <a:cxnLst>
                                    <a:cxn ang="0">
                                      <a:pos x="T0" y="T1"/>
                                    </a:cxn>
                                    <a:cxn ang="0">
                                      <a:pos x="T2" y="T3"/>
                                    </a:cxn>
                                    <a:cxn ang="0">
                                      <a:pos x="T4" y="T5"/>
                                    </a:cxn>
                                    <a:cxn ang="0">
                                      <a:pos x="T6" y="T7"/>
                                    </a:cxn>
                                    <a:cxn ang="0">
                                      <a:pos x="T8" y="T9"/>
                                    </a:cxn>
                                    <a:cxn ang="0">
                                      <a:pos x="T10" y="T11"/>
                                    </a:cxn>
                                    <a:cxn ang="0">
                                      <a:pos x="T12" y="T13"/>
                                    </a:cxn>
                                  </a:cxnLst>
                                  <a:rect l="T14" t="T15" r="T16" b="T17"/>
                                  <a:pathLst>
                                    <a:path w="51600" h="100927">
                                      <a:moveTo>
                                        <a:pt x="0" y="0"/>
                                      </a:moveTo>
                                      <a:cubicBezTo>
                                        <a:pt x="29858" y="0"/>
                                        <a:pt x="51600" y="19660"/>
                                        <a:pt x="51600" y="50457"/>
                                      </a:cubicBezTo>
                                      <a:cubicBezTo>
                                        <a:pt x="51600" y="81242"/>
                                        <a:pt x="29858" y="100927"/>
                                        <a:pt x="0" y="100927"/>
                                      </a:cubicBezTo>
                                      <a:lnTo>
                                        <a:pt x="0" y="81382"/>
                                      </a:lnTo>
                                      <a:cubicBezTo>
                                        <a:pt x="17958" y="81382"/>
                                        <a:pt x="29718" y="68364"/>
                                        <a:pt x="29718" y="50457"/>
                                      </a:cubicBezTo>
                                      <a:cubicBezTo>
                                        <a:pt x="29718" y="32550"/>
                                        <a:pt x="17958" y="19520"/>
                                        <a:pt x="0" y="19520"/>
                                      </a:cubicBezTo>
                                      <a:lnTo>
                                        <a:pt x="0" y="0"/>
                                      </a:lnTo>
                                      <a:close/>
                                    </a:path>
                                  </a:pathLst>
                                </a:custGeom>
                                <a:solidFill>
                                  <a:srgbClr val="4965A0"/>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0" cap="flat">
                                      <a:solidFill>
                                        <a:srgbClr val="000000"/>
                                      </a:solidFill>
                                      <a:miter lim="127000"/>
                                      <a:headEnd/>
                                      <a:tailEnd/>
                                    </a14:hiddenLine>
                                  </a:ext>
                                </a:extLst>
                              </wps:spPr>
                              <wps:bodyPr rot="0" vert="horz" wrap="square" lIns="91440" tIns="45720" rIns="91440" bIns="45720" anchor="t" anchorCtr="0" upright="1">
                                <a:noAutofit/>
                              </wps:bodyPr>
                            </wps:wsp>
                            <wps:wsp>
                              <wps:cNvPr id="151" name="Shape 67"/>
                              <wps:cNvSpPr>
                                <a:spLocks/>
                              </wps:cNvSpPr>
                              <wps:spPr bwMode="auto">
                                <a:xfrm>
                                  <a:off x="2605474" y="42691"/>
                                  <a:ext cx="51600" cy="100927"/>
                                </a:xfrm>
                                <a:custGeom>
                                  <a:avLst/>
                                  <a:gdLst>
                                    <a:gd name="T0" fmla="*/ 51600 w 51600"/>
                                    <a:gd name="T1" fmla="*/ 0 h 100927"/>
                                    <a:gd name="T2" fmla="*/ 51600 w 51600"/>
                                    <a:gd name="T3" fmla="*/ 19520 h 100927"/>
                                    <a:gd name="T4" fmla="*/ 21882 w 51600"/>
                                    <a:gd name="T5" fmla="*/ 50457 h 100927"/>
                                    <a:gd name="T6" fmla="*/ 51600 w 51600"/>
                                    <a:gd name="T7" fmla="*/ 81382 h 100927"/>
                                    <a:gd name="T8" fmla="*/ 51600 w 51600"/>
                                    <a:gd name="T9" fmla="*/ 100927 h 100927"/>
                                    <a:gd name="T10" fmla="*/ 0 w 51600"/>
                                    <a:gd name="T11" fmla="*/ 50457 h 100927"/>
                                    <a:gd name="T12" fmla="*/ 51600 w 51600"/>
                                    <a:gd name="T13" fmla="*/ 0 h 100927"/>
                                    <a:gd name="T14" fmla="*/ 0 w 51600"/>
                                    <a:gd name="T15" fmla="*/ 0 h 100927"/>
                                    <a:gd name="T16" fmla="*/ 51600 w 51600"/>
                                    <a:gd name="T17" fmla="*/ 100927 h 100927"/>
                                  </a:gdLst>
                                  <a:ahLst/>
                                  <a:cxnLst>
                                    <a:cxn ang="0">
                                      <a:pos x="T0" y="T1"/>
                                    </a:cxn>
                                    <a:cxn ang="0">
                                      <a:pos x="T2" y="T3"/>
                                    </a:cxn>
                                    <a:cxn ang="0">
                                      <a:pos x="T4" y="T5"/>
                                    </a:cxn>
                                    <a:cxn ang="0">
                                      <a:pos x="T6" y="T7"/>
                                    </a:cxn>
                                    <a:cxn ang="0">
                                      <a:pos x="T8" y="T9"/>
                                    </a:cxn>
                                    <a:cxn ang="0">
                                      <a:pos x="T10" y="T11"/>
                                    </a:cxn>
                                    <a:cxn ang="0">
                                      <a:pos x="T12" y="T13"/>
                                    </a:cxn>
                                  </a:cxnLst>
                                  <a:rect l="T14" t="T15" r="T16" b="T17"/>
                                  <a:pathLst>
                                    <a:path w="51600" h="100927">
                                      <a:moveTo>
                                        <a:pt x="51600" y="0"/>
                                      </a:moveTo>
                                      <a:lnTo>
                                        <a:pt x="51600" y="19520"/>
                                      </a:lnTo>
                                      <a:cubicBezTo>
                                        <a:pt x="33643" y="19520"/>
                                        <a:pt x="21882" y="32550"/>
                                        <a:pt x="21882" y="50457"/>
                                      </a:cubicBezTo>
                                      <a:cubicBezTo>
                                        <a:pt x="21882" y="68364"/>
                                        <a:pt x="33643" y="81382"/>
                                        <a:pt x="51600" y="81382"/>
                                      </a:cubicBezTo>
                                      <a:lnTo>
                                        <a:pt x="51600" y="100927"/>
                                      </a:lnTo>
                                      <a:cubicBezTo>
                                        <a:pt x="21742" y="100927"/>
                                        <a:pt x="0" y="81242"/>
                                        <a:pt x="0" y="50457"/>
                                      </a:cubicBezTo>
                                      <a:cubicBezTo>
                                        <a:pt x="0" y="19660"/>
                                        <a:pt x="21742" y="0"/>
                                        <a:pt x="51600" y="0"/>
                                      </a:cubicBezTo>
                                      <a:close/>
                                    </a:path>
                                  </a:pathLst>
                                </a:custGeom>
                                <a:solidFill>
                                  <a:srgbClr val="4965A0"/>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0" cap="flat">
                                      <a:solidFill>
                                        <a:srgbClr val="000000"/>
                                      </a:solidFill>
                                      <a:miter lim="127000"/>
                                      <a:headEnd/>
                                      <a:tailEnd/>
                                    </a14:hiddenLine>
                                  </a:ext>
                                </a:extLst>
                              </wps:spPr>
                              <wps:bodyPr rot="0" vert="horz" wrap="square" lIns="91440" tIns="45720" rIns="91440" bIns="45720" anchor="t" anchorCtr="0" upright="1">
                                <a:noAutofit/>
                              </wps:bodyPr>
                            </wps:wsp>
                            <wps:wsp>
                              <wps:cNvPr id="152" name="Shape 68"/>
                              <wps:cNvSpPr>
                                <a:spLocks/>
                              </wps:cNvSpPr>
                              <wps:spPr bwMode="auto">
                                <a:xfrm>
                                  <a:off x="2657074" y="42691"/>
                                  <a:ext cx="51600" cy="100927"/>
                                </a:xfrm>
                                <a:custGeom>
                                  <a:avLst/>
                                  <a:gdLst>
                                    <a:gd name="T0" fmla="*/ 0 w 51600"/>
                                    <a:gd name="T1" fmla="*/ 0 h 100927"/>
                                    <a:gd name="T2" fmla="*/ 51600 w 51600"/>
                                    <a:gd name="T3" fmla="*/ 50457 h 100927"/>
                                    <a:gd name="T4" fmla="*/ 0 w 51600"/>
                                    <a:gd name="T5" fmla="*/ 100927 h 100927"/>
                                    <a:gd name="T6" fmla="*/ 0 w 51600"/>
                                    <a:gd name="T7" fmla="*/ 81382 h 100927"/>
                                    <a:gd name="T8" fmla="*/ 29718 w 51600"/>
                                    <a:gd name="T9" fmla="*/ 50457 h 100927"/>
                                    <a:gd name="T10" fmla="*/ 0 w 51600"/>
                                    <a:gd name="T11" fmla="*/ 19520 h 100927"/>
                                    <a:gd name="T12" fmla="*/ 0 w 51600"/>
                                    <a:gd name="T13" fmla="*/ 0 h 100927"/>
                                    <a:gd name="T14" fmla="*/ 0 w 51600"/>
                                    <a:gd name="T15" fmla="*/ 0 h 100927"/>
                                    <a:gd name="T16" fmla="*/ 51600 w 51600"/>
                                    <a:gd name="T17" fmla="*/ 100927 h 100927"/>
                                  </a:gdLst>
                                  <a:ahLst/>
                                  <a:cxnLst>
                                    <a:cxn ang="0">
                                      <a:pos x="T0" y="T1"/>
                                    </a:cxn>
                                    <a:cxn ang="0">
                                      <a:pos x="T2" y="T3"/>
                                    </a:cxn>
                                    <a:cxn ang="0">
                                      <a:pos x="T4" y="T5"/>
                                    </a:cxn>
                                    <a:cxn ang="0">
                                      <a:pos x="T6" y="T7"/>
                                    </a:cxn>
                                    <a:cxn ang="0">
                                      <a:pos x="T8" y="T9"/>
                                    </a:cxn>
                                    <a:cxn ang="0">
                                      <a:pos x="T10" y="T11"/>
                                    </a:cxn>
                                    <a:cxn ang="0">
                                      <a:pos x="T12" y="T13"/>
                                    </a:cxn>
                                  </a:cxnLst>
                                  <a:rect l="T14" t="T15" r="T16" b="T17"/>
                                  <a:pathLst>
                                    <a:path w="51600" h="100927">
                                      <a:moveTo>
                                        <a:pt x="0" y="0"/>
                                      </a:moveTo>
                                      <a:cubicBezTo>
                                        <a:pt x="29858" y="0"/>
                                        <a:pt x="51600" y="19660"/>
                                        <a:pt x="51600" y="50457"/>
                                      </a:cubicBezTo>
                                      <a:cubicBezTo>
                                        <a:pt x="51600" y="81242"/>
                                        <a:pt x="29858" y="100927"/>
                                        <a:pt x="0" y="100927"/>
                                      </a:cubicBezTo>
                                      <a:lnTo>
                                        <a:pt x="0" y="81382"/>
                                      </a:lnTo>
                                      <a:cubicBezTo>
                                        <a:pt x="17958" y="81382"/>
                                        <a:pt x="29718" y="68364"/>
                                        <a:pt x="29718" y="50457"/>
                                      </a:cubicBezTo>
                                      <a:cubicBezTo>
                                        <a:pt x="29718" y="32550"/>
                                        <a:pt x="17958" y="19520"/>
                                        <a:pt x="0" y="19520"/>
                                      </a:cubicBezTo>
                                      <a:lnTo>
                                        <a:pt x="0" y="0"/>
                                      </a:lnTo>
                                      <a:close/>
                                    </a:path>
                                  </a:pathLst>
                                </a:custGeom>
                                <a:solidFill>
                                  <a:srgbClr val="4965A0"/>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0" cap="flat">
                                      <a:solidFill>
                                        <a:srgbClr val="000000"/>
                                      </a:solidFill>
                                      <a:miter lim="127000"/>
                                      <a:headEnd/>
                                      <a:tailEnd/>
                                    </a14:hiddenLine>
                                  </a:ext>
                                </a:extLst>
                              </wps:spPr>
                              <wps:bodyPr rot="0" vert="horz" wrap="square" lIns="91440" tIns="45720" rIns="91440" bIns="45720" anchor="t" anchorCtr="0" upright="1">
                                <a:noAutofit/>
                              </wps:bodyPr>
                            </wps:wsp>
                            <wps:wsp>
                              <wps:cNvPr id="153" name="Shape 69"/>
                              <wps:cNvSpPr>
                                <a:spLocks/>
                              </wps:cNvSpPr>
                              <wps:spPr bwMode="auto">
                                <a:xfrm>
                                  <a:off x="2726817" y="45131"/>
                                  <a:ext cx="58242" cy="96050"/>
                                </a:xfrm>
                                <a:custGeom>
                                  <a:avLst/>
                                  <a:gdLst>
                                    <a:gd name="T0" fmla="*/ 0 w 58242"/>
                                    <a:gd name="T1" fmla="*/ 0 h 96050"/>
                                    <a:gd name="T2" fmla="*/ 21069 w 58242"/>
                                    <a:gd name="T3" fmla="*/ 0 h 96050"/>
                                    <a:gd name="T4" fmla="*/ 21069 w 58242"/>
                                    <a:gd name="T5" fmla="*/ 76505 h 96050"/>
                                    <a:gd name="T6" fmla="*/ 58242 w 58242"/>
                                    <a:gd name="T7" fmla="*/ 76505 h 96050"/>
                                    <a:gd name="T8" fmla="*/ 58242 w 58242"/>
                                    <a:gd name="T9" fmla="*/ 96050 h 96050"/>
                                    <a:gd name="T10" fmla="*/ 0 w 58242"/>
                                    <a:gd name="T11" fmla="*/ 96050 h 96050"/>
                                    <a:gd name="T12" fmla="*/ 0 w 58242"/>
                                    <a:gd name="T13" fmla="*/ 0 h 96050"/>
                                    <a:gd name="T14" fmla="*/ 0 w 58242"/>
                                    <a:gd name="T15" fmla="*/ 0 h 96050"/>
                                    <a:gd name="T16" fmla="*/ 58242 w 58242"/>
                                    <a:gd name="T17" fmla="*/ 96050 h 96050"/>
                                  </a:gdLst>
                                  <a:ahLst/>
                                  <a:cxnLst>
                                    <a:cxn ang="0">
                                      <a:pos x="T0" y="T1"/>
                                    </a:cxn>
                                    <a:cxn ang="0">
                                      <a:pos x="T2" y="T3"/>
                                    </a:cxn>
                                    <a:cxn ang="0">
                                      <a:pos x="T4" y="T5"/>
                                    </a:cxn>
                                    <a:cxn ang="0">
                                      <a:pos x="T6" y="T7"/>
                                    </a:cxn>
                                    <a:cxn ang="0">
                                      <a:pos x="T8" y="T9"/>
                                    </a:cxn>
                                    <a:cxn ang="0">
                                      <a:pos x="T10" y="T11"/>
                                    </a:cxn>
                                    <a:cxn ang="0">
                                      <a:pos x="T12" y="T13"/>
                                    </a:cxn>
                                  </a:cxnLst>
                                  <a:rect l="T14" t="T15" r="T16" b="T17"/>
                                  <a:pathLst>
                                    <a:path w="58242" h="96050">
                                      <a:moveTo>
                                        <a:pt x="0" y="0"/>
                                      </a:moveTo>
                                      <a:lnTo>
                                        <a:pt x="21069" y="0"/>
                                      </a:lnTo>
                                      <a:lnTo>
                                        <a:pt x="21069" y="76505"/>
                                      </a:lnTo>
                                      <a:lnTo>
                                        <a:pt x="58242" y="76505"/>
                                      </a:lnTo>
                                      <a:lnTo>
                                        <a:pt x="58242" y="96050"/>
                                      </a:lnTo>
                                      <a:lnTo>
                                        <a:pt x="0" y="96050"/>
                                      </a:lnTo>
                                      <a:lnTo>
                                        <a:pt x="0" y="0"/>
                                      </a:lnTo>
                                      <a:close/>
                                    </a:path>
                                  </a:pathLst>
                                </a:custGeom>
                                <a:solidFill>
                                  <a:srgbClr val="4965A0"/>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0" cap="flat">
                                      <a:solidFill>
                                        <a:srgbClr val="000000"/>
                                      </a:solidFill>
                                      <a:miter lim="127000"/>
                                      <a:headEnd/>
                                      <a:tailEnd/>
                                    </a14:hiddenLine>
                                  </a:ext>
                                </a:extLst>
                              </wps:spPr>
                              <wps:bodyPr rot="0" vert="horz" wrap="square" lIns="91440" tIns="45720" rIns="91440" bIns="45720" anchor="t" anchorCtr="0" upright="1">
                                <a:noAutofit/>
                              </wps:bodyPr>
                            </wps:wsp>
                            <wps:wsp>
                              <wps:cNvPr id="154" name="Shape 70"/>
                              <wps:cNvSpPr>
                                <a:spLocks/>
                              </wps:cNvSpPr>
                              <wps:spPr bwMode="auto">
                                <a:xfrm>
                                  <a:off x="1615383" y="195504"/>
                                  <a:ext cx="35776" cy="96050"/>
                                </a:xfrm>
                                <a:custGeom>
                                  <a:avLst/>
                                  <a:gdLst>
                                    <a:gd name="T0" fmla="*/ 0 w 35776"/>
                                    <a:gd name="T1" fmla="*/ 0 h 96050"/>
                                    <a:gd name="T2" fmla="*/ 35776 w 35776"/>
                                    <a:gd name="T3" fmla="*/ 0 h 96050"/>
                                    <a:gd name="T4" fmla="*/ 35776 w 35776"/>
                                    <a:gd name="T5" fmla="*/ 18497 h 96050"/>
                                    <a:gd name="T6" fmla="*/ 32106 w 35776"/>
                                    <a:gd name="T7" fmla="*/ 17920 h 96050"/>
                                    <a:gd name="T8" fmla="*/ 21222 w 35776"/>
                                    <a:gd name="T9" fmla="*/ 17920 h 96050"/>
                                    <a:gd name="T10" fmla="*/ 21222 w 35776"/>
                                    <a:gd name="T11" fmla="*/ 40704 h 96050"/>
                                    <a:gd name="T12" fmla="*/ 35370 w 35776"/>
                                    <a:gd name="T13" fmla="*/ 40704 h 96050"/>
                                    <a:gd name="T14" fmla="*/ 35776 w 35776"/>
                                    <a:gd name="T15" fmla="*/ 40608 h 96050"/>
                                    <a:gd name="T16" fmla="*/ 35776 w 35776"/>
                                    <a:gd name="T17" fmla="*/ 58611 h 96050"/>
                                    <a:gd name="T18" fmla="*/ 21222 w 35776"/>
                                    <a:gd name="T19" fmla="*/ 58611 h 96050"/>
                                    <a:gd name="T20" fmla="*/ 21222 w 35776"/>
                                    <a:gd name="T21" fmla="*/ 96050 h 96050"/>
                                    <a:gd name="T22" fmla="*/ 0 w 35776"/>
                                    <a:gd name="T23" fmla="*/ 96050 h 96050"/>
                                    <a:gd name="T24" fmla="*/ 0 w 35776"/>
                                    <a:gd name="T25" fmla="*/ 0 h 96050"/>
                                    <a:gd name="T26" fmla="*/ 0 w 35776"/>
                                    <a:gd name="T27" fmla="*/ 0 h 96050"/>
                                    <a:gd name="T28" fmla="*/ 35776 w 35776"/>
                                    <a:gd name="T29" fmla="*/ 96050 h 960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T26" t="T27" r="T28" b="T29"/>
                                  <a:pathLst>
                                    <a:path w="35776" h="96050">
                                      <a:moveTo>
                                        <a:pt x="0" y="0"/>
                                      </a:moveTo>
                                      <a:lnTo>
                                        <a:pt x="35776" y="0"/>
                                      </a:lnTo>
                                      <a:lnTo>
                                        <a:pt x="35776" y="18497"/>
                                      </a:lnTo>
                                      <a:lnTo>
                                        <a:pt x="32106" y="17920"/>
                                      </a:lnTo>
                                      <a:lnTo>
                                        <a:pt x="21222" y="17920"/>
                                      </a:lnTo>
                                      <a:lnTo>
                                        <a:pt x="21222" y="40704"/>
                                      </a:lnTo>
                                      <a:lnTo>
                                        <a:pt x="35370" y="40704"/>
                                      </a:lnTo>
                                      <a:lnTo>
                                        <a:pt x="35776" y="40608"/>
                                      </a:lnTo>
                                      <a:lnTo>
                                        <a:pt x="35776" y="58611"/>
                                      </a:lnTo>
                                      <a:lnTo>
                                        <a:pt x="21222" y="58611"/>
                                      </a:lnTo>
                                      <a:lnTo>
                                        <a:pt x="21222" y="96050"/>
                                      </a:lnTo>
                                      <a:lnTo>
                                        <a:pt x="0" y="96050"/>
                                      </a:lnTo>
                                      <a:lnTo>
                                        <a:pt x="0" y="0"/>
                                      </a:lnTo>
                                      <a:close/>
                                    </a:path>
                                  </a:pathLst>
                                </a:custGeom>
                                <a:solidFill>
                                  <a:srgbClr val="4965A0"/>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0" cap="flat">
                                      <a:solidFill>
                                        <a:srgbClr val="000000"/>
                                      </a:solidFill>
                                      <a:miter lim="127000"/>
                                      <a:headEnd/>
                                      <a:tailEnd/>
                                    </a14:hiddenLine>
                                  </a:ext>
                                </a:extLst>
                              </wps:spPr>
                              <wps:bodyPr rot="0" vert="horz" wrap="square" lIns="91440" tIns="45720" rIns="91440" bIns="45720" anchor="t" anchorCtr="0" upright="1">
                                <a:noAutofit/>
                              </wps:bodyPr>
                            </wps:wsp>
                            <wps:wsp>
                              <wps:cNvPr id="155" name="Shape 71"/>
                              <wps:cNvSpPr>
                                <a:spLocks/>
                              </wps:cNvSpPr>
                              <wps:spPr bwMode="auto">
                                <a:xfrm>
                                  <a:off x="1651159" y="195504"/>
                                  <a:ext cx="36588" cy="58611"/>
                                </a:xfrm>
                                <a:custGeom>
                                  <a:avLst/>
                                  <a:gdLst>
                                    <a:gd name="T0" fmla="*/ 0 w 36588"/>
                                    <a:gd name="T1" fmla="*/ 0 h 58611"/>
                                    <a:gd name="T2" fmla="*/ 36588 w 36588"/>
                                    <a:gd name="T3" fmla="*/ 29172 h 58611"/>
                                    <a:gd name="T4" fmla="*/ 952 w 36588"/>
                                    <a:gd name="T5" fmla="*/ 58611 h 58611"/>
                                    <a:gd name="T6" fmla="*/ 0 w 36588"/>
                                    <a:gd name="T7" fmla="*/ 58611 h 58611"/>
                                    <a:gd name="T8" fmla="*/ 0 w 36588"/>
                                    <a:gd name="T9" fmla="*/ 40608 h 58611"/>
                                    <a:gd name="T10" fmla="*/ 9879 w 36588"/>
                                    <a:gd name="T11" fmla="*/ 38295 h 58611"/>
                                    <a:gd name="T12" fmla="*/ 14554 w 36588"/>
                                    <a:gd name="T13" fmla="*/ 29172 h 58611"/>
                                    <a:gd name="T14" fmla="*/ 8504 w 36588"/>
                                    <a:gd name="T15" fmla="*/ 19836 h 58611"/>
                                    <a:gd name="T16" fmla="*/ 0 w 36588"/>
                                    <a:gd name="T17" fmla="*/ 18497 h 58611"/>
                                    <a:gd name="T18" fmla="*/ 0 w 36588"/>
                                    <a:gd name="T19" fmla="*/ 0 h 58611"/>
                                    <a:gd name="T20" fmla="*/ 0 w 36588"/>
                                    <a:gd name="T21" fmla="*/ 0 h 58611"/>
                                    <a:gd name="T22" fmla="*/ 36588 w 36588"/>
                                    <a:gd name="T23" fmla="*/ 58611 h 586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T20" t="T21" r="T22" b="T23"/>
                                  <a:pathLst>
                                    <a:path w="36588" h="58611">
                                      <a:moveTo>
                                        <a:pt x="0" y="0"/>
                                      </a:moveTo>
                                      <a:cubicBezTo>
                                        <a:pt x="20002" y="0"/>
                                        <a:pt x="36588" y="6401"/>
                                        <a:pt x="36588" y="29172"/>
                                      </a:cubicBezTo>
                                      <a:cubicBezTo>
                                        <a:pt x="36588" y="51702"/>
                                        <a:pt x="21234" y="58611"/>
                                        <a:pt x="952" y="58611"/>
                                      </a:cubicBezTo>
                                      <a:lnTo>
                                        <a:pt x="0" y="58611"/>
                                      </a:lnTo>
                                      <a:lnTo>
                                        <a:pt x="0" y="40608"/>
                                      </a:lnTo>
                                      <a:lnTo>
                                        <a:pt x="9879" y="38295"/>
                                      </a:lnTo>
                                      <a:cubicBezTo>
                                        <a:pt x="12684" y="36532"/>
                                        <a:pt x="14554" y="33649"/>
                                        <a:pt x="14554" y="29172"/>
                                      </a:cubicBezTo>
                                      <a:cubicBezTo>
                                        <a:pt x="14554" y="24225"/>
                                        <a:pt x="12040" y="21412"/>
                                        <a:pt x="8504" y="19836"/>
                                      </a:cubicBezTo>
                                      <a:lnTo>
                                        <a:pt x="0" y="18497"/>
                                      </a:lnTo>
                                      <a:lnTo>
                                        <a:pt x="0" y="0"/>
                                      </a:lnTo>
                                      <a:close/>
                                    </a:path>
                                  </a:pathLst>
                                </a:custGeom>
                                <a:solidFill>
                                  <a:srgbClr val="4965A0"/>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0" cap="flat">
                                      <a:solidFill>
                                        <a:srgbClr val="000000"/>
                                      </a:solidFill>
                                      <a:miter lim="127000"/>
                                      <a:headEnd/>
                                      <a:tailEnd/>
                                    </a14:hiddenLine>
                                  </a:ext>
                                </a:extLst>
                              </wps:spPr>
                              <wps:bodyPr rot="0" vert="horz" wrap="square" lIns="91440" tIns="45720" rIns="91440" bIns="45720" anchor="t" anchorCtr="0" upright="1">
                                <a:noAutofit/>
                              </wps:bodyPr>
                            </wps:wsp>
                            <wps:wsp>
                              <wps:cNvPr id="156" name="Shape 72"/>
                              <wps:cNvSpPr>
                                <a:spLocks/>
                              </wps:cNvSpPr>
                              <wps:spPr bwMode="auto">
                                <a:xfrm>
                                  <a:off x="1710802" y="195519"/>
                                  <a:ext cx="81229" cy="98476"/>
                                </a:xfrm>
                                <a:custGeom>
                                  <a:avLst/>
                                  <a:gdLst>
                                    <a:gd name="T0" fmla="*/ 0 w 81229"/>
                                    <a:gd name="T1" fmla="*/ 0 h 98476"/>
                                    <a:gd name="T2" fmla="*/ 21234 w 81229"/>
                                    <a:gd name="T3" fmla="*/ 0 h 98476"/>
                                    <a:gd name="T4" fmla="*/ 21234 w 81229"/>
                                    <a:gd name="T5" fmla="*/ 58191 h 98476"/>
                                    <a:gd name="T6" fmla="*/ 40691 w 81229"/>
                                    <a:gd name="T7" fmla="*/ 78943 h 98476"/>
                                    <a:gd name="T8" fmla="*/ 60008 w 81229"/>
                                    <a:gd name="T9" fmla="*/ 58191 h 98476"/>
                                    <a:gd name="T10" fmla="*/ 60008 w 81229"/>
                                    <a:gd name="T11" fmla="*/ 0 h 98476"/>
                                    <a:gd name="T12" fmla="*/ 81229 w 81229"/>
                                    <a:gd name="T13" fmla="*/ 0 h 98476"/>
                                    <a:gd name="T14" fmla="*/ 81229 w 81229"/>
                                    <a:gd name="T15" fmla="*/ 59004 h 98476"/>
                                    <a:gd name="T16" fmla="*/ 40691 w 81229"/>
                                    <a:gd name="T17" fmla="*/ 98476 h 98476"/>
                                    <a:gd name="T18" fmla="*/ 0 w 81229"/>
                                    <a:gd name="T19" fmla="*/ 59004 h 98476"/>
                                    <a:gd name="T20" fmla="*/ 0 w 81229"/>
                                    <a:gd name="T21" fmla="*/ 0 h 98476"/>
                                    <a:gd name="T22" fmla="*/ 0 w 81229"/>
                                    <a:gd name="T23" fmla="*/ 0 h 98476"/>
                                    <a:gd name="T24" fmla="*/ 81229 w 81229"/>
                                    <a:gd name="T25" fmla="*/ 98476 h 984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T22" t="T23" r="T24" b="T25"/>
                                  <a:pathLst>
                                    <a:path w="81229" h="98476">
                                      <a:moveTo>
                                        <a:pt x="0" y="0"/>
                                      </a:moveTo>
                                      <a:lnTo>
                                        <a:pt x="21234" y="0"/>
                                      </a:lnTo>
                                      <a:lnTo>
                                        <a:pt x="21234" y="58191"/>
                                      </a:lnTo>
                                      <a:cubicBezTo>
                                        <a:pt x="21234" y="69990"/>
                                        <a:pt x="29388" y="78943"/>
                                        <a:pt x="40691" y="78943"/>
                                      </a:cubicBezTo>
                                      <a:cubicBezTo>
                                        <a:pt x="51841" y="78943"/>
                                        <a:pt x="60008" y="69990"/>
                                        <a:pt x="60008" y="58191"/>
                                      </a:cubicBezTo>
                                      <a:lnTo>
                                        <a:pt x="60008" y="0"/>
                                      </a:lnTo>
                                      <a:lnTo>
                                        <a:pt x="81229" y="0"/>
                                      </a:lnTo>
                                      <a:lnTo>
                                        <a:pt x="81229" y="59004"/>
                                      </a:lnTo>
                                      <a:cubicBezTo>
                                        <a:pt x="81229" y="81648"/>
                                        <a:pt x="67348" y="98476"/>
                                        <a:pt x="40691" y="98476"/>
                                      </a:cubicBezTo>
                                      <a:cubicBezTo>
                                        <a:pt x="13881" y="98476"/>
                                        <a:pt x="0" y="81648"/>
                                        <a:pt x="0" y="59004"/>
                                      </a:cubicBezTo>
                                      <a:lnTo>
                                        <a:pt x="0" y="0"/>
                                      </a:lnTo>
                                      <a:close/>
                                    </a:path>
                                  </a:pathLst>
                                </a:custGeom>
                                <a:solidFill>
                                  <a:srgbClr val="4965A0"/>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0" cap="flat">
                                      <a:solidFill>
                                        <a:srgbClr val="000000"/>
                                      </a:solidFill>
                                      <a:miter lim="127000"/>
                                      <a:headEnd/>
                                      <a:tailEnd/>
                                    </a14:hiddenLine>
                                  </a:ext>
                                </a:extLst>
                              </wps:spPr>
                              <wps:bodyPr rot="0" vert="horz" wrap="square" lIns="91440" tIns="45720" rIns="91440" bIns="45720" anchor="t" anchorCtr="0" upright="1">
                                <a:noAutofit/>
                              </wps:bodyPr>
                            </wps:wsp>
                            <wps:wsp>
                              <wps:cNvPr id="157" name="Shape 73"/>
                              <wps:cNvSpPr>
                                <a:spLocks/>
                              </wps:cNvSpPr>
                              <wps:spPr bwMode="auto">
                                <a:xfrm>
                                  <a:off x="1817257" y="195509"/>
                                  <a:ext cx="37821" cy="96050"/>
                                </a:xfrm>
                                <a:custGeom>
                                  <a:avLst/>
                                  <a:gdLst>
                                    <a:gd name="T0" fmla="*/ 0 w 37821"/>
                                    <a:gd name="T1" fmla="*/ 0 h 96050"/>
                                    <a:gd name="T2" fmla="*/ 35916 w 37821"/>
                                    <a:gd name="T3" fmla="*/ 0 h 96050"/>
                                    <a:gd name="T4" fmla="*/ 37821 w 37821"/>
                                    <a:gd name="T5" fmla="*/ 348 h 96050"/>
                                    <a:gd name="T6" fmla="*/ 37821 w 37821"/>
                                    <a:gd name="T7" fmla="*/ 18374 h 96050"/>
                                    <a:gd name="T8" fmla="*/ 35649 w 37821"/>
                                    <a:gd name="T9" fmla="*/ 17920 h 96050"/>
                                    <a:gd name="T10" fmla="*/ 21222 w 37821"/>
                                    <a:gd name="T11" fmla="*/ 17920 h 96050"/>
                                    <a:gd name="T12" fmla="*/ 21222 w 37821"/>
                                    <a:gd name="T13" fmla="*/ 38405 h 96050"/>
                                    <a:gd name="T14" fmla="*/ 36601 w 37821"/>
                                    <a:gd name="T15" fmla="*/ 38405 h 96050"/>
                                    <a:gd name="T16" fmla="*/ 37821 w 37821"/>
                                    <a:gd name="T17" fmla="*/ 38093 h 96050"/>
                                    <a:gd name="T18" fmla="*/ 37821 w 37821"/>
                                    <a:gd name="T19" fmla="*/ 56402 h 96050"/>
                                    <a:gd name="T20" fmla="*/ 37287 w 37821"/>
                                    <a:gd name="T21" fmla="*/ 56312 h 96050"/>
                                    <a:gd name="T22" fmla="*/ 21222 w 37821"/>
                                    <a:gd name="T23" fmla="*/ 56312 h 96050"/>
                                    <a:gd name="T24" fmla="*/ 21222 w 37821"/>
                                    <a:gd name="T25" fmla="*/ 78143 h 96050"/>
                                    <a:gd name="T26" fmla="*/ 37821 w 37821"/>
                                    <a:gd name="T27" fmla="*/ 78143 h 96050"/>
                                    <a:gd name="T28" fmla="*/ 37821 w 37821"/>
                                    <a:gd name="T29" fmla="*/ 96050 h 96050"/>
                                    <a:gd name="T30" fmla="*/ 0 w 37821"/>
                                    <a:gd name="T31" fmla="*/ 96050 h 96050"/>
                                    <a:gd name="T32" fmla="*/ 0 w 37821"/>
                                    <a:gd name="T33" fmla="*/ 0 h 96050"/>
                                    <a:gd name="T34" fmla="*/ 0 w 37821"/>
                                    <a:gd name="T35" fmla="*/ 0 h 96050"/>
                                    <a:gd name="T36" fmla="*/ 37821 w 37821"/>
                                    <a:gd name="T37" fmla="*/ 96050 h 960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T34" t="T35" r="T36" b="T37"/>
                                  <a:pathLst>
                                    <a:path w="37821" h="96050">
                                      <a:moveTo>
                                        <a:pt x="0" y="0"/>
                                      </a:moveTo>
                                      <a:lnTo>
                                        <a:pt x="35916" y="0"/>
                                      </a:lnTo>
                                      <a:lnTo>
                                        <a:pt x="37821" y="348"/>
                                      </a:lnTo>
                                      <a:lnTo>
                                        <a:pt x="37821" y="18374"/>
                                      </a:lnTo>
                                      <a:lnTo>
                                        <a:pt x="35649" y="17920"/>
                                      </a:lnTo>
                                      <a:lnTo>
                                        <a:pt x="21222" y="17920"/>
                                      </a:lnTo>
                                      <a:lnTo>
                                        <a:pt x="21222" y="38405"/>
                                      </a:lnTo>
                                      <a:lnTo>
                                        <a:pt x="36601" y="38405"/>
                                      </a:lnTo>
                                      <a:lnTo>
                                        <a:pt x="37821" y="38093"/>
                                      </a:lnTo>
                                      <a:lnTo>
                                        <a:pt x="37821" y="56402"/>
                                      </a:lnTo>
                                      <a:lnTo>
                                        <a:pt x="37287" y="56312"/>
                                      </a:lnTo>
                                      <a:lnTo>
                                        <a:pt x="21222" y="56312"/>
                                      </a:lnTo>
                                      <a:lnTo>
                                        <a:pt x="21222" y="78143"/>
                                      </a:lnTo>
                                      <a:lnTo>
                                        <a:pt x="37821" y="78143"/>
                                      </a:lnTo>
                                      <a:lnTo>
                                        <a:pt x="37821" y="96050"/>
                                      </a:lnTo>
                                      <a:lnTo>
                                        <a:pt x="0" y="96050"/>
                                      </a:lnTo>
                                      <a:lnTo>
                                        <a:pt x="0" y="0"/>
                                      </a:lnTo>
                                      <a:close/>
                                    </a:path>
                                  </a:pathLst>
                                </a:custGeom>
                                <a:solidFill>
                                  <a:srgbClr val="4965A0"/>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0" cap="flat">
                                      <a:solidFill>
                                        <a:srgbClr val="000000"/>
                                      </a:solidFill>
                                      <a:miter lim="127000"/>
                                      <a:headEnd/>
                                      <a:tailEnd/>
                                    </a14:hiddenLine>
                                  </a:ext>
                                </a:extLst>
                              </wps:spPr>
                              <wps:bodyPr rot="0" vert="horz" wrap="square" lIns="91440" tIns="45720" rIns="91440" bIns="45720" anchor="t" anchorCtr="0" upright="1">
                                <a:noAutofit/>
                              </wps:bodyPr>
                            </wps:wsp>
                            <wps:wsp>
                              <wps:cNvPr id="158" name="Shape 74"/>
                              <wps:cNvSpPr>
                                <a:spLocks/>
                              </wps:cNvSpPr>
                              <wps:spPr bwMode="auto">
                                <a:xfrm>
                                  <a:off x="1855078" y="195857"/>
                                  <a:ext cx="37821" cy="95702"/>
                                </a:xfrm>
                                <a:custGeom>
                                  <a:avLst/>
                                  <a:gdLst>
                                    <a:gd name="T0" fmla="*/ 0 w 37821"/>
                                    <a:gd name="T1" fmla="*/ 0 h 95702"/>
                                    <a:gd name="T2" fmla="*/ 22041 w 37821"/>
                                    <a:gd name="T3" fmla="*/ 4029 h 95702"/>
                                    <a:gd name="T4" fmla="*/ 33338 w 37821"/>
                                    <a:gd name="T5" fmla="*/ 24074 h 95702"/>
                                    <a:gd name="T6" fmla="*/ 16739 w 37821"/>
                                    <a:gd name="T7" fmla="*/ 45233 h 95702"/>
                                    <a:gd name="T8" fmla="*/ 16739 w 37821"/>
                                    <a:gd name="T9" fmla="*/ 45512 h 95702"/>
                                    <a:gd name="T10" fmla="*/ 37821 w 37821"/>
                                    <a:gd name="T11" fmla="*/ 68969 h 95702"/>
                                    <a:gd name="T12" fmla="*/ 1638 w 37821"/>
                                    <a:gd name="T13" fmla="*/ 95702 h 95702"/>
                                    <a:gd name="T14" fmla="*/ 0 w 37821"/>
                                    <a:gd name="T15" fmla="*/ 95702 h 95702"/>
                                    <a:gd name="T16" fmla="*/ 0 w 37821"/>
                                    <a:gd name="T17" fmla="*/ 77795 h 95702"/>
                                    <a:gd name="T18" fmla="*/ 2451 w 37821"/>
                                    <a:gd name="T19" fmla="*/ 77795 h 95702"/>
                                    <a:gd name="T20" fmla="*/ 16599 w 37821"/>
                                    <a:gd name="T21" fmla="*/ 66530 h 95702"/>
                                    <a:gd name="T22" fmla="*/ 10633 w 37821"/>
                                    <a:gd name="T23" fmla="*/ 57842 h 95702"/>
                                    <a:gd name="T24" fmla="*/ 0 w 37821"/>
                                    <a:gd name="T25" fmla="*/ 56054 h 95702"/>
                                    <a:gd name="T26" fmla="*/ 0 w 37821"/>
                                    <a:gd name="T27" fmla="*/ 37745 h 95702"/>
                                    <a:gd name="T28" fmla="*/ 7890 w 37821"/>
                                    <a:gd name="T29" fmla="*/ 35730 h 95702"/>
                                    <a:gd name="T30" fmla="*/ 12103 w 37821"/>
                                    <a:gd name="T31" fmla="*/ 27592 h 95702"/>
                                    <a:gd name="T32" fmla="*/ 7461 w 37821"/>
                                    <a:gd name="T33" fmla="*/ 19586 h 95702"/>
                                    <a:gd name="T34" fmla="*/ 0 w 37821"/>
                                    <a:gd name="T35" fmla="*/ 18026 h 95702"/>
                                    <a:gd name="T36" fmla="*/ 0 w 37821"/>
                                    <a:gd name="T37" fmla="*/ 0 h 95702"/>
                                    <a:gd name="T38" fmla="*/ 0 w 37821"/>
                                    <a:gd name="T39" fmla="*/ 0 h 95702"/>
                                    <a:gd name="T40" fmla="*/ 37821 w 37821"/>
                                    <a:gd name="T41" fmla="*/ 95702 h 957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T38" t="T39" r="T40" b="T41"/>
                                  <a:pathLst>
                                    <a:path w="37821" h="95702">
                                      <a:moveTo>
                                        <a:pt x="0" y="0"/>
                                      </a:moveTo>
                                      <a:lnTo>
                                        <a:pt x="22041" y="4029"/>
                                      </a:lnTo>
                                      <a:cubicBezTo>
                                        <a:pt x="28743" y="7523"/>
                                        <a:pt x="33338" y="13628"/>
                                        <a:pt x="33338" y="24074"/>
                                      </a:cubicBezTo>
                                      <a:cubicBezTo>
                                        <a:pt x="33338" y="34793"/>
                                        <a:pt x="26657" y="42121"/>
                                        <a:pt x="16739" y="45233"/>
                                      </a:cubicBezTo>
                                      <a:lnTo>
                                        <a:pt x="16739" y="45512"/>
                                      </a:lnTo>
                                      <a:cubicBezTo>
                                        <a:pt x="29375" y="47137"/>
                                        <a:pt x="37821" y="56497"/>
                                        <a:pt x="37821" y="68969"/>
                                      </a:cubicBezTo>
                                      <a:cubicBezTo>
                                        <a:pt x="37821" y="89060"/>
                                        <a:pt x="18783" y="95702"/>
                                        <a:pt x="1638" y="95702"/>
                                      </a:cubicBezTo>
                                      <a:lnTo>
                                        <a:pt x="0" y="95702"/>
                                      </a:lnTo>
                                      <a:lnTo>
                                        <a:pt x="0" y="77795"/>
                                      </a:lnTo>
                                      <a:lnTo>
                                        <a:pt x="2451" y="77795"/>
                                      </a:lnTo>
                                      <a:cubicBezTo>
                                        <a:pt x="9119" y="77795"/>
                                        <a:pt x="16599" y="74950"/>
                                        <a:pt x="16599" y="66530"/>
                                      </a:cubicBezTo>
                                      <a:cubicBezTo>
                                        <a:pt x="16599" y="61990"/>
                                        <a:pt x="14050" y="59349"/>
                                        <a:pt x="10633" y="57842"/>
                                      </a:cubicBezTo>
                                      <a:lnTo>
                                        <a:pt x="0" y="56054"/>
                                      </a:lnTo>
                                      <a:lnTo>
                                        <a:pt x="0" y="37745"/>
                                      </a:lnTo>
                                      <a:lnTo>
                                        <a:pt x="7890" y="35730"/>
                                      </a:lnTo>
                                      <a:cubicBezTo>
                                        <a:pt x="10404" y="34082"/>
                                        <a:pt x="12103" y="31466"/>
                                        <a:pt x="12103" y="27592"/>
                                      </a:cubicBezTo>
                                      <a:cubicBezTo>
                                        <a:pt x="12103" y="23598"/>
                                        <a:pt x="10198" y="21093"/>
                                        <a:pt x="7461" y="19586"/>
                                      </a:cubicBezTo>
                                      <a:lnTo>
                                        <a:pt x="0" y="18026"/>
                                      </a:lnTo>
                                      <a:lnTo>
                                        <a:pt x="0" y="0"/>
                                      </a:lnTo>
                                      <a:close/>
                                    </a:path>
                                  </a:pathLst>
                                </a:custGeom>
                                <a:solidFill>
                                  <a:srgbClr val="4965A0"/>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0" cap="flat">
                                      <a:solidFill>
                                        <a:srgbClr val="000000"/>
                                      </a:solidFill>
                                      <a:miter lim="127000"/>
                                      <a:headEnd/>
                                      <a:tailEnd/>
                                    </a14:hiddenLine>
                                  </a:ext>
                                </a:extLst>
                              </wps:spPr>
                              <wps:bodyPr rot="0" vert="horz" wrap="square" lIns="91440" tIns="45720" rIns="91440" bIns="45720" anchor="t" anchorCtr="0" upright="1">
                                <a:noAutofit/>
                              </wps:bodyPr>
                            </wps:wsp>
                            <wps:wsp>
                              <wps:cNvPr id="159" name="Shape 75"/>
                              <wps:cNvSpPr>
                                <a:spLocks/>
                              </wps:cNvSpPr>
                              <wps:spPr bwMode="auto">
                                <a:xfrm>
                                  <a:off x="1914848" y="195514"/>
                                  <a:ext cx="60541" cy="96050"/>
                                </a:xfrm>
                                <a:custGeom>
                                  <a:avLst/>
                                  <a:gdLst>
                                    <a:gd name="T0" fmla="*/ 0 w 60541"/>
                                    <a:gd name="T1" fmla="*/ 0 h 96050"/>
                                    <a:gd name="T2" fmla="*/ 21222 w 60541"/>
                                    <a:gd name="T3" fmla="*/ 0 h 96050"/>
                                    <a:gd name="T4" fmla="*/ 21222 w 60541"/>
                                    <a:gd name="T5" fmla="*/ 76505 h 96050"/>
                                    <a:gd name="T6" fmla="*/ 60541 w 60541"/>
                                    <a:gd name="T7" fmla="*/ 76505 h 96050"/>
                                    <a:gd name="T8" fmla="*/ 60541 w 60541"/>
                                    <a:gd name="T9" fmla="*/ 96050 h 96050"/>
                                    <a:gd name="T10" fmla="*/ 0 w 60541"/>
                                    <a:gd name="T11" fmla="*/ 96050 h 96050"/>
                                    <a:gd name="T12" fmla="*/ 0 w 60541"/>
                                    <a:gd name="T13" fmla="*/ 0 h 96050"/>
                                    <a:gd name="T14" fmla="*/ 0 w 60541"/>
                                    <a:gd name="T15" fmla="*/ 0 h 96050"/>
                                    <a:gd name="T16" fmla="*/ 60541 w 60541"/>
                                    <a:gd name="T17" fmla="*/ 96050 h 96050"/>
                                  </a:gdLst>
                                  <a:ahLst/>
                                  <a:cxnLst>
                                    <a:cxn ang="0">
                                      <a:pos x="T0" y="T1"/>
                                    </a:cxn>
                                    <a:cxn ang="0">
                                      <a:pos x="T2" y="T3"/>
                                    </a:cxn>
                                    <a:cxn ang="0">
                                      <a:pos x="T4" y="T5"/>
                                    </a:cxn>
                                    <a:cxn ang="0">
                                      <a:pos x="T6" y="T7"/>
                                    </a:cxn>
                                    <a:cxn ang="0">
                                      <a:pos x="T8" y="T9"/>
                                    </a:cxn>
                                    <a:cxn ang="0">
                                      <a:pos x="T10" y="T11"/>
                                    </a:cxn>
                                    <a:cxn ang="0">
                                      <a:pos x="T12" y="T13"/>
                                    </a:cxn>
                                  </a:cxnLst>
                                  <a:rect l="T14" t="T15" r="T16" b="T17"/>
                                  <a:pathLst>
                                    <a:path w="60541" h="96050">
                                      <a:moveTo>
                                        <a:pt x="0" y="0"/>
                                      </a:moveTo>
                                      <a:lnTo>
                                        <a:pt x="21222" y="0"/>
                                      </a:lnTo>
                                      <a:lnTo>
                                        <a:pt x="21222" y="76505"/>
                                      </a:lnTo>
                                      <a:lnTo>
                                        <a:pt x="60541" y="76505"/>
                                      </a:lnTo>
                                      <a:lnTo>
                                        <a:pt x="60541" y="96050"/>
                                      </a:lnTo>
                                      <a:lnTo>
                                        <a:pt x="0" y="96050"/>
                                      </a:lnTo>
                                      <a:lnTo>
                                        <a:pt x="0" y="0"/>
                                      </a:lnTo>
                                      <a:close/>
                                    </a:path>
                                  </a:pathLst>
                                </a:custGeom>
                                <a:solidFill>
                                  <a:srgbClr val="4965A0"/>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0" cap="flat">
                                      <a:solidFill>
                                        <a:srgbClr val="000000"/>
                                      </a:solidFill>
                                      <a:miter lim="127000"/>
                                      <a:headEnd/>
                                      <a:tailEnd/>
                                    </a14:hiddenLine>
                                  </a:ext>
                                </a:extLst>
                              </wps:spPr>
                              <wps:bodyPr rot="0" vert="horz" wrap="square" lIns="91440" tIns="45720" rIns="91440" bIns="45720" anchor="t" anchorCtr="0" upright="1">
                                <a:noAutofit/>
                              </wps:bodyPr>
                            </wps:wsp>
                            <wps:wsp>
                              <wps:cNvPr id="160" name="Shape 295"/>
                              <wps:cNvSpPr>
                                <a:spLocks/>
                              </wps:cNvSpPr>
                              <wps:spPr bwMode="auto">
                                <a:xfrm>
                                  <a:off x="1998958" y="195504"/>
                                  <a:ext cx="21222" cy="96050"/>
                                </a:xfrm>
                                <a:custGeom>
                                  <a:avLst/>
                                  <a:gdLst>
                                    <a:gd name="T0" fmla="*/ 0 w 21222"/>
                                    <a:gd name="T1" fmla="*/ 0 h 96050"/>
                                    <a:gd name="T2" fmla="*/ 21222 w 21222"/>
                                    <a:gd name="T3" fmla="*/ 0 h 96050"/>
                                    <a:gd name="T4" fmla="*/ 21222 w 21222"/>
                                    <a:gd name="T5" fmla="*/ 96050 h 96050"/>
                                    <a:gd name="T6" fmla="*/ 0 w 21222"/>
                                    <a:gd name="T7" fmla="*/ 96050 h 96050"/>
                                    <a:gd name="T8" fmla="*/ 0 w 21222"/>
                                    <a:gd name="T9" fmla="*/ 0 h 96050"/>
                                    <a:gd name="T10" fmla="*/ 0 w 21222"/>
                                    <a:gd name="T11" fmla="*/ 0 h 96050"/>
                                    <a:gd name="T12" fmla="*/ 21222 w 21222"/>
                                    <a:gd name="T13" fmla="*/ 96050 h 96050"/>
                                  </a:gdLst>
                                  <a:ahLst/>
                                  <a:cxnLst>
                                    <a:cxn ang="0">
                                      <a:pos x="T0" y="T1"/>
                                    </a:cxn>
                                    <a:cxn ang="0">
                                      <a:pos x="T2" y="T3"/>
                                    </a:cxn>
                                    <a:cxn ang="0">
                                      <a:pos x="T4" y="T5"/>
                                    </a:cxn>
                                    <a:cxn ang="0">
                                      <a:pos x="T6" y="T7"/>
                                    </a:cxn>
                                    <a:cxn ang="0">
                                      <a:pos x="T8" y="T9"/>
                                    </a:cxn>
                                  </a:cxnLst>
                                  <a:rect l="T10" t="T11" r="T12" b="T13"/>
                                  <a:pathLst>
                                    <a:path w="21222" h="96050">
                                      <a:moveTo>
                                        <a:pt x="0" y="0"/>
                                      </a:moveTo>
                                      <a:lnTo>
                                        <a:pt x="21222" y="0"/>
                                      </a:lnTo>
                                      <a:lnTo>
                                        <a:pt x="21222" y="96050"/>
                                      </a:lnTo>
                                      <a:lnTo>
                                        <a:pt x="0" y="96050"/>
                                      </a:lnTo>
                                      <a:lnTo>
                                        <a:pt x="0" y="0"/>
                                      </a:lnTo>
                                    </a:path>
                                  </a:pathLst>
                                </a:custGeom>
                                <a:solidFill>
                                  <a:srgbClr val="4965A0"/>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0" cap="flat">
                                      <a:solidFill>
                                        <a:srgbClr val="000000"/>
                                      </a:solidFill>
                                      <a:miter lim="127000"/>
                                      <a:headEnd/>
                                      <a:tailEnd/>
                                    </a14:hiddenLine>
                                  </a:ext>
                                </a:extLst>
                              </wps:spPr>
                              <wps:bodyPr rot="0" vert="horz" wrap="square" lIns="91440" tIns="45720" rIns="91440" bIns="45720" anchor="t" anchorCtr="0" upright="1">
                                <a:noAutofit/>
                              </wps:bodyPr>
                            </wps:wsp>
                            <wps:wsp>
                              <wps:cNvPr id="161" name="Shape 77"/>
                              <wps:cNvSpPr>
                                <a:spLocks/>
                              </wps:cNvSpPr>
                              <wps:spPr bwMode="auto">
                                <a:xfrm>
                                  <a:off x="2045383" y="193079"/>
                                  <a:ext cx="86792" cy="100927"/>
                                </a:xfrm>
                                <a:custGeom>
                                  <a:avLst/>
                                  <a:gdLst>
                                    <a:gd name="T0" fmla="*/ 51969 w 86792"/>
                                    <a:gd name="T1" fmla="*/ 0 h 100927"/>
                                    <a:gd name="T2" fmla="*/ 84493 w 86792"/>
                                    <a:gd name="T3" fmla="*/ 14097 h 100927"/>
                                    <a:gd name="T4" fmla="*/ 68173 w 86792"/>
                                    <a:gd name="T5" fmla="*/ 27394 h 100927"/>
                                    <a:gd name="T6" fmla="*/ 49936 w 86792"/>
                                    <a:gd name="T7" fmla="*/ 19533 h 100927"/>
                                    <a:gd name="T8" fmla="*/ 22034 w 86792"/>
                                    <a:gd name="T9" fmla="*/ 50457 h 100927"/>
                                    <a:gd name="T10" fmla="*/ 49250 w 86792"/>
                                    <a:gd name="T11" fmla="*/ 81381 h 100927"/>
                                    <a:gd name="T12" fmla="*/ 69113 w 86792"/>
                                    <a:gd name="T13" fmla="*/ 71082 h 100927"/>
                                    <a:gd name="T14" fmla="*/ 86792 w 86792"/>
                                    <a:gd name="T15" fmla="*/ 84239 h 100927"/>
                                    <a:gd name="T16" fmla="*/ 51969 w 86792"/>
                                    <a:gd name="T17" fmla="*/ 100927 h 100927"/>
                                    <a:gd name="T18" fmla="*/ 0 w 86792"/>
                                    <a:gd name="T19" fmla="*/ 50457 h 100927"/>
                                    <a:gd name="T20" fmla="*/ 51969 w 86792"/>
                                    <a:gd name="T21" fmla="*/ 0 h 100927"/>
                                    <a:gd name="T22" fmla="*/ 0 w 86792"/>
                                    <a:gd name="T23" fmla="*/ 0 h 100927"/>
                                    <a:gd name="T24" fmla="*/ 86792 w 86792"/>
                                    <a:gd name="T25" fmla="*/ 100927 h 1009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T22" t="T23" r="T24" b="T25"/>
                                  <a:pathLst>
                                    <a:path w="86792" h="100927">
                                      <a:moveTo>
                                        <a:pt x="51969" y="0"/>
                                      </a:moveTo>
                                      <a:cubicBezTo>
                                        <a:pt x="62725" y="0"/>
                                        <a:pt x="76340" y="3658"/>
                                        <a:pt x="84493" y="14097"/>
                                      </a:cubicBezTo>
                                      <a:lnTo>
                                        <a:pt x="68173" y="27394"/>
                                      </a:lnTo>
                                      <a:cubicBezTo>
                                        <a:pt x="63957" y="22377"/>
                                        <a:pt x="57823" y="19533"/>
                                        <a:pt x="49936" y="19533"/>
                                      </a:cubicBezTo>
                                      <a:cubicBezTo>
                                        <a:pt x="33884" y="19533"/>
                                        <a:pt x="22034" y="32550"/>
                                        <a:pt x="22034" y="50457"/>
                                      </a:cubicBezTo>
                                      <a:cubicBezTo>
                                        <a:pt x="22034" y="68364"/>
                                        <a:pt x="33884" y="81381"/>
                                        <a:pt x="49250" y="81381"/>
                                      </a:cubicBezTo>
                                      <a:cubicBezTo>
                                        <a:pt x="57823" y="81381"/>
                                        <a:pt x="64757" y="77584"/>
                                        <a:pt x="69113" y="71082"/>
                                      </a:cubicBezTo>
                                      <a:lnTo>
                                        <a:pt x="86792" y="84239"/>
                                      </a:lnTo>
                                      <a:cubicBezTo>
                                        <a:pt x="78765" y="95644"/>
                                        <a:pt x="65163" y="100927"/>
                                        <a:pt x="51969" y="100927"/>
                                      </a:cubicBezTo>
                                      <a:cubicBezTo>
                                        <a:pt x="21908" y="100927"/>
                                        <a:pt x="0" y="81255"/>
                                        <a:pt x="0" y="50457"/>
                                      </a:cubicBezTo>
                                      <a:cubicBezTo>
                                        <a:pt x="0" y="19660"/>
                                        <a:pt x="21908" y="0"/>
                                        <a:pt x="51969" y="0"/>
                                      </a:cubicBezTo>
                                      <a:close/>
                                    </a:path>
                                  </a:pathLst>
                                </a:custGeom>
                                <a:solidFill>
                                  <a:srgbClr val="4965A0"/>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0" cap="flat">
                                      <a:solidFill>
                                        <a:srgbClr val="000000"/>
                                      </a:solidFill>
                                      <a:miter lim="127000"/>
                                      <a:headEnd/>
                                      <a:tailEnd/>
                                    </a14:hiddenLine>
                                  </a:ext>
                                </a:extLst>
                              </wps:spPr>
                              <wps:bodyPr rot="0" vert="horz" wrap="square" lIns="91440" tIns="45720" rIns="91440" bIns="45720" anchor="t" anchorCtr="0" upright="1">
                                <a:noAutofit/>
                              </wps:bodyPr>
                            </wps:wsp>
                            <wps:wsp>
                              <wps:cNvPr id="162" name="Shape 78"/>
                              <wps:cNvSpPr>
                                <a:spLocks/>
                              </wps:cNvSpPr>
                              <wps:spPr bwMode="auto">
                                <a:xfrm>
                                  <a:off x="2213527" y="195515"/>
                                  <a:ext cx="83681" cy="96037"/>
                                </a:xfrm>
                                <a:custGeom>
                                  <a:avLst/>
                                  <a:gdLst>
                                    <a:gd name="T0" fmla="*/ 0 w 83681"/>
                                    <a:gd name="T1" fmla="*/ 0 h 96037"/>
                                    <a:gd name="T2" fmla="*/ 21234 w 83681"/>
                                    <a:gd name="T3" fmla="*/ 0 h 96037"/>
                                    <a:gd name="T4" fmla="*/ 21234 w 83681"/>
                                    <a:gd name="T5" fmla="*/ 35814 h 96037"/>
                                    <a:gd name="T6" fmla="*/ 62459 w 83681"/>
                                    <a:gd name="T7" fmla="*/ 35814 h 96037"/>
                                    <a:gd name="T8" fmla="*/ 62459 w 83681"/>
                                    <a:gd name="T9" fmla="*/ 0 h 96037"/>
                                    <a:gd name="T10" fmla="*/ 83681 w 83681"/>
                                    <a:gd name="T11" fmla="*/ 0 h 96037"/>
                                    <a:gd name="T12" fmla="*/ 83681 w 83681"/>
                                    <a:gd name="T13" fmla="*/ 96037 h 96037"/>
                                    <a:gd name="T14" fmla="*/ 62459 w 83681"/>
                                    <a:gd name="T15" fmla="*/ 96037 h 96037"/>
                                    <a:gd name="T16" fmla="*/ 62459 w 83681"/>
                                    <a:gd name="T17" fmla="*/ 54521 h 96037"/>
                                    <a:gd name="T18" fmla="*/ 21234 w 83681"/>
                                    <a:gd name="T19" fmla="*/ 54521 h 96037"/>
                                    <a:gd name="T20" fmla="*/ 21234 w 83681"/>
                                    <a:gd name="T21" fmla="*/ 96037 h 96037"/>
                                    <a:gd name="T22" fmla="*/ 0 w 83681"/>
                                    <a:gd name="T23" fmla="*/ 96037 h 96037"/>
                                    <a:gd name="T24" fmla="*/ 0 w 83681"/>
                                    <a:gd name="T25" fmla="*/ 0 h 96037"/>
                                    <a:gd name="T26" fmla="*/ 0 w 83681"/>
                                    <a:gd name="T27" fmla="*/ 0 h 96037"/>
                                    <a:gd name="T28" fmla="*/ 83681 w 83681"/>
                                    <a:gd name="T29" fmla="*/ 96037 h 9603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T26" t="T27" r="T28" b="T29"/>
                                  <a:pathLst>
                                    <a:path w="83681" h="96037">
                                      <a:moveTo>
                                        <a:pt x="0" y="0"/>
                                      </a:moveTo>
                                      <a:lnTo>
                                        <a:pt x="21234" y="0"/>
                                      </a:lnTo>
                                      <a:lnTo>
                                        <a:pt x="21234" y="35814"/>
                                      </a:lnTo>
                                      <a:lnTo>
                                        <a:pt x="62459" y="35814"/>
                                      </a:lnTo>
                                      <a:lnTo>
                                        <a:pt x="62459" y="0"/>
                                      </a:lnTo>
                                      <a:lnTo>
                                        <a:pt x="83681" y="0"/>
                                      </a:lnTo>
                                      <a:lnTo>
                                        <a:pt x="83681" y="96037"/>
                                      </a:lnTo>
                                      <a:lnTo>
                                        <a:pt x="62459" y="96037"/>
                                      </a:lnTo>
                                      <a:lnTo>
                                        <a:pt x="62459" y="54521"/>
                                      </a:lnTo>
                                      <a:lnTo>
                                        <a:pt x="21234" y="54521"/>
                                      </a:lnTo>
                                      <a:lnTo>
                                        <a:pt x="21234" y="96037"/>
                                      </a:lnTo>
                                      <a:lnTo>
                                        <a:pt x="0" y="96037"/>
                                      </a:lnTo>
                                      <a:lnTo>
                                        <a:pt x="0" y="0"/>
                                      </a:lnTo>
                                      <a:close/>
                                    </a:path>
                                  </a:pathLst>
                                </a:custGeom>
                                <a:solidFill>
                                  <a:srgbClr val="4965A0"/>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0" cap="flat">
                                      <a:solidFill>
                                        <a:srgbClr val="000000"/>
                                      </a:solidFill>
                                      <a:miter lim="127000"/>
                                      <a:headEnd/>
                                      <a:tailEnd/>
                                    </a14:hiddenLine>
                                  </a:ext>
                                </a:extLst>
                              </wps:spPr>
                              <wps:bodyPr rot="0" vert="horz" wrap="square" lIns="91440" tIns="45720" rIns="91440" bIns="45720" anchor="t" anchorCtr="0" upright="1">
                                <a:noAutofit/>
                              </wps:bodyPr>
                            </wps:wsp>
                            <wps:wsp>
                              <wps:cNvPr id="163" name="Shape 79"/>
                              <wps:cNvSpPr>
                                <a:spLocks/>
                              </wps:cNvSpPr>
                              <wps:spPr bwMode="auto">
                                <a:xfrm>
                                  <a:off x="2324614" y="195525"/>
                                  <a:ext cx="67882" cy="96038"/>
                                </a:xfrm>
                                <a:custGeom>
                                  <a:avLst/>
                                  <a:gdLst>
                                    <a:gd name="T0" fmla="*/ 0 w 67882"/>
                                    <a:gd name="T1" fmla="*/ 0 h 96038"/>
                                    <a:gd name="T2" fmla="*/ 65443 w 67882"/>
                                    <a:gd name="T3" fmla="*/ 0 h 96038"/>
                                    <a:gd name="T4" fmla="*/ 65443 w 67882"/>
                                    <a:gd name="T5" fmla="*/ 19520 h 96038"/>
                                    <a:gd name="T6" fmla="*/ 21222 w 67882"/>
                                    <a:gd name="T7" fmla="*/ 19520 h 96038"/>
                                    <a:gd name="T8" fmla="*/ 21222 w 67882"/>
                                    <a:gd name="T9" fmla="*/ 37427 h 96038"/>
                                    <a:gd name="T10" fmla="*/ 62992 w 67882"/>
                                    <a:gd name="T11" fmla="*/ 37427 h 96038"/>
                                    <a:gd name="T12" fmla="*/ 62992 w 67882"/>
                                    <a:gd name="T13" fmla="*/ 56959 h 96038"/>
                                    <a:gd name="T14" fmla="*/ 21222 w 67882"/>
                                    <a:gd name="T15" fmla="*/ 56959 h 96038"/>
                                    <a:gd name="T16" fmla="*/ 21222 w 67882"/>
                                    <a:gd name="T17" fmla="*/ 76505 h 96038"/>
                                    <a:gd name="T18" fmla="*/ 67882 w 67882"/>
                                    <a:gd name="T19" fmla="*/ 76505 h 96038"/>
                                    <a:gd name="T20" fmla="*/ 67882 w 67882"/>
                                    <a:gd name="T21" fmla="*/ 96038 h 96038"/>
                                    <a:gd name="T22" fmla="*/ 0 w 67882"/>
                                    <a:gd name="T23" fmla="*/ 96038 h 96038"/>
                                    <a:gd name="T24" fmla="*/ 0 w 67882"/>
                                    <a:gd name="T25" fmla="*/ 0 h 96038"/>
                                    <a:gd name="T26" fmla="*/ 0 w 67882"/>
                                    <a:gd name="T27" fmla="*/ 0 h 96038"/>
                                    <a:gd name="T28" fmla="*/ 67882 w 67882"/>
                                    <a:gd name="T29" fmla="*/ 96038 h 9603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T26" t="T27" r="T28" b="T29"/>
                                  <a:pathLst>
                                    <a:path w="67882" h="96038">
                                      <a:moveTo>
                                        <a:pt x="0" y="0"/>
                                      </a:moveTo>
                                      <a:lnTo>
                                        <a:pt x="65443" y="0"/>
                                      </a:lnTo>
                                      <a:lnTo>
                                        <a:pt x="65443" y="19520"/>
                                      </a:lnTo>
                                      <a:lnTo>
                                        <a:pt x="21222" y="19520"/>
                                      </a:lnTo>
                                      <a:lnTo>
                                        <a:pt x="21222" y="37427"/>
                                      </a:lnTo>
                                      <a:lnTo>
                                        <a:pt x="62992" y="37427"/>
                                      </a:lnTo>
                                      <a:lnTo>
                                        <a:pt x="62992" y="56959"/>
                                      </a:lnTo>
                                      <a:lnTo>
                                        <a:pt x="21222" y="56959"/>
                                      </a:lnTo>
                                      <a:lnTo>
                                        <a:pt x="21222" y="76505"/>
                                      </a:lnTo>
                                      <a:lnTo>
                                        <a:pt x="67882" y="76505"/>
                                      </a:lnTo>
                                      <a:lnTo>
                                        <a:pt x="67882" y="96038"/>
                                      </a:lnTo>
                                      <a:lnTo>
                                        <a:pt x="0" y="96038"/>
                                      </a:lnTo>
                                      <a:lnTo>
                                        <a:pt x="0" y="0"/>
                                      </a:lnTo>
                                      <a:close/>
                                    </a:path>
                                  </a:pathLst>
                                </a:custGeom>
                                <a:solidFill>
                                  <a:srgbClr val="4965A0"/>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0" cap="flat">
                                      <a:solidFill>
                                        <a:srgbClr val="000000"/>
                                      </a:solidFill>
                                      <a:miter lim="127000"/>
                                      <a:headEnd/>
                                      <a:tailEnd/>
                                    </a14:hiddenLine>
                                  </a:ext>
                                </a:extLst>
                              </wps:spPr>
                              <wps:bodyPr rot="0" vert="horz" wrap="square" lIns="91440" tIns="45720" rIns="91440" bIns="45720" anchor="t" anchorCtr="0" upright="1">
                                <a:noAutofit/>
                              </wps:bodyPr>
                            </wps:wsp>
                            <wps:wsp>
                              <wps:cNvPr id="164" name="Shape 80"/>
                              <wps:cNvSpPr>
                                <a:spLocks/>
                              </wps:cNvSpPr>
                              <wps:spPr bwMode="auto">
                                <a:xfrm>
                                  <a:off x="2410100" y="195509"/>
                                  <a:ext cx="49860" cy="96050"/>
                                </a:xfrm>
                                <a:custGeom>
                                  <a:avLst/>
                                  <a:gdLst>
                                    <a:gd name="T0" fmla="*/ 41630 w 49860"/>
                                    <a:gd name="T1" fmla="*/ 0 h 96050"/>
                                    <a:gd name="T2" fmla="*/ 49860 w 49860"/>
                                    <a:gd name="T3" fmla="*/ 0 h 96050"/>
                                    <a:gd name="T4" fmla="*/ 49860 w 49860"/>
                                    <a:gd name="T5" fmla="*/ 28133 h 96050"/>
                                    <a:gd name="T6" fmla="*/ 49784 w 49860"/>
                                    <a:gd name="T7" fmla="*/ 27940 h 96050"/>
                                    <a:gd name="T8" fmla="*/ 38100 w 49860"/>
                                    <a:gd name="T9" fmla="*/ 57798 h 96050"/>
                                    <a:gd name="T10" fmla="*/ 49860 w 49860"/>
                                    <a:gd name="T11" fmla="*/ 57798 h 96050"/>
                                    <a:gd name="T12" fmla="*/ 49860 w 49860"/>
                                    <a:gd name="T13" fmla="*/ 75705 h 96050"/>
                                    <a:gd name="T14" fmla="*/ 31420 w 49860"/>
                                    <a:gd name="T15" fmla="*/ 75705 h 96050"/>
                                    <a:gd name="T16" fmla="*/ 23393 w 49860"/>
                                    <a:gd name="T17" fmla="*/ 96050 h 96050"/>
                                    <a:gd name="T18" fmla="*/ 0 w 49860"/>
                                    <a:gd name="T19" fmla="*/ 96050 h 96050"/>
                                    <a:gd name="T20" fmla="*/ 41630 w 49860"/>
                                    <a:gd name="T21" fmla="*/ 0 h 96050"/>
                                    <a:gd name="T22" fmla="*/ 0 w 49860"/>
                                    <a:gd name="T23" fmla="*/ 0 h 96050"/>
                                    <a:gd name="T24" fmla="*/ 49860 w 49860"/>
                                    <a:gd name="T25" fmla="*/ 96050 h 960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T22" t="T23" r="T24" b="T25"/>
                                  <a:pathLst>
                                    <a:path w="49860" h="96050">
                                      <a:moveTo>
                                        <a:pt x="41630" y="0"/>
                                      </a:moveTo>
                                      <a:lnTo>
                                        <a:pt x="49860" y="0"/>
                                      </a:lnTo>
                                      <a:lnTo>
                                        <a:pt x="49860" y="28133"/>
                                      </a:lnTo>
                                      <a:lnTo>
                                        <a:pt x="49784" y="27940"/>
                                      </a:lnTo>
                                      <a:lnTo>
                                        <a:pt x="38100" y="57798"/>
                                      </a:lnTo>
                                      <a:lnTo>
                                        <a:pt x="49860" y="57798"/>
                                      </a:lnTo>
                                      <a:lnTo>
                                        <a:pt x="49860" y="75705"/>
                                      </a:lnTo>
                                      <a:lnTo>
                                        <a:pt x="31420" y="75705"/>
                                      </a:lnTo>
                                      <a:lnTo>
                                        <a:pt x="23393" y="96050"/>
                                      </a:lnTo>
                                      <a:lnTo>
                                        <a:pt x="0" y="96050"/>
                                      </a:lnTo>
                                      <a:lnTo>
                                        <a:pt x="41630" y="0"/>
                                      </a:lnTo>
                                      <a:close/>
                                    </a:path>
                                  </a:pathLst>
                                </a:custGeom>
                                <a:solidFill>
                                  <a:srgbClr val="4965A0"/>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0" cap="flat">
                                      <a:solidFill>
                                        <a:srgbClr val="000000"/>
                                      </a:solidFill>
                                      <a:miter lim="127000"/>
                                      <a:headEnd/>
                                      <a:tailEnd/>
                                    </a14:hiddenLine>
                                  </a:ext>
                                </a:extLst>
                              </wps:spPr>
                              <wps:bodyPr rot="0" vert="horz" wrap="square" lIns="91440" tIns="45720" rIns="91440" bIns="45720" anchor="t" anchorCtr="0" upright="1">
                                <a:noAutofit/>
                              </wps:bodyPr>
                            </wps:wsp>
                            <wps:wsp>
                              <wps:cNvPr id="165" name="Shape 81"/>
                              <wps:cNvSpPr>
                                <a:spLocks/>
                              </wps:cNvSpPr>
                              <wps:spPr bwMode="auto">
                                <a:xfrm>
                                  <a:off x="2459960" y="195509"/>
                                  <a:ext cx="51219" cy="96050"/>
                                </a:xfrm>
                                <a:custGeom>
                                  <a:avLst/>
                                  <a:gdLst>
                                    <a:gd name="T0" fmla="*/ 0 w 51219"/>
                                    <a:gd name="T1" fmla="*/ 0 h 96050"/>
                                    <a:gd name="T2" fmla="*/ 9322 w 51219"/>
                                    <a:gd name="T3" fmla="*/ 0 h 96050"/>
                                    <a:gd name="T4" fmla="*/ 51219 w 51219"/>
                                    <a:gd name="T5" fmla="*/ 96050 h 96050"/>
                                    <a:gd name="T6" fmla="*/ 27280 w 51219"/>
                                    <a:gd name="T7" fmla="*/ 96050 h 96050"/>
                                    <a:gd name="T8" fmla="*/ 18986 w 51219"/>
                                    <a:gd name="T9" fmla="*/ 75705 h 96050"/>
                                    <a:gd name="T10" fmla="*/ 0 w 51219"/>
                                    <a:gd name="T11" fmla="*/ 75705 h 96050"/>
                                    <a:gd name="T12" fmla="*/ 0 w 51219"/>
                                    <a:gd name="T13" fmla="*/ 57798 h 96050"/>
                                    <a:gd name="T14" fmla="*/ 11760 w 51219"/>
                                    <a:gd name="T15" fmla="*/ 57798 h 96050"/>
                                    <a:gd name="T16" fmla="*/ 0 w 51219"/>
                                    <a:gd name="T17" fmla="*/ 28133 h 96050"/>
                                    <a:gd name="T18" fmla="*/ 0 w 51219"/>
                                    <a:gd name="T19" fmla="*/ 0 h 96050"/>
                                    <a:gd name="T20" fmla="*/ 0 w 51219"/>
                                    <a:gd name="T21" fmla="*/ 0 h 96050"/>
                                    <a:gd name="T22" fmla="*/ 51219 w 51219"/>
                                    <a:gd name="T23" fmla="*/ 96050 h 960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T20" t="T21" r="T22" b="T23"/>
                                  <a:pathLst>
                                    <a:path w="51219" h="96050">
                                      <a:moveTo>
                                        <a:pt x="0" y="0"/>
                                      </a:moveTo>
                                      <a:lnTo>
                                        <a:pt x="9322" y="0"/>
                                      </a:lnTo>
                                      <a:lnTo>
                                        <a:pt x="51219" y="96050"/>
                                      </a:lnTo>
                                      <a:lnTo>
                                        <a:pt x="27280" y="96050"/>
                                      </a:lnTo>
                                      <a:lnTo>
                                        <a:pt x="18986" y="75705"/>
                                      </a:lnTo>
                                      <a:lnTo>
                                        <a:pt x="0" y="75705"/>
                                      </a:lnTo>
                                      <a:lnTo>
                                        <a:pt x="0" y="57798"/>
                                      </a:lnTo>
                                      <a:lnTo>
                                        <a:pt x="11760" y="57798"/>
                                      </a:lnTo>
                                      <a:lnTo>
                                        <a:pt x="0" y="28133"/>
                                      </a:lnTo>
                                      <a:lnTo>
                                        <a:pt x="0" y="0"/>
                                      </a:lnTo>
                                      <a:close/>
                                    </a:path>
                                  </a:pathLst>
                                </a:custGeom>
                                <a:solidFill>
                                  <a:srgbClr val="4965A0"/>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0" cap="flat">
                                      <a:solidFill>
                                        <a:srgbClr val="000000"/>
                                      </a:solidFill>
                                      <a:miter lim="127000"/>
                                      <a:headEnd/>
                                      <a:tailEnd/>
                                    </a14:hiddenLine>
                                  </a:ext>
                                </a:extLst>
                              </wps:spPr>
                              <wps:bodyPr rot="0" vert="horz" wrap="square" lIns="91440" tIns="45720" rIns="91440" bIns="45720" anchor="t" anchorCtr="0" upright="1">
                                <a:noAutofit/>
                              </wps:bodyPr>
                            </wps:wsp>
                            <wps:wsp>
                              <wps:cNvPr id="166" name="Shape 82"/>
                              <wps:cNvSpPr>
                                <a:spLocks/>
                              </wps:cNvSpPr>
                              <wps:spPr bwMode="auto">
                                <a:xfrm>
                                  <a:off x="2530833" y="195514"/>
                                  <a:ext cx="60541" cy="96050"/>
                                </a:xfrm>
                                <a:custGeom>
                                  <a:avLst/>
                                  <a:gdLst>
                                    <a:gd name="T0" fmla="*/ 0 w 60541"/>
                                    <a:gd name="T1" fmla="*/ 0 h 96050"/>
                                    <a:gd name="T2" fmla="*/ 21222 w 60541"/>
                                    <a:gd name="T3" fmla="*/ 0 h 96050"/>
                                    <a:gd name="T4" fmla="*/ 21222 w 60541"/>
                                    <a:gd name="T5" fmla="*/ 76505 h 96050"/>
                                    <a:gd name="T6" fmla="*/ 60541 w 60541"/>
                                    <a:gd name="T7" fmla="*/ 76505 h 96050"/>
                                    <a:gd name="T8" fmla="*/ 60541 w 60541"/>
                                    <a:gd name="T9" fmla="*/ 96050 h 96050"/>
                                    <a:gd name="T10" fmla="*/ 0 w 60541"/>
                                    <a:gd name="T11" fmla="*/ 96050 h 96050"/>
                                    <a:gd name="T12" fmla="*/ 0 w 60541"/>
                                    <a:gd name="T13" fmla="*/ 0 h 96050"/>
                                    <a:gd name="T14" fmla="*/ 0 w 60541"/>
                                    <a:gd name="T15" fmla="*/ 0 h 96050"/>
                                    <a:gd name="T16" fmla="*/ 60541 w 60541"/>
                                    <a:gd name="T17" fmla="*/ 96050 h 96050"/>
                                  </a:gdLst>
                                  <a:ahLst/>
                                  <a:cxnLst>
                                    <a:cxn ang="0">
                                      <a:pos x="T0" y="T1"/>
                                    </a:cxn>
                                    <a:cxn ang="0">
                                      <a:pos x="T2" y="T3"/>
                                    </a:cxn>
                                    <a:cxn ang="0">
                                      <a:pos x="T4" y="T5"/>
                                    </a:cxn>
                                    <a:cxn ang="0">
                                      <a:pos x="T6" y="T7"/>
                                    </a:cxn>
                                    <a:cxn ang="0">
                                      <a:pos x="T8" y="T9"/>
                                    </a:cxn>
                                    <a:cxn ang="0">
                                      <a:pos x="T10" y="T11"/>
                                    </a:cxn>
                                    <a:cxn ang="0">
                                      <a:pos x="T12" y="T13"/>
                                    </a:cxn>
                                  </a:cxnLst>
                                  <a:rect l="T14" t="T15" r="T16" b="T17"/>
                                  <a:pathLst>
                                    <a:path w="60541" h="96050">
                                      <a:moveTo>
                                        <a:pt x="0" y="0"/>
                                      </a:moveTo>
                                      <a:lnTo>
                                        <a:pt x="21222" y="0"/>
                                      </a:lnTo>
                                      <a:lnTo>
                                        <a:pt x="21222" y="76505"/>
                                      </a:lnTo>
                                      <a:lnTo>
                                        <a:pt x="60541" y="76505"/>
                                      </a:lnTo>
                                      <a:lnTo>
                                        <a:pt x="60541" y="96050"/>
                                      </a:lnTo>
                                      <a:lnTo>
                                        <a:pt x="0" y="96050"/>
                                      </a:lnTo>
                                      <a:lnTo>
                                        <a:pt x="0" y="0"/>
                                      </a:lnTo>
                                      <a:close/>
                                    </a:path>
                                  </a:pathLst>
                                </a:custGeom>
                                <a:solidFill>
                                  <a:srgbClr val="4965A0"/>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0" cap="flat">
                                      <a:solidFill>
                                        <a:srgbClr val="000000"/>
                                      </a:solidFill>
                                      <a:miter lim="127000"/>
                                      <a:headEnd/>
                                      <a:tailEnd/>
                                    </a14:hiddenLine>
                                  </a:ext>
                                </a:extLst>
                              </wps:spPr>
                              <wps:bodyPr rot="0" vert="horz" wrap="square" lIns="91440" tIns="45720" rIns="91440" bIns="45720" anchor="t" anchorCtr="0" upright="1">
                                <a:noAutofit/>
                              </wps:bodyPr>
                            </wps:wsp>
                            <wps:wsp>
                              <wps:cNvPr id="167" name="Shape 83"/>
                              <wps:cNvSpPr>
                                <a:spLocks/>
                              </wps:cNvSpPr>
                              <wps:spPr bwMode="auto">
                                <a:xfrm>
                                  <a:off x="2601481" y="195523"/>
                                  <a:ext cx="76200" cy="96038"/>
                                </a:xfrm>
                                <a:custGeom>
                                  <a:avLst/>
                                  <a:gdLst>
                                    <a:gd name="T0" fmla="*/ 0 w 76200"/>
                                    <a:gd name="T1" fmla="*/ 0 h 96038"/>
                                    <a:gd name="T2" fmla="*/ 76200 w 76200"/>
                                    <a:gd name="T3" fmla="*/ 0 h 96038"/>
                                    <a:gd name="T4" fmla="*/ 76200 w 76200"/>
                                    <a:gd name="T5" fmla="*/ 18707 h 96038"/>
                                    <a:gd name="T6" fmla="*/ 48704 w 76200"/>
                                    <a:gd name="T7" fmla="*/ 18707 h 96038"/>
                                    <a:gd name="T8" fmla="*/ 48704 w 76200"/>
                                    <a:gd name="T9" fmla="*/ 96038 h 96038"/>
                                    <a:gd name="T10" fmla="*/ 27483 w 76200"/>
                                    <a:gd name="T11" fmla="*/ 96038 h 96038"/>
                                    <a:gd name="T12" fmla="*/ 27483 w 76200"/>
                                    <a:gd name="T13" fmla="*/ 18707 h 96038"/>
                                    <a:gd name="T14" fmla="*/ 0 w 76200"/>
                                    <a:gd name="T15" fmla="*/ 18707 h 96038"/>
                                    <a:gd name="T16" fmla="*/ 0 w 76200"/>
                                    <a:gd name="T17" fmla="*/ 0 h 96038"/>
                                    <a:gd name="T18" fmla="*/ 0 w 76200"/>
                                    <a:gd name="T19" fmla="*/ 0 h 96038"/>
                                    <a:gd name="T20" fmla="*/ 76200 w 76200"/>
                                    <a:gd name="T21" fmla="*/ 96038 h 9603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T18" t="T19" r="T20" b="T21"/>
                                  <a:pathLst>
                                    <a:path w="76200" h="96038">
                                      <a:moveTo>
                                        <a:pt x="0" y="0"/>
                                      </a:moveTo>
                                      <a:lnTo>
                                        <a:pt x="76200" y="0"/>
                                      </a:lnTo>
                                      <a:lnTo>
                                        <a:pt x="76200" y="18707"/>
                                      </a:lnTo>
                                      <a:lnTo>
                                        <a:pt x="48704" y="18707"/>
                                      </a:lnTo>
                                      <a:lnTo>
                                        <a:pt x="48704" y="96038"/>
                                      </a:lnTo>
                                      <a:lnTo>
                                        <a:pt x="27483" y="96038"/>
                                      </a:lnTo>
                                      <a:lnTo>
                                        <a:pt x="27483" y="18707"/>
                                      </a:lnTo>
                                      <a:lnTo>
                                        <a:pt x="0" y="18707"/>
                                      </a:lnTo>
                                      <a:lnTo>
                                        <a:pt x="0" y="0"/>
                                      </a:lnTo>
                                      <a:close/>
                                    </a:path>
                                  </a:pathLst>
                                </a:custGeom>
                                <a:solidFill>
                                  <a:srgbClr val="4965A0"/>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0" cap="flat">
                                      <a:solidFill>
                                        <a:srgbClr val="000000"/>
                                      </a:solidFill>
                                      <a:miter lim="127000"/>
                                      <a:headEnd/>
                                      <a:tailEnd/>
                                    </a14:hiddenLine>
                                  </a:ext>
                                </a:extLst>
                              </wps:spPr>
                              <wps:bodyPr rot="0" vert="horz" wrap="square" lIns="91440" tIns="45720" rIns="91440" bIns="45720" anchor="t" anchorCtr="0" upright="1">
                                <a:noAutofit/>
                              </wps:bodyPr>
                            </wps:wsp>
                            <wps:wsp>
                              <wps:cNvPr id="168" name="Shape 84"/>
                              <wps:cNvSpPr>
                                <a:spLocks/>
                              </wps:cNvSpPr>
                              <wps:spPr bwMode="auto">
                                <a:xfrm>
                                  <a:off x="2701389" y="195515"/>
                                  <a:ext cx="83680" cy="96037"/>
                                </a:xfrm>
                                <a:custGeom>
                                  <a:avLst/>
                                  <a:gdLst>
                                    <a:gd name="T0" fmla="*/ 0 w 83680"/>
                                    <a:gd name="T1" fmla="*/ 0 h 96037"/>
                                    <a:gd name="T2" fmla="*/ 21234 w 83680"/>
                                    <a:gd name="T3" fmla="*/ 0 h 96037"/>
                                    <a:gd name="T4" fmla="*/ 21234 w 83680"/>
                                    <a:gd name="T5" fmla="*/ 35814 h 96037"/>
                                    <a:gd name="T6" fmla="*/ 62459 w 83680"/>
                                    <a:gd name="T7" fmla="*/ 35814 h 96037"/>
                                    <a:gd name="T8" fmla="*/ 62459 w 83680"/>
                                    <a:gd name="T9" fmla="*/ 0 h 96037"/>
                                    <a:gd name="T10" fmla="*/ 83680 w 83680"/>
                                    <a:gd name="T11" fmla="*/ 0 h 96037"/>
                                    <a:gd name="T12" fmla="*/ 83680 w 83680"/>
                                    <a:gd name="T13" fmla="*/ 96037 h 96037"/>
                                    <a:gd name="T14" fmla="*/ 62459 w 83680"/>
                                    <a:gd name="T15" fmla="*/ 96037 h 96037"/>
                                    <a:gd name="T16" fmla="*/ 62459 w 83680"/>
                                    <a:gd name="T17" fmla="*/ 54521 h 96037"/>
                                    <a:gd name="T18" fmla="*/ 21234 w 83680"/>
                                    <a:gd name="T19" fmla="*/ 54521 h 96037"/>
                                    <a:gd name="T20" fmla="*/ 21234 w 83680"/>
                                    <a:gd name="T21" fmla="*/ 96037 h 96037"/>
                                    <a:gd name="T22" fmla="*/ 0 w 83680"/>
                                    <a:gd name="T23" fmla="*/ 96037 h 96037"/>
                                    <a:gd name="T24" fmla="*/ 0 w 83680"/>
                                    <a:gd name="T25" fmla="*/ 0 h 96037"/>
                                    <a:gd name="T26" fmla="*/ 0 w 83680"/>
                                    <a:gd name="T27" fmla="*/ 0 h 96037"/>
                                    <a:gd name="T28" fmla="*/ 83680 w 83680"/>
                                    <a:gd name="T29" fmla="*/ 96037 h 9603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T26" t="T27" r="T28" b="T29"/>
                                  <a:pathLst>
                                    <a:path w="83680" h="96037">
                                      <a:moveTo>
                                        <a:pt x="0" y="0"/>
                                      </a:moveTo>
                                      <a:lnTo>
                                        <a:pt x="21234" y="0"/>
                                      </a:lnTo>
                                      <a:lnTo>
                                        <a:pt x="21234" y="35814"/>
                                      </a:lnTo>
                                      <a:lnTo>
                                        <a:pt x="62459" y="35814"/>
                                      </a:lnTo>
                                      <a:lnTo>
                                        <a:pt x="62459" y="0"/>
                                      </a:lnTo>
                                      <a:lnTo>
                                        <a:pt x="83680" y="0"/>
                                      </a:lnTo>
                                      <a:lnTo>
                                        <a:pt x="83680" y="96037"/>
                                      </a:lnTo>
                                      <a:lnTo>
                                        <a:pt x="62459" y="96037"/>
                                      </a:lnTo>
                                      <a:lnTo>
                                        <a:pt x="62459" y="54521"/>
                                      </a:lnTo>
                                      <a:lnTo>
                                        <a:pt x="21234" y="54521"/>
                                      </a:lnTo>
                                      <a:lnTo>
                                        <a:pt x="21234" y="96037"/>
                                      </a:lnTo>
                                      <a:lnTo>
                                        <a:pt x="0" y="96037"/>
                                      </a:lnTo>
                                      <a:lnTo>
                                        <a:pt x="0" y="0"/>
                                      </a:lnTo>
                                      <a:close/>
                                    </a:path>
                                  </a:pathLst>
                                </a:custGeom>
                                <a:solidFill>
                                  <a:srgbClr val="4965A0"/>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0" cap="flat">
                                      <a:solidFill>
                                        <a:srgbClr val="000000"/>
                                      </a:solidFill>
                                      <a:miter lim="127000"/>
                                      <a:headEnd/>
                                      <a:tailEnd/>
                                    </a14:hiddenLine>
                                  </a:ext>
                                </a:extLst>
                              </wps:spPr>
                              <wps:bodyPr rot="0" vert="horz" wrap="square" lIns="91440" tIns="45720" rIns="91440" bIns="45720" anchor="t" anchorCtr="0" upright="1">
                                <a:noAutofit/>
                              </wps:bodyPr>
                            </wps:wsp>
                            <wps:wsp>
                              <wps:cNvPr id="169" name="Shape 85"/>
                              <wps:cNvSpPr>
                                <a:spLocks/>
                              </wps:cNvSpPr>
                              <wps:spPr bwMode="auto">
                                <a:xfrm>
                                  <a:off x="1433473" y="238354"/>
                                  <a:ext cx="28181" cy="54584"/>
                                </a:xfrm>
                                <a:custGeom>
                                  <a:avLst/>
                                  <a:gdLst>
                                    <a:gd name="T0" fmla="*/ 28181 w 28181"/>
                                    <a:gd name="T1" fmla="*/ 0 h 54584"/>
                                    <a:gd name="T2" fmla="*/ 28181 w 28181"/>
                                    <a:gd name="T3" fmla="*/ 15354 h 54584"/>
                                    <a:gd name="T4" fmla="*/ 19503 w 28181"/>
                                    <a:gd name="T5" fmla="*/ 19099 h 54584"/>
                                    <a:gd name="T6" fmla="*/ 16548 w 28181"/>
                                    <a:gd name="T7" fmla="*/ 27292 h 54584"/>
                                    <a:gd name="T8" fmla="*/ 19503 w 28181"/>
                                    <a:gd name="T9" fmla="*/ 35474 h 54584"/>
                                    <a:gd name="T10" fmla="*/ 28181 w 28181"/>
                                    <a:gd name="T11" fmla="*/ 39217 h 54584"/>
                                    <a:gd name="T12" fmla="*/ 28181 w 28181"/>
                                    <a:gd name="T13" fmla="*/ 54584 h 54584"/>
                                    <a:gd name="T14" fmla="*/ 7966 w 28181"/>
                                    <a:gd name="T15" fmla="*/ 46868 h 54584"/>
                                    <a:gd name="T16" fmla="*/ 0 w 28181"/>
                                    <a:gd name="T17" fmla="*/ 27292 h 54584"/>
                                    <a:gd name="T18" fmla="*/ 7966 w 28181"/>
                                    <a:gd name="T19" fmla="*/ 7707 h 54584"/>
                                    <a:gd name="T20" fmla="*/ 28181 w 28181"/>
                                    <a:gd name="T21" fmla="*/ 0 h 54584"/>
                                    <a:gd name="T22" fmla="*/ 0 w 28181"/>
                                    <a:gd name="T23" fmla="*/ 0 h 54584"/>
                                    <a:gd name="T24" fmla="*/ 28181 w 28181"/>
                                    <a:gd name="T25" fmla="*/ 54584 h 5458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T22" t="T23" r="T24" b="T25"/>
                                  <a:pathLst>
                                    <a:path w="28181" h="54584">
                                      <a:moveTo>
                                        <a:pt x="28181" y="0"/>
                                      </a:moveTo>
                                      <a:lnTo>
                                        <a:pt x="28181" y="15354"/>
                                      </a:lnTo>
                                      <a:lnTo>
                                        <a:pt x="19503" y="19099"/>
                                      </a:lnTo>
                                      <a:cubicBezTo>
                                        <a:pt x="17549" y="21342"/>
                                        <a:pt x="16548" y="24326"/>
                                        <a:pt x="16548" y="27292"/>
                                      </a:cubicBezTo>
                                      <a:cubicBezTo>
                                        <a:pt x="16548" y="30251"/>
                                        <a:pt x="17549" y="33232"/>
                                        <a:pt x="19503" y="35474"/>
                                      </a:cubicBezTo>
                                      <a:lnTo>
                                        <a:pt x="28181" y="39217"/>
                                      </a:lnTo>
                                      <a:lnTo>
                                        <a:pt x="28181" y="54584"/>
                                      </a:lnTo>
                                      <a:lnTo>
                                        <a:pt x="7966" y="46868"/>
                                      </a:lnTo>
                                      <a:cubicBezTo>
                                        <a:pt x="2962" y="42021"/>
                                        <a:pt x="0" y="35198"/>
                                        <a:pt x="0" y="27292"/>
                                      </a:cubicBezTo>
                                      <a:cubicBezTo>
                                        <a:pt x="0" y="19374"/>
                                        <a:pt x="2962" y="12550"/>
                                        <a:pt x="7966" y="7707"/>
                                      </a:cubicBezTo>
                                      <a:lnTo>
                                        <a:pt x="28181" y="0"/>
                                      </a:lnTo>
                                      <a:close/>
                                    </a:path>
                                  </a:pathLst>
                                </a:custGeom>
                                <a:solidFill>
                                  <a:srgbClr val="4965A0"/>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0" cap="flat">
                                      <a:solidFill>
                                        <a:srgbClr val="000000"/>
                                      </a:solidFill>
                                      <a:miter lim="127000"/>
                                      <a:headEnd/>
                                      <a:tailEnd/>
                                    </a14:hiddenLine>
                                  </a:ext>
                                </a:extLst>
                              </wps:spPr>
                              <wps:bodyPr rot="0" vert="horz" wrap="square" lIns="91440" tIns="45720" rIns="91440" bIns="45720" anchor="t" anchorCtr="0" upright="1">
                                <a:noAutofit/>
                              </wps:bodyPr>
                            </wps:wsp>
                            <wps:wsp>
                              <wps:cNvPr id="170" name="Shape 86"/>
                              <wps:cNvSpPr>
                                <a:spLocks/>
                              </wps:cNvSpPr>
                              <wps:spPr bwMode="auto">
                                <a:xfrm>
                                  <a:off x="1461654" y="238354"/>
                                  <a:ext cx="28182" cy="54584"/>
                                </a:xfrm>
                                <a:custGeom>
                                  <a:avLst/>
                                  <a:gdLst>
                                    <a:gd name="T0" fmla="*/ 0 w 28182"/>
                                    <a:gd name="T1" fmla="*/ 0 h 54584"/>
                                    <a:gd name="T2" fmla="*/ 28182 w 28182"/>
                                    <a:gd name="T3" fmla="*/ 27292 h 54584"/>
                                    <a:gd name="T4" fmla="*/ 0 w 28182"/>
                                    <a:gd name="T5" fmla="*/ 54584 h 54584"/>
                                    <a:gd name="T6" fmla="*/ 0 w 28182"/>
                                    <a:gd name="T7" fmla="*/ 54584 h 54584"/>
                                    <a:gd name="T8" fmla="*/ 0 w 28182"/>
                                    <a:gd name="T9" fmla="*/ 39217 h 54584"/>
                                    <a:gd name="T10" fmla="*/ 0 w 28182"/>
                                    <a:gd name="T11" fmla="*/ 39217 h 54584"/>
                                    <a:gd name="T12" fmla="*/ 11633 w 28182"/>
                                    <a:gd name="T13" fmla="*/ 27292 h 54584"/>
                                    <a:gd name="T14" fmla="*/ 0 w 28182"/>
                                    <a:gd name="T15" fmla="*/ 15354 h 54584"/>
                                    <a:gd name="T16" fmla="*/ 0 w 28182"/>
                                    <a:gd name="T17" fmla="*/ 15354 h 54584"/>
                                    <a:gd name="T18" fmla="*/ 0 w 28182"/>
                                    <a:gd name="T19" fmla="*/ 0 h 54584"/>
                                    <a:gd name="T20" fmla="*/ 0 w 28182"/>
                                    <a:gd name="T21" fmla="*/ 0 h 54584"/>
                                    <a:gd name="T22" fmla="*/ 0 w 28182"/>
                                    <a:gd name="T23" fmla="*/ 0 h 54584"/>
                                    <a:gd name="T24" fmla="*/ 28182 w 28182"/>
                                    <a:gd name="T25" fmla="*/ 54584 h 5458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T22" t="T23" r="T24" b="T25"/>
                                  <a:pathLst>
                                    <a:path w="28182" h="54584">
                                      <a:moveTo>
                                        <a:pt x="0" y="0"/>
                                      </a:moveTo>
                                      <a:cubicBezTo>
                                        <a:pt x="16332" y="0"/>
                                        <a:pt x="28182" y="11455"/>
                                        <a:pt x="28182" y="27292"/>
                                      </a:cubicBezTo>
                                      <a:cubicBezTo>
                                        <a:pt x="28182" y="43104"/>
                                        <a:pt x="16332" y="54584"/>
                                        <a:pt x="0" y="54584"/>
                                      </a:cubicBezTo>
                                      <a:lnTo>
                                        <a:pt x="0" y="39217"/>
                                      </a:lnTo>
                                      <a:cubicBezTo>
                                        <a:pt x="7633" y="39217"/>
                                        <a:pt x="11633" y="33210"/>
                                        <a:pt x="11633" y="27292"/>
                                      </a:cubicBezTo>
                                      <a:cubicBezTo>
                                        <a:pt x="11633" y="21361"/>
                                        <a:pt x="7633" y="15354"/>
                                        <a:pt x="0" y="15354"/>
                                      </a:cubicBezTo>
                                      <a:lnTo>
                                        <a:pt x="0" y="0"/>
                                      </a:lnTo>
                                      <a:close/>
                                    </a:path>
                                  </a:pathLst>
                                </a:custGeom>
                                <a:solidFill>
                                  <a:srgbClr val="4965A0"/>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0" cap="flat">
                                      <a:solidFill>
                                        <a:srgbClr val="000000"/>
                                      </a:solidFill>
                                      <a:miter lim="127000"/>
                                      <a:headEnd/>
                                      <a:tailEnd/>
                                    </a14:hiddenLine>
                                  </a:ext>
                                </a:extLst>
                              </wps:spPr>
                              <wps:bodyPr rot="0" vert="horz" wrap="square" lIns="91440" tIns="45720" rIns="91440" bIns="45720" anchor="t" anchorCtr="0" upright="1">
                                <a:noAutofit/>
                              </wps:bodyPr>
                            </wps:wsp>
                            <wps:wsp>
                              <wps:cNvPr id="171" name="Shape 87"/>
                              <wps:cNvSpPr>
                                <a:spLocks/>
                              </wps:cNvSpPr>
                              <wps:spPr bwMode="auto">
                                <a:xfrm>
                                  <a:off x="1502534" y="211007"/>
                                  <a:ext cx="39891" cy="80734"/>
                                </a:xfrm>
                                <a:custGeom>
                                  <a:avLst/>
                                  <a:gdLst>
                                    <a:gd name="T0" fmla="*/ 29871 w 39891"/>
                                    <a:gd name="T1" fmla="*/ 0 h 80734"/>
                                    <a:gd name="T2" fmla="*/ 37859 w 39891"/>
                                    <a:gd name="T3" fmla="*/ 737 h 80734"/>
                                    <a:gd name="T4" fmla="*/ 39891 w 39891"/>
                                    <a:gd name="T5" fmla="*/ 1143 h 80734"/>
                                    <a:gd name="T6" fmla="*/ 38722 w 39891"/>
                                    <a:gd name="T7" fmla="*/ 16053 h 80734"/>
                                    <a:gd name="T8" fmla="*/ 36068 w 39891"/>
                                    <a:gd name="T9" fmla="*/ 15418 h 80734"/>
                                    <a:gd name="T10" fmla="*/ 31661 w 39891"/>
                                    <a:gd name="T11" fmla="*/ 14783 h 80734"/>
                                    <a:gd name="T12" fmla="*/ 26365 w 39891"/>
                                    <a:gd name="T13" fmla="*/ 22251 h 80734"/>
                                    <a:gd name="T14" fmla="*/ 26365 w 39891"/>
                                    <a:gd name="T15" fmla="*/ 28524 h 80734"/>
                                    <a:gd name="T16" fmla="*/ 37364 w 39891"/>
                                    <a:gd name="T17" fmla="*/ 28524 h 80734"/>
                                    <a:gd name="T18" fmla="*/ 37364 w 39891"/>
                                    <a:gd name="T19" fmla="*/ 43307 h 80734"/>
                                    <a:gd name="T20" fmla="*/ 26365 w 39891"/>
                                    <a:gd name="T21" fmla="*/ 43307 h 80734"/>
                                    <a:gd name="T22" fmla="*/ 26365 w 39891"/>
                                    <a:gd name="T23" fmla="*/ 80734 h 80734"/>
                                    <a:gd name="T24" fmla="*/ 9817 w 39891"/>
                                    <a:gd name="T25" fmla="*/ 80734 h 80734"/>
                                    <a:gd name="T26" fmla="*/ 9817 w 39891"/>
                                    <a:gd name="T27" fmla="*/ 43307 h 80734"/>
                                    <a:gd name="T28" fmla="*/ 0 w 39891"/>
                                    <a:gd name="T29" fmla="*/ 43307 h 80734"/>
                                    <a:gd name="T30" fmla="*/ 0 w 39891"/>
                                    <a:gd name="T31" fmla="*/ 28524 h 80734"/>
                                    <a:gd name="T32" fmla="*/ 9817 w 39891"/>
                                    <a:gd name="T33" fmla="*/ 28524 h 80734"/>
                                    <a:gd name="T34" fmla="*/ 9817 w 39891"/>
                                    <a:gd name="T35" fmla="*/ 24130 h 80734"/>
                                    <a:gd name="T36" fmla="*/ 29871 w 39891"/>
                                    <a:gd name="T37" fmla="*/ 0 h 80734"/>
                                    <a:gd name="T38" fmla="*/ 0 w 39891"/>
                                    <a:gd name="T39" fmla="*/ 0 h 80734"/>
                                    <a:gd name="T40" fmla="*/ 39891 w 39891"/>
                                    <a:gd name="T41" fmla="*/ 80734 h 8073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T38" t="T39" r="T40" b="T41"/>
                                  <a:pathLst>
                                    <a:path w="39891" h="80734">
                                      <a:moveTo>
                                        <a:pt x="29871" y="0"/>
                                      </a:moveTo>
                                      <a:cubicBezTo>
                                        <a:pt x="32766" y="0"/>
                                        <a:pt x="35370" y="241"/>
                                        <a:pt x="37859" y="737"/>
                                      </a:cubicBezTo>
                                      <a:lnTo>
                                        <a:pt x="39891" y="1143"/>
                                      </a:lnTo>
                                      <a:lnTo>
                                        <a:pt x="38722" y="16053"/>
                                      </a:lnTo>
                                      <a:lnTo>
                                        <a:pt x="36068" y="15418"/>
                                      </a:lnTo>
                                      <a:cubicBezTo>
                                        <a:pt x="34709" y="15088"/>
                                        <a:pt x="33224" y="14783"/>
                                        <a:pt x="31661" y="14783"/>
                                      </a:cubicBezTo>
                                      <a:cubicBezTo>
                                        <a:pt x="27610" y="14783"/>
                                        <a:pt x="26365" y="16523"/>
                                        <a:pt x="26365" y="22251"/>
                                      </a:cubicBezTo>
                                      <a:lnTo>
                                        <a:pt x="26365" y="28524"/>
                                      </a:lnTo>
                                      <a:lnTo>
                                        <a:pt x="37364" y="28524"/>
                                      </a:lnTo>
                                      <a:lnTo>
                                        <a:pt x="37364" y="43307"/>
                                      </a:lnTo>
                                      <a:lnTo>
                                        <a:pt x="26365" y="43307"/>
                                      </a:lnTo>
                                      <a:lnTo>
                                        <a:pt x="26365" y="80734"/>
                                      </a:lnTo>
                                      <a:lnTo>
                                        <a:pt x="9817" y="80734"/>
                                      </a:lnTo>
                                      <a:lnTo>
                                        <a:pt x="9817" y="43307"/>
                                      </a:lnTo>
                                      <a:lnTo>
                                        <a:pt x="0" y="43307"/>
                                      </a:lnTo>
                                      <a:lnTo>
                                        <a:pt x="0" y="28524"/>
                                      </a:lnTo>
                                      <a:lnTo>
                                        <a:pt x="9817" y="28524"/>
                                      </a:lnTo>
                                      <a:lnTo>
                                        <a:pt x="9817" y="24130"/>
                                      </a:lnTo>
                                      <a:cubicBezTo>
                                        <a:pt x="9817" y="12192"/>
                                        <a:pt x="12192" y="0"/>
                                        <a:pt x="29871" y="0"/>
                                      </a:cubicBezTo>
                                      <a:close/>
                                    </a:path>
                                  </a:pathLst>
                                </a:custGeom>
                                <a:solidFill>
                                  <a:srgbClr val="4965A0"/>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0" cap="flat">
                                      <a:solidFill>
                                        <a:srgbClr val="000000"/>
                                      </a:solidFill>
                                      <a:miter lim="127000"/>
                                      <a:headEnd/>
                                      <a:tailEnd/>
                                    </a14:hiddenLine>
                                  </a:ext>
                                </a:extLst>
                              </wps:spPr>
                              <wps:bodyPr rot="0" vert="horz" wrap="square" lIns="91440" tIns="45720" rIns="91440" bIns="45720" anchor="t" anchorCtr="0" upright="1">
                                <a:noAutofit/>
                              </wps:bodyPr>
                            </wps:wsp>
                            <wps:wsp>
                              <wps:cNvPr id="172" name="Shape 296"/>
                              <wps:cNvSpPr>
                                <a:spLocks/>
                              </wps:cNvSpPr>
                              <wps:spPr bwMode="auto">
                                <a:xfrm>
                                  <a:off x="1327878" y="0"/>
                                  <a:ext cx="9703" cy="336614"/>
                                </a:xfrm>
                                <a:custGeom>
                                  <a:avLst/>
                                  <a:gdLst>
                                    <a:gd name="T0" fmla="*/ 0 w 9703"/>
                                    <a:gd name="T1" fmla="*/ 0 h 336614"/>
                                    <a:gd name="T2" fmla="*/ 9703 w 9703"/>
                                    <a:gd name="T3" fmla="*/ 0 h 336614"/>
                                    <a:gd name="T4" fmla="*/ 9703 w 9703"/>
                                    <a:gd name="T5" fmla="*/ 336614 h 336614"/>
                                    <a:gd name="T6" fmla="*/ 0 w 9703"/>
                                    <a:gd name="T7" fmla="*/ 336614 h 336614"/>
                                    <a:gd name="T8" fmla="*/ 0 w 9703"/>
                                    <a:gd name="T9" fmla="*/ 0 h 336614"/>
                                    <a:gd name="T10" fmla="*/ 0 w 9703"/>
                                    <a:gd name="T11" fmla="*/ 0 h 336614"/>
                                    <a:gd name="T12" fmla="*/ 9703 w 9703"/>
                                    <a:gd name="T13" fmla="*/ 336614 h 336614"/>
                                  </a:gdLst>
                                  <a:ahLst/>
                                  <a:cxnLst>
                                    <a:cxn ang="0">
                                      <a:pos x="T0" y="T1"/>
                                    </a:cxn>
                                    <a:cxn ang="0">
                                      <a:pos x="T2" y="T3"/>
                                    </a:cxn>
                                    <a:cxn ang="0">
                                      <a:pos x="T4" y="T5"/>
                                    </a:cxn>
                                    <a:cxn ang="0">
                                      <a:pos x="T6" y="T7"/>
                                    </a:cxn>
                                    <a:cxn ang="0">
                                      <a:pos x="T8" y="T9"/>
                                    </a:cxn>
                                  </a:cxnLst>
                                  <a:rect l="T10" t="T11" r="T12" b="T13"/>
                                  <a:pathLst>
                                    <a:path w="9703" h="336614">
                                      <a:moveTo>
                                        <a:pt x="0" y="0"/>
                                      </a:moveTo>
                                      <a:lnTo>
                                        <a:pt x="9703" y="0"/>
                                      </a:lnTo>
                                      <a:lnTo>
                                        <a:pt x="9703" y="336614"/>
                                      </a:lnTo>
                                      <a:lnTo>
                                        <a:pt x="0" y="336614"/>
                                      </a:lnTo>
                                      <a:lnTo>
                                        <a:pt x="0" y="0"/>
                                      </a:lnTo>
                                    </a:path>
                                  </a:pathLst>
                                </a:custGeom>
                                <a:solidFill>
                                  <a:srgbClr val="4965A0"/>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0" cap="flat">
                                      <a:solidFill>
                                        <a:srgbClr val="000000"/>
                                      </a:solidFill>
                                      <a:miter lim="127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E4953E8" id="Group 90" o:spid="_x0000_s1026" style="position:absolute;margin-left:58.65pt;margin-top:525.25pt;width:218.35pt;height:15.5pt;z-index:251583488" coordsize="47428,33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">
                      <v:shape id="Shape 6" o:spid="_x0000_s1027" style="position:absolute;left:29893;top:961;width:990;height:1439;visibility:visible;mso-wrap-style:square;v-text-anchor:top" coordsize="98997,1439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E4x8QA&#10;AADbAAAADwAAAGRycy9kb3ducmV2LnhtbESP0WrCQBRE34X+w3IF33RjkKppVrGlpT5VtPmAS/Ym&#10;G8zejdlV07/vFgo+DjNzhsm3g23FjXrfOFYwnyUgiEunG64VFN8f0xUIH5A1to5JwQ952G6eRjlm&#10;2t35SLdTqEWEsM9QgQmhy6T0pSGLfuY64uhVrrcYouxrqXu8R7htZZokz9Jiw3HBYEdvhsrz6WoV&#10;vH4lxbtZFJ96ub9eLm16WO/SSqnJeNi9gAg0hEf4v73XCtZz+PsSf4Dc/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ABOMfEAAAA2wAAAA8AAAAAAAAAAAAAAAAAmAIAAGRycy9k&#10;b3ducmV2LnhtbFBLBQYAAAAABAAEAPUAAACJAwAAAAA=&#10;" path="m,l95339,r,23178l25616,23178r,35369l91681,58547r,23177l25616,81724r,39028l98997,120752r,23177l,143929,,xe" fillcolor="#878887" stroked="f">
                        <v:path arrowok="t" o:connecttype="custom" o:connectlocs="0,0;95339,0;95339,23178;25616,23178;25616,58547;91681,58547;91681,81724;25616,81724;25616,120752;98997,120752;98997,143929;0,143929;0,0" o:connectangles="0,0,0,0,0,0,0,0,0,0,0,0,0" textboxrect="0,0,98997,143929"/>
                      </v:shape>
                      <v:shape id="Shape 8" o:spid="_x0000_s1028" style="position:absolute;left:31333;top:961;width:501;height:1439;visibility:visible;mso-wrap-style:square;v-text-anchor:top" coordsize="50101,1439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hx0MMA&#10;AADbAAAADwAAAGRycy9kb3ducmV2LnhtbESPQWsCMRSE74X+h/AKvdWkCqJbo1hFEEFQV/D62Lzu&#10;Lm5elk3U9N8bQfA4zMw3zGQWbSOu1PnasYbvngJBXDhTc6nhmK++RiB8QDbYOCYN/+RhNn1/m2Bm&#10;3I33dD2EUiQI+ww1VCG0mZS+qMii77mWOHl/rrMYkuxKaTq8JbhtZF+pobRYc1qosKVFRcX5cLEa&#10;Yh7Vqjj97sbHfLkebrYnztVA68+POP8BESiGV/jZXhsN4z48vqQfIK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Ghx0MMAAADbAAAADwAAAAAAAAAAAAAAAACYAgAAZHJzL2Rv&#10;d25yZXYueG1sUEsFBgAAAAAEAAQA9QAAAIgDAAAAAA==&#10;" path="m,l48374,r1727,174l50101,22983,43904,21946r-18301,l25603,62408r15456,l50101,61251r,22666l43904,84366r-18301,l25603,143916,,143916,,xe" fillcolor="#878887" stroked="f">
                        <v:path arrowok="t" o:connecttype="custom" o:connectlocs="0,0;48374,0;50101,174;50101,22983;43904,21946;25603,21946;25603,62408;41059,62408;50101,61251;50101,83917;43904,84366;25603,84366;25603,143916;0,143916;0,0" o:connectangles="0,0,0,0,0,0,0,0,0,0,0,0,0,0,0" textboxrect="0,0,50101,143916"/>
                      </v:shape>
                      <v:shape id="Shape 9" o:spid="_x0000_s1029" style="position:absolute;left:31834;top:963;width:513;height:837;visibility:visible;mso-wrap-style:square;v-text-anchor:top" coordsize="51334,837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ioMcQA&#10;AADbAAAADwAAAGRycy9kb3ducmV2LnhtbESPQWvCQBSE70L/w/IK3nRTBbGpq0hVVBA0tuD1kX1N&#10;QrNvY3ZN4r/vFgSPw8x8w8wWnSlFQ7UrLCt4G0YgiFOrC84UfH9tBlMQziNrLC2Tgjs5WMxfejOM&#10;tW05oebsMxEg7GJUkHtfxVK6NCeDbmgr4uD92NqgD7LOpK6xDXBTylEUTaTBgsNCjhV95pT+nm9G&#10;we5i/OS6TY4Hudwn69OlWW3ao1L91275AcJT55/hR3unFbyP4f9L+AFy/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wYqDHEAAAA2wAAAA8AAAAAAAAAAAAAAAAAmAIAAGRycy9k&#10;b3ducmV2LnhtbFBLBQYAAAAABAAEAPUAAACJAwAAAAA=&#10;" path="m,l18314,1848c37154,6088,51334,17558,51334,41494v,27137,-15209,37586,-35678,41115l,83743,,61077,13215,59387c19771,56744,24499,51661,24499,41901v,-8839,-4220,-13872,-10167,-16694l,22808,,xe" fillcolor="#878887" stroked="f">
                        <v:path arrowok="t" o:connecttype="custom" o:connectlocs="0,0;18314,1848;51334,41494;15656,82609;0,83743;0,61077;13215,59387;24499,41901;14332,25207;0,22808;0,0" o:connectangles="0,0,0,0,0,0,0,0,0,0,0" textboxrect="0,0,51334,83743"/>
                      </v:shape>
                      <v:shape id="Shape 291" o:spid="_x0000_s1030" style="position:absolute;left:32740;top:961;width:256;height:1439;visibility:visible;mso-wrap-style:square;v-text-anchor:top" coordsize="25616,1439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eZRsMA&#10;AADbAAAADwAAAGRycy9kb3ducmV2LnhtbESPT4vCMBTE78J+h/AW9qapi4itRnEVYQ8W/LPs+dE8&#10;22LzUprY1m9vBMHjMDO/YRar3lSipcaVlhWMRxEI4szqknMFf+fdcAbCeWSNlWVScCcHq+XHYIGJ&#10;th0fqT35XAQIuwQVFN7XiZQuK8igG9maOHgX2xj0QTa51A12AW4q+R1FU2mw5LBQYE2bgrLr6WYU&#10;dLmfTdJtfElT8x9nm/b8c9hvlfr67NdzEJ56/w6/2r9aQTyB55fwA+Ty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eZRsMAAADbAAAADwAAAAAAAAAAAAAAAACYAgAAZHJzL2Rv&#10;d25yZXYueG1sUEsFBgAAAAAEAAQA9QAAAIgDAAAAAA==&#10;" path="m,l25616,r,143929l,143929,,e" fillcolor="#878887" stroked="f">
                        <v:path arrowok="t" o:connecttype="custom" o:connectlocs="0,0;25616,0;25616,143929;0,143929;0,0" o:connectangles="0,0,0,0,0" textboxrect="0,0,25616,143929"/>
                      </v:shape>
                      <v:shape id="Shape 11" o:spid="_x0000_s1031" style="position:absolute;left:33507;top:961;width:644;height:1439;visibility:visible;mso-wrap-style:square;v-text-anchor:top" coordsize="64332,1439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8mHBscA&#10;AADbAAAADwAAAGRycy9kb3ducmV2LnhtbESPT2vCQBTE70K/w/IKvUjdWNTWmFVKQfGgB1Mvvb1m&#10;X/5o9m3Irib207uFQo/DzPyGSVa9qcWVWldZVjAeRSCIM6srLhQcP9fPbyCcR9ZYWyYFN3KwWj4M&#10;Eoy17fhA19QXIkDYxaig9L6JpXRZSQbdyDbEwctta9AH2RZSt9gFuKnlSxTNpMGKw0KJDX2UlJ3T&#10;i1Ew+yp2+WR62uhu/30a/nT90b4elHp67N8XIDz1/j/8195qBfMp/H4JP0Au7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vJhwbHAAAA2wAAAA8AAAAAAAAAAAAAAAAAmAIAAGRy&#10;cy9kb3ducmV2LnhtbFBLBQYAAAAABAAEAPUAAACMAwAAAAA=&#10;" path="m,l56705,r7627,1221l64332,25095,48984,23177r-23381,l25603,120752r19114,l64332,118410r,23775l53658,143929,,143929,,xe" fillcolor="#878887" stroked="f">
                        <v:path arrowok="t" o:connecttype="custom" o:connectlocs="0,0;56705,0;64332,1221;64332,25095;48984,23177;25603,23177;25603,120752;44717,120752;64332,118410;64332,142185;53658,143929;0,143929;0,0" o:connectangles="0,0,0,0,0,0,0,0,0,0,0,0,0" textboxrect="0,0,64332,143929"/>
                      </v:shape>
                      <v:shape id="Shape 12" o:spid="_x0000_s1032" style="position:absolute;left:34151;top:973;width:655;height:1410;visibility:visible;mso-wrap-style:square;v-text-anchor:top" coordsize="65551,1409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3bQsMA&#10;AADbAAAADwAAAGRycy9kb3ducmV2LnhtbESPzYvCMBTE7wv+D+EJ3tZUD7JWo/gJsoeCX7vXR/O2&#10;Kdu8lCZq/e+NIHgcZuY3zHTe2kpcqfGlYwWDfgKCOHe65ELB6bj9/ALhA7LGyjEpuJOH+azzMcVU&#10;uxvv6XoIhYgQ9ikqMCHUqZQ+N2TR911NHL0/11gMUTaF1A3eItxWcpgkI2mx5LhgsKaVofz/cLEK&#10;foIrzXe2Wp83x2zxu1yf9y4bKNXrtosJiEBteIdf7Z1WMB7B80v8AXL2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Y3bQsMAAADbAAAADwAAAAAAAAAAAAAAAACYAgAAZHJzL2Rv&#10;d25yZXYueG1sUEsFBgAAAAAEAAQA9QAAAIgDAAAAAA==&#10;" path="m,l19758,3163v25898,8805,45793,30989,45793,67574c65551,107637,42112,129671,15815,138381l,140964,,117189r3051,-364c23977,111299,38729,96969,38729,70737,38729,44515,25920,30187,6309,24662l,23874,,xe" fillcolor="#878887" stroked="f">
                        <v:path arrowok="t" o:connecttype="custom" o:connectlocs="0,0;19758,3163;65551,70737;15815,138381;0,140964;0,117189;3051,116825;38729,70737;6309,24662;0,23874;0,0" o:connectangles="0,0,0,0,0,0,0,0,0,0,0" textboxrect="0,0,65551,140964"/>
                      </v:shape>
                      <v:shape id="Shape 13" o:spid="_x0000_s1033" style="position:absolute;left:35246;top:961;width:989;height:1439;visibility:visible;mso-wrap-style:square;v-text-anchor:top" coordsize="98996,1439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sNicQA&#10;AADbAAAADwAAAGRycy9kb3ducmV2LnhtbESPQWvCQBSE7wX/w/KE3uqmHtoas5ESFISKtLEXb4/s&#10;Mwlm34bdrYn/3i0IHoeZ+YbJVqPpxIWcby0reJ0lIIgrq1uuFfweNi8fIHxA1thZJgVX8rDKJ08Z&#10;ptoO/EOXMtQiQtinqKAJoU+l9FVDBv3M9sTRO1lnMETpaqkdDhFuOjlPkjdpsOW40GBPRUPVufwz&#10;Cr5dUu6Go6k32/3VrA/7RVF8BaWep+PnEkSgMTzC9/ZWK1i8w/+X+ANkf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87DYnEAAAA2wAAAA8AAAAAAAAAAAAAAAAAmAIAAGRycy9k&#10;b3ducmV2LnhtbFBLBQYAAAAABAAEAPUAAACJAwAAAAA=&#10;" path="m,l95339,r,23178l25616,23178r,35369l91681,58547r,23177l25616,81724r,39028l98996,120752r,23177l,143929,,xe" fillcolor="#878887" stroked="f">
                        <v:path arrowok="t" o:connecttype="custom" o:connectlocs="0,0;95339,0;95339,23178;25616,23178;25616,58547;91681,58547;91681,81724;25616,81724;25616,120752;98996,120752;98996,143929;0,143929;0,0" o:connectangles="0,0,0,0,0,0,0,0,0,0,0,0,0" textboxrect="0,0,98996,143929"/>
                      </v:shape>
                      <v:shape id="Shape 14" o:spid="_x0000_s1034" style="position:absolute;left:36688;top:961;width:1549;height:1439;visibility:visible;mso-wrap-style:square;v-text-anchor:top" coordsize="154902,1439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" path="m,l39027,,77457,100825,116268,r38634,l154902,143929r-24397,l130505,24397r-406,l86398,143929r-17881,l24803,24397r-406,l24397,143929,,143929,,xe" fillcolor="#878887" stroked="f">
                        <v:path arrowok="t" o:connecttype="custom" o:connectlocs="0,0;39027,0;77457,100825;116268,0;154902,0;154902,143929;130505,143929;130505,24397;130099,24397;86398,143929;68517,143929;24803,24397;24397,24397;24397,143929;0,143929;0,0" o:connectangles="0,0,0,0,0,0,0,0,0,0,0,0,0,0,0,0" textboxrect="0,0,154902,143929"/>
                      </v:shape>
                      <v:shape id="Shape 292" o:spid="_x0000_s1035" style="position:absolute;left:38754;top:961;width:257;height:1439;visibility:visible;mso-wrap-style:square;v-text-anchor:top" coordsize="25616,1439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Y22MMA&#10;AADbAAAADwAAAGRycy9kb3ducmV2LnhtbESPT4vCMBTE74LfITxhb5q6iNhqFP8g7MHCri6eH82z&#10;LTYvpcm29dsbQdjjMDO/YVab3lSipcaVlhVMJxEI4szqknMFv5fjeAHCeWSNlWVS8CAHm/VwsMJE&#10;245/qD37XAQIuwQVFN7XiZQuK8igm9iaOHg32xj0QTa51A12AW4q+RlFc2mw5LBQYE37grL7+c8o&#10;6HK/mKWH+Jam5hpn+/ay+z4dlPoY9dslCE+9/w+/219aQRzD60v4AXL9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RY22MMAAADbAAAADwAAAAAAAAAAAAAAAACYAgAAZHJzL2Rv&#10;d25yZXYueG1sUEsFBgAAAAAEAAQA9QAAAIgDAAAAAA==&#10;" path="m,l25616,r,143929l,143929,,e" fillcolor="#878887" stroked="f">
                        <v:path arrowok="t" o:connecttype="custom" o:connectlocs="0,0;25616,0;25616,143929;0,143929;0,0" o:connectangles="0,0,0,0,0" textboxrect="0,0,25616,143929"/>
                      </v:shape>
                      <v:shape id="Shape 16" o:spid="_x0000_s1036" style="position:absolute;left:39445;top:924;width:764;height:1513;visibility:visible;mso-wrap-style:square;v-text-anchor:top" coordsize="76333,1512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XJ0cUA&#10;AADcAAAADwAAAGRycy9kb3ducmV2LnhtbESPQWvCQBCF74X+h2UK3uqmorXEbKSIipcipoVeh+yY&#10;BLOzMbtq/PfOodDbDO/Ne99ky8G16kp9aDwbeBsnoIhLbxuuDPx8b14/QIWIbLH1TAbuFGCZPz9l&#10;mFp/4wNdi1gpCeGQooE6xi7VOpQ1OQxj3xGLdvS9wyhrX2nb403CXasnSfKuHTYsDTV2tKqpPBUX&#10;Z2D2G2h6mO+P2+5rvTqHjbvsC2fM6GX4XICKNMR/89/1zgp+IvjyjEyg8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2RcnRxQAAANwAAAAPAAAAAAAAAAAAAAAAAJgCAABkcnMv&#10;ZG93bnJldi54bWxQSwUGAAAAAAQABAD1AAAAigMAAAAA&#10;" path="m76022,r311,50l76333,23199r-107,-22c46545,23177,26835,45936,26835,74613v,30683,19710,53454,49391,53454l76333,128045r,23140l76022,151244c31712,151244,,121158,,76225,,30086,31712,,76022,xe" fillcolor="#878887" stroked="f">
                        <v:path arrowok="t" o:connecttype="custom" o:connectlocs="76022,0;76333,50;76333,23199;76226,23177;26835,74613;76226,128067;76333,128045;76333,151185;76022,151244;0,76225;76022,0" o:connectangles="0,0,0,0,0,0,0,0,0,0,0" textboxrect="0,0,76333,151244"/>
                      </v:shape>
                      <v:shape id="Shape 17" o:spid="_x0000_s1037" style="position:absolute;left:40209;top:925;width:763;height:1511;visibility:visible;mso-wrap-style:square;v-text-anchor:top" coordsize="76333,1511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84eTsEA&#10;AADcAAAADwAAAGRycy9kb3ducmV2LnhtbERPTYvCMBC9L/gfwgje1rQexK1GEUH0IIjurnocmrEt&#10;NpPSRI3/3giCt3m8z5nMgqnFjVpXWVaQ9hMQxLnVFRcK/n6X3yMQziNrrC2Tggc5mE07XxPMtL3z&#10;jm57X4gYwi5DBaX3TSaly0sy6Pq2IY7c2bYGfYRtIXWL9xhuajlIkqE0WHFsKLGhRUn5ZX81Co6h&#10;uYTDPJXrwel/tdkWP9th5ZXqdcN8DMJT8B/x273WcX6SwuuZeIGcP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POHk7BAAAA3AAAAA8AAAAAAAAAAAAAAAAAmAIAAGRycy9kb3du&#10;cmV2LnhtbFBLBQYAAAAABAAEAPUAAACGAwAAAAA=&#10;" path="m,l30615,4902c58489,15184,76333,40758,76333,75362v,33700,-17844,59048,-45718,69959l,151135,,127995r20255,-4016c38412,116137,49499,97575,49499,74563,49499,53055,38412,34877,20255,27131l,23149,,xe" fillcolor="#878887" stroked="f">
                        <v:path arrowok="t" o:connecttype="custom" o:connectlocs="0,0;30615,4902;76333,75362;30615,145321;0,151135;0,127995;20255,123979;49499,74563;20255,27131;0,23149;0,0" o:connectangles="0,0,0,0,0,0,0,0,0,0,0" textboxrect="0,0,76333,151135"/>
                      </v:shape>
                      <v:shape id="Shape 18" o:spid="_x0000_s1038" style="position:absolute;left:41415;top:961;width:868;height:1439;visibility:visible;mso-wrap-style:square;v-text-anchor:top" coordsize="86805,1439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GR7sAA&#10;AADcAAAADwAAAGRycy9kb3ducmV2LnhtbERPS4vCMBC+C/6HMMLeNFV2RatRRFnwsvhEPA7NmBab&#10;SWmyWv+9EQRv8/E9ZzpvbCluVPvCsYJ+LwFBnDldsFFwPPx2RyB8QNZYOiYFD/Iwn7VbU0y1u/OO&#10;bvtgRAxhn6KCPIQqldJnOVn0PVcRR+7iaoshwtpIXeM9httSDpJkKC0WHBtyrGiZU3bd/1sFP+Ns&#10;1S/OmyObxfffyR+2SzRbpb46zWICIlATPuK3e63j/GQAr2fiBXL2B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sGR7sAAAADcAAAADwAAAAAAAAAAAAAAAACYAgAAZHJzL2Rvd25y&#10;ZXYueG1sUEsFBgAAAAAEAAQA9QAAAIUDAAAAAA==&#10;" path="m,l25616,r,120752l86805,120752r,23177l,143929,,xe" fillcolor="#878887" stroked="f">
                        <v:path arrowok="t" o:connecttype="custom" o:connectlocs="0,0;25616,0;25616,120752;86805,120752;86805,143929;0,143929;0,0" o:connectangles="0,0,0,0,0,0,0" textboxrect="0,0,86805,143929"/>
                      </v:shape>
                      <v:shape id="Shape 19" o:spid="_x0000_s1039" style="position:absolute;left:42551;top:924;width:763;height:1513;visibility:visible;mso-wrap-style:square;v-text-anchor:top" coordsize="76333,1512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pdXpsMA&#10;AADcAAAADwAAAGRycy9kb3ducmV2LnhtbERPTWvCQBC9F/wPyxS81U2tbSV1E0Qa6UUkacHrkB2T&#10;0OxszK4m/vuuUPA2j/c5q3Q0rbhQ7xrLCp5nEQji0uqGKwU/39nTEoTzyBpby6TgSg7SZPKwwljb&#10;gXO6FL4SIYRdjApq77tYSlfWZNDNbEccuKPtDfoA+0rqHocQblo5j6I3abDh0FBjR5uayt/ibBS8&#10;Hhwt8vf9cdvtPjcnl5nzvjBKTR/H9QcIT6O/i//dXzrMj17g9ky4QC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pdXpsMAAADcAAAADwAAAAAAAAAAAAAAAACYAgAAZHJzL2Rv&#10;d25yZXYueG1sUEsFBgAAAAAEAAQA9QAAAIgDAAAAAA==&#10;" path="m76022,r311,50l76333,23199r-108,-22c46545,23177,26835,45936,26835,74613v,30683,19710,53454,49390,53454l76333,128045r,23140l76022,151244c31712,151244,,121158,,76225,,30086,31712,,76022,xe" fillcolor="#878887" stroked="f">
                        <v:path arrowok="t" o:connecttype="custom" o:connectlocs="76022,0;76333,50;76333,23199;76225,23177;26835,74613;76225,128067;76333,128045;76333,151185;76022,151244;0,76225;76022,0" o:connectangles="0,0,0,0,0,0,0,0,0,0,0" textboxrect="0,0,76333,151244"/>
                      </v:shape>
                      <v:shape id="Shape 20" o:spid="_x0000_s1040" style="position:absolute;left:43314;top:925;width:763;height:1511;visibility:visible;mso-wrap-style:square;v-text-anchor:top" coordsize="76333,1511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7m91sMA&#10;AADcAAAADwAAAGRycy9kb3ducmV2LnhtbERPS2vCQBC+F/wPywi91Y1SQo3ZiAhSD4VQ38chOybB&#10;7GzIbnX777uFQm/z8T0nXwbTiTsNrrWsYDpJQBBXVrdcKzjsNy9vIJxH1thZJgXf5GBZjJ5yzLR9&#10;8Cfdd74WMYRdhgoa7/tMSlc1ZNBNbE8cuasdDPoIh1rqAR8x3HRyliSpNNhybGiwp3VD1W33ZRSc&#10;Q38Lp9VUbmeX4/tHWc/LtPVKPY/DagHCU/D/4j/3Vsf5ySv8PhMvkM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7m91sMAAADcAAAADwAAAAAAAAAAAAAAAACYAgAAZHJzL2Rv&#10;d25yZXYueG1sUEsFBgAAAAAEAAQA9QAAAIgDAAAAAA==&#10;" path="m,l30615,4902c58489,15184,76333,40758,76333,75362v,33700,-17844,59048,-45718,69959l,151135,,127995r20255,-4016c38411,116137,49498,97575,49498,74563,49498,53055,38411,34877,20255,27131l,23149,,xe" fillcolor="#878887" stroked="f">
                        <v:path arrowok="t" o:connecttype="custom" o:connectlocs="0,0;30615,4902;76333,75362;30615,145321;0,151135;0,127995;20255,123979;49498,74563;20255,27131;0,23149;0,0" o:connectangles="0,0,0,0,0,0,0,0,0,0,0" textboxrect="0,0,76333,151135"/>
                      </v:shape>
                      <v:shape id="Shape 21" o:spid="_x0000_s1041" style="position:absolute;left:44444;top:924;width:1356;height:1513;visibility:visible;mso-wrap-style:square;v-text-anchor:top" coordsize="135598,1512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JbYKcEA&#10;AADcAAAADwAAAGRycy9kb3ducmV2LnhtbERPS4vCMBC+C/6HMMLeNFVRtGuURVjWi4iv+9CMbdhm&#10;0m2ybf33RhC8zcf3nNWms6VoqPbGsYLxKAFBnDltOFdwOX8PFyB8QNZYOiYFd/KwWfd7K0y1a/lI&#10;zSnkIoawT1FBEUKVSumzgiz6kauII3dztcUQYZ1LXWMbw20pJ0kylxYNx4YCK9oWlP2e/q2Cxd9t&#10;2ubLZrprlof9j8muZ+PHSn0Muq9PEIG68Ba/3Dsd5yczeD4TL5Dr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yW2CnBAAAA3AAAAA8AAAAAAAAAAAAAAAAAmAIAAGRycy9kb3du&#10;cmV2LnhtbFBLBQYAAAAABAAEAPUAAACGAwAAAAA=&#10;" path="m76035,v21945,,41669,4674,56705,18085l113843,37199c104686,28258,90665,23178,76238,23178v-29693,,-49391,22758,-49391,51422c26847,105296,46545,128067,76238,128067v13005,,24790,-2439,33731,-7519l109969,86601r-29464,l80505,63424r55093,l135598,137008v-17488,9347,-37402,14236,-59563,14236c31711,151244,,121145,,76226,,30086,31711,,76035,xe" fillcolor="#878887" stroked="f">
                        <v:path arrowok="t" o:connecttype="custom" o:connectlocs="76035,0;132740,18085;113843,37199;76238,23178;26847,74600;76238,128067;109969,120548;109969,86601;80505,86601;80505,63424;135598,63424;135598,137008;76035,151244;0,76226;76035,0" o:connectangles="0,0,0,0,0,0,0,0,0,0,0,0,0,0,0" textboxrect="0,0,135598,151244"/>
                      </v:shape>
                      <v:shape id="Shape 22" o:spid="_x0000_s1042" style="position:absolute;left:46090;top:961;width:1338;height:1439;visibility:visible;mso-wrap-style:square;v-text-anchor:top" coordsize="133756,1439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JtsHcIA&#10;AADcAAAADwAAAGRycy9kb3ducmV2LnhtbERPTWvCQBC9F/wPywje6q49iKSuIgXFKgS0gfQ4ZKdJ&#10;aHY2ZNeY/Hu3UPA2j/c56+1gG9FT52vHGhZzBYK4cKbmUkP2tX9dgfAB2WDjmDSM5GG7mbysMTHu&#10;zhfqr6EUMYR9ghqqENpESl9UZNHPXUscuR/XWQwRdqU0Hd5juG3km1JLabHm2FBhSx8VFb/Xm9WQ&#10;m/P4/Zm5W5qvWruTaX9QJ6n1bDrs3kEEGsJT/O8+mjhfLeHvmXiB3D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Am2wdwgAAANwAAAAPAAAAAAAAAAAAAAAAAJgCAABkcnMvZG93&#10;bnJldi54bWxQSwUGAAAAAAQABAD1AAAAhwMAAAAA&#10;" path="m,l32106,,67488,57315,103263,r30493,l79693,82322r,61594l54064,143916r,-61594l,xe" fillcolor="#878887" stroked="f">
                        <v:path arrowok="t" o:connecttype="custom" o:connectlocs="0,0;32106,0;67488,57315;103263,0;133756,0;79693,82322;79693,143916;54064,143916;54064,82322;0,0" o:connectangles="0,0,0,0,0,0,0,0,0,0" textboxrect="0,0,133756,143916"/>
                      </v:shape>
                      <v:shape id="Shape 293" o:spid="_x0000_s1043" style="position:absolute;left:319;top:1529;width:1305;height:107;visibility:visible;mso-wrap-style:square;v-text-anchor:top" coordsize="130454,107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9NvrcMA&#10;AADcAAAADwAAAGRycy9kb3ducmV2LnhtbERP3WrCMBS+H/gO4QjezVTBzVWj2MHYxlCY2wMcm2NT&#10;bU5KEmv39stg4N35+H7Pct3bRnTkQ+1YwWScgSAuna65UvD99XI/BxEissbGMSn4oQDr1eBuibl2&#10;V/6kbh8rkUI45KjAxNjmUobSkMUwdi1x4o7OW4wJ+kpqj9cUbhs5zbIHabHm1GCwpWdD5Xl/sQqK&#10;zp9nl9PucOL5+/b1wxXmqSyUGg37zQJEpD7exP/uN53mZ4/w90y6QK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9NvrcMAAADcAAAADwAAAAAAAAAAAAAAAACYAgAAZHJzL2Rv&#10;d25yZXYueG1sUEsFBgAAAAAEAAQA9QAAAIgDAAAAAA==&#10;" path="m,l130454,r,10744l,10744,,e" fillcolor="#4965a0" stroked="f">
                        <v:path arrowok="t" o:connecttype="custom" o:connectlocs="0,0;130454,0;130454,10744;0,10744;0,0" o:connectangles="0,0,0,0,0" textboxrect="0,0,130454,10744"/>
                      </v:shape>
                      <v:shape id="Shape 24" o:spid="_x0000_s1044" style="position:absolute;left:475;top:987;width:56;height:181;visibility:visible;mso-wrap-style:square;v-text-anchor:top" coordsize="5676,18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2FMq8IA&#10;AADcAAAADwAAAGRycy9kb3ducmV2LnhtbESPQWvDMAyF74X9B6NBL6W1M1gJWd1SBhu9rs0PELEW&#10;h8ZyiL00/ffTodCbxHt679PuMIdeTTSmLrKFYmNAETfRddxaqC9f6xJUysgO+8hk4U4JDvuXxQ4r&#10;F2/8Q9M5t0pCOFVowec8VFqnxlPAtIkDsWi/cQyYZR1b7Ua8SXjo9ZsxWx2wY2nwONCnp+Z6/gsW&#10;6OiLgsz7d7mtA52a+3U16dra5et8/ACVac5P8+P65ATfCK08IxPo/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YUyrwgAAANwAAAAPAAAAAAAAAAAAAAAAAJgCAABkcnMvZG93&#10;bnJldi54bWxQSwUGAAAAAAQABAD1AAAAhwMAAAAA&#10;" path="m5676,r,18100l1625,13996c1219,13538,,12205,762,10401l5676,xe" fillcolor="#4965a0" stroked="f">
                        <v:path arrowok="t" o:connecttype="custom" o:connectlocs="5676,0;5676,18100;1625,13996;762,10401;5676,0" o:connectangles="0,0,0,0,0" textboxrect="0,0,5676,18100"/>
                      </v:shape>
                      <v:shape id="Shape 25" o:spid="_x0000_s1045" style="position:absolute;top:563;width:532;height:862;visibility:visible;mso-wrap-style:square;v-text-anchor:top" coordsize="53200,861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tV38UA&#10;AADcAAAADwAAAGRycy9kb3ducmV2LnhtbESPQWsCMRCF7wX/QxjBW83qQexqFBELbUHp2j14HDbj&#10;ZnUzWZJUt//eFAq9zfDevO/Nct3bVtzIh8axgsk4A0FcOd1wraD8en2egwgRWWPrmBT8UID1avC0&#10;xFy7Oxd0O8ZapBAOOSowMXa5lKEyZDGMXUectLPzFmNafS21x3sKt62cZtlMWmw4EQx2tDVUXY/f&#10;NnEvH1MsdhvtTdGfDvtz+f55LZUaDfvNAkSkPv6b/67fdKqfvcDvM2kCuXo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K1XfxQAAANwAAAAPAAAAAAAAAAAAAAAAAJgCAABkcnMv&#10;ZG93bnJldi54bWxQSwUGAAAAAAQABAD1AAAAigMAAAAA&#10;" path="m35725,l53200,2627r,9945l36741,9335v-6807,,-11849,2006,-14973,5943c16231,22251,17704,31509,26822,47206v6068,10458,12278,21181,19242,25889l53200,75530r,10627l31179,86157r,-800c31179,78854,28473,70168,23939,62116v-711,-1257,-1587,-2718,-2565,-4356c13919,45365,,22301,15227,7379,20294,2413,26988,,35725,xe" fillcolor="#4965a0" stroked="f">
                        <v:path arrowok="t" o:connecttype="custom" o:connectlocs="35725,0;53200,2627;53200,12572;36741,9335;21768,15278;26822,47206;46064,73095;53200,75530;53200,86157;31179,86157;31179,85357;23939,62116;21374,57760;15227,7379;35725,0" o:connectangles="0,0,0,0,0,0,0,0,0,0,0,0,0,0,0" textboxrect="0,0,53200,86157"/>
                      </v:shape>
                      <v:shape id="Shape 26" o:spid="_x0000_s1046" style="position:absolute;left:1384;top:958;width:0;height:0;visibility:visible;mso-wrap-style:square;v-text-anchor:top" coordsize="0,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R5FbcQA&#10;AADcAAAADwAAAGRycy9kb3ducmV2LnhtbESPzW4CMQyE75V4h8hI3EoWDqhdCAgVEFXVip/2AazE&#10;3azYOKtNgO3b14dKvdma8cznxaoPjbpRl+rIBibjAhSxja7mysDX5+7xCVTKyA6byGTghxKsloOH&#10;BZYu3vlEt3OulIRwKtGAz7kttU7WU8A0ji2xaN+xC5hl7SrtOrxLeGj0tChmOmDN0uCxpRdP9nK+&#10;BgPP1h7o8hZJx43H5n27Pn7sj8aMhv16DipTn//Nf9evTvAngi/PyAR6+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0eRW3EAAAA3AAAAA8AAAAAAAAAAAAAAAAAmAIAAGRycy9k&#10;b3ducmV2LnhtbFBLBQYAAAAABAAEAPUAAACJAwAAAAA=&#10;" path="m,12l,,,12xe" fillcolor="#4965a0" stroked="f">
                        <v:path arrowok="t" o:connecttype="custom" o:connectlocs="0,12;0,0;0,12" o:connectangles="0,0,0" textboxrect="0,0,0,12"/>
                      </v:shape>
                      <v:shape id="Shape 27" o:spid="_x0000_s1047" style="position:absolute;left:532;top:217;width:880;height:1208;visibility:visible;mso-wrap-style:square;v-text-anchor:top" coordsize="88018,1207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VzG74A&#10;AADcAAAADwAAAGRycy9kb3ducmV2LnhtbERPvQrCMBDeBd8hnOAimlZBpRpFBMHBxeridjRnW2wu&#10;tYla394Igtt9fL+3XLemEk9qXGlZQTyKQBBnVpecKzifdsM5COeRNVaWScGbHKxX3c4SE21ffKRn&#10;6nMRQtglqKDwvk6kdFlBBt3I1sSBu9rGoA+wyaVu8BXCTSXHUTSVBksODQXWtC0ou6UPoyC7tTtn&#10;5BQHMxNt3sfDdnK/pEr1e+1mAcJT6//in3uvw/w4hu8z4QK5+g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L7lcxu+AAAA3AAAAA8AAAAAAAAAAAAAAAAAmAIAAGRycy9kb3ducmV2&#10;LnhtbFBLBQYAAAAABAAEAPUAAACDAwAAAAA=&#10;" path="m45517,1003r6109,7887c52337,9804,52337,11240,51626,12154r-4115,5309c53760,19037,58179,24613,58179,31191v,4534,-2222,8814,-5867,11443c53353,43294,54268,43967,55106,44666v1219,991,2603,1334,3823,927l62027,44602v8008,-2565,15790,-5058,23113,-6909l88018,37261r,9947l83175,48161v-7492,2477,-15058,5712,-21757,8748c61532,60109,60694,63614,58916,67615v-7785,17335,-6299,30607,-2312,37249c58535,108064,61138,109944,63920,110134v4305,280,8305,-3606,9931,-9842l69838,90856v-559,-1296,-292,-2667,711,-3645l83656,74092v1155,-1156,2514,-978,3073,228l88018,77046r,18111l82436,100813v-724,2895,-393,5334,927,7048c84595,109474,86538,110198,87923,110198r95,-33l88018,120790,,120790,,110163r102,35c1474,110198,3417,109474,4662,107874v1333,-1727,1651,-4153,914,-7061l,95164,,77064,1296,74320v533,-1206,1918,-1371,3074,-228l17476,87211v991,1003,1270,2375,711,3645l14161,100292v1575,5905,5347,9855,9449,9855c23762,110147,23915,110134,24093,110134v2794,-190,5397,-2070,7315,-5283c35396,98222,36881,84950,29109,67615,27306,63589,26493,60084,26582,56909,19901,53873,12348,50638,4862,48161l,47205,,37260r2885,433c10208,39544,17990,42037,25997,44602r3099,991c30316,45987,31687,45657,32957,44653v775,-673,1677,-1320,2756,-2019c32043,39993,29833,35713,29833,31191v,-6578,4420,-12154,10693,-13728l36412,12154v-724,-914,-724,-2362,12,-3277l42495,1016c43308,,44768,26,45517,1003xe" fillcolor="#4965a0" stroked="f">
                        <v:path arrowok="t" o:connecttype="custom" o:connectlocs="45517,1003;51626,8890;51626,12154;47511,17463;58179,31191;52312,42634;55106,44666;58929,45593;62027,44602;85140,37693;88018,37261;88018,47208;83175,48161;61418,56909;58916,67615;56604,104864;63920,110134;73851,100292;69838,90856;70549,87211;83656,74092;86729,74320;88018,77046;88018,95157;82436,100813;83363,107861;87923,110198;88018,110165;88018,120790;0,120790;0,110163;102,110198;4662,107874;5576,100813;0,95164;0,77064;1296,74320;4370,74092;17476,87211;18187,90856;14161,100292;23610,110147;24093,110134;31408,104851;29109,67615;26582,56909;4862,48161;0,47205;0,37260;2885,37693;25997,44602;29096,45593;32957,44653;35713,42634;29833,31191;40526,17463;36412,12154;36424,8877;42495,1016;45517,1003" o:connectangles="0,0,0,0,0,0,0,0,0,0,0,0,0,0,0,0,0,0,0,0,0,0,0,0,0,0,0,0,0,0,0,0,0,0,0,0,0,0,0,0,0,0,0,0,0,0,0,0,0,0,0,0,0,0,0,0,0,0,0,0" textboxrect="0,0,88018,120790"/>
                      </v:shape>
                      <v:shape id="Shape 28" o:spid="_x0000_s1048" style="position:absolute;left:1412;top:987;width:57;height:181;visibility:visible;mso-wrap-style:square;v-text-anchor:top" coordsize="5683,181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HCYcMA&#10;AADcAAAADwAAAGRycy9kb3ducmV2LnhtbERP32vCMBB+H/g/hBN8W9OKDOkaRZTBFIStE9nj0dza&#10;suZSk2jrf78MBnu7j+/nFevRdOJGzreWFWRJCoK4srrlWsHp4+VxCcIHZI2dZVJwJw/r1eShwFzb&#10;gd/pVoZaxBD2OSpoQuhzKX3VkEGf2J44cl/WGQwRulpqh0MMN52cp+mTNNhybGiwp21D1Xd5NQrO&#10;PFztgg7Hu1leduXbott/+kyp2XTcPIMINIZ/8Z/7Vcf52Rx+n4kXyN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dHCYcMAAADcAAAADwAAAAAAAAAAAAAAAACYAgAAZHJzL2Rv&#10;d25yZXYueG1sUEsFBgAAAAAEAAQA9QAAAIgDAAAAAA==&#10;" path="m,l4908,10380v775,1842,-444,3175,-838,3607l,18111,,xe" fillcolor="#4965a0" stroked="f">
                        <v:path arrowok="t" o:connecttype="custom" o:connectlocs="0,0;4908,10380;4070,13987;0,18111;0,0" o:connectangles="0,0,0,0,0" textboxrect="0,0,5683,18111"/>
                      </v:shape>
                      <v:shape id="Shape 29" o:spid="_x0000_s1049" style="position:absolute;left:1412;top:563;width:531;height:862;visibility:visible;mso-wrap-style:square;v-text-anchor:top" coordsize="53181,861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13TMQA&#10;AADcAAAADwAAAGRycy9kb3ducmV2LnhtbERPTWvCQBC9C/6HZYTedBMbS0ldJQhCLj2YCra3ITtN&#10;0mZnQ3ZNUn99t1DwNo/3Odv9ZFoxUO8aywriVQSCuLS64UrB+e24fAbhPLLG1jIp+CEH+918tsVU&#10;25FPNBS+EiGEXYoKau+7VEpX1mTQrWxHHLhP2xv0AfaV1D2OIdy0ch1FT9Jgw6Ghxo4ONZXfxdUo&#10;GDi7fiSX6hZnm69XlMf3pktypR4WU/YCwtPk7+J/d67D/PgR/p4JF8jd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iNd0zEAAAA3AAAAA8AAAAAAAAAAAAAAAAAmAIAAGRycy9k&#10;b3ducmV2LnhtbFBLBQYAAAAABAAEAPUAAACJAwAAAAA=&#10;" path="m17481,v8738,,15431,2413,20498,7379c53181,22301,39300,45365,31820,57760v-978,1638,-1867,3099,-2578,4356c24746,70219,22041,78892,22041,85357r,800l,86157,,75533,7137,73095c14099,68387,20317,57664,26384,47206,35503,31509,36976,22251,31426,15278,28315,11341,23273,9335,16465,9335l,12576,,2628,17481,xe" fillcolor="#4965a0" stroked="f">
                        <v:path arrowok="t" o:connecttype="custom" o:connectlocs="17481,0;37979,7379;31820,57760;29242,62116;22041,85357;22041,86157;0,86157;0,75533;7137,73095;26384,47206;31426,15278;16465,9335;0,12576;0,2628;17481,0" o:connectangles="0,0,0,0,0,0,0,0,0,0,0,0,0,0,0" textboxrect="0,0,53181,86157"/>
                      </v:shape>
                      <v:shape id="Shape 30" o:spid="_x0000_s1050" style="position:absolute;left:2415;top:423;width:1142;height:1240;visibility:visible;mso-wrap-style:square;v-text-anchor:top" coordsize="114224,1239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BqHZcMA&#10;AADcAAAADwAAAGRycy9kb3ducmV2LnhtbERPS2vCQBC+C/0PyxS8iNkoQWqaVUQUeynEtJQeh+zk&#10;QbOzIbua9N93C4Xe5uN7TrafTCfuNLjWsoJVFIMgLq1uuVbw/nZePoFwHlljZ5kUfJOD/e5hlmGq&#10;7chXuhe+FiGEXYoKGu/7VEpXNmTQRbYnDlxlB4M+wKGWesAxhJtOruN4Iw22HBoa7OnYUPlV3IyC&#10;DeZuuyg++vzqLnkhKTm9Vp9KzR+nwzMIT5P/F/+5X3SYv0rg95lwgdz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BqHZcMAAADcAAAADwAAAAAAAAAAAAAAAACYAgAAZHJzL2Rv&#10;d25yZXYueG1sUEsFBgAAAAAEAAQA9QAAAIgDAAAAAA==&#10;" path="m71018,c81407,,87566,762,94691,1651v2477,381,4826,775,7049,1169c104991,3378,108052,3899,110896,4229v2439,242,2959,1486,2959,2477c113855,7315,113779,8014,113665,9093v-114,1296,-343,3252,-546,6325c112916,18453,112827,22632,112738,26327v-51,2540,-102,4737,-178,6033c112484,33477,112192,36830,109715,36830v-2298,,-2298,-2883,-2298,-3949c107201,27584,104991,22441,101333,18771,95390,13043,84150,9754,70485,9754v-14161,,-22898,2527,-30188,8699c30289,27077,25616,39865,25616,58674v,37414,29134,54242,49822,54242c89967,112916,97498,111747,103708,104839v2540,-2870,4801,-7150,5372,-10186c109398,92520,109791,91008,111734,91008v1537,,2490,1766,2490,3404c114224,96342,112344,110109,110693,115431v-775,2882,-1625,3822,-4610,5003c100546,122657,89484,123977,76543,123977v-23965,,-42304,-5587,-56058,-17094c6883,95479,,79744,,60147,,53988,1384,32626,19190,16739,32220,5296,48717,,71018,xe" fillcolor="#4965a0" stroked="f">
                        <v:path arrowok="t" o:connecttype="custom" o:connectlocs="71018,0;94691,1651;101740,2820;110896,4229;113855,6706;113665,9093;113119,15418;112738,26327;112560,32360;109715,36830;107417,32881;101333,18771;70485,9754;40297,18453;25616,58674;75438,112916;103708,104839;109080,94653;111734,91008;114224,94412;110693,115431;106083,120434;76543,123977;20485,106883;0,60147;19190,16739;71018,0" o:connectangles="0,0,0,0,0,0,0,0,0,0,0,0,0,0,0,0,0,0,0,0,0,0,0,0,0,0,0" textboxrect="0,0,114224,123977"/>
                      </v:shape>
                      <v:shape id="Shape 31" o:spid="_x0000_s1051" style="position:absolute;left:3772;top:425;width:677;height:1238;visibility:visible;mso-wrap-style:square;v-text-anchor:top" coordsize="67697,1238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hvt8MA&#10;AADcAAAADwAAAGRycy9kb3ducmV2LnhtbERPTWvCQBC9C/6HZQRvuklRCamriLXQk2LqocchO01S&#10;s7Mhu9W1v94VhN7m8T5nuQ6mFRfqXWNZQTpNQBCXVjdcKTh9vk8yEM4ja2wtk4IbOVivhoMl5tpe&#10;+UiXwlcihrDLUUHtfZdL6cqaDLqp7Ygj9217gz7CvpK6x2sMN618SZKFNNhwbKixo21N5bn4NQp2&#10;IZi3xW5v/7K02XwdTref+axQajwKm1cQnoL/Fz/dHzrOT+fweCZeIF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ohvt8MAAADcAAAADwAAAAAAAAAAAAAAAACYAgAAZHJzL2Rv&#10;d25yZXYueG1sUEsFBgAAAAAEAAQA9QAAAIgDAAAAAA==&#10;" path="m67697,r,10249l63830,9411v-14402,,-38595,6185,-38595,47612c25235,82207,36422,101691,54028,109858r13669,2926l67697,123685r-743,127c20955,123812,,91668,,61811,,39427,12080,15758,38008,5322l67697,xe" fillcolor="#4965a0" stroked="f">
                        <v:path arrowok="t" o:connecttype="custom" o:connectlocs="67697,0;67697,10249;63830,9411;25235,57023;54028,109858;67697,112784;67697,123685;66954,123812;0,61811;38008,5322;67697,0" o:connectangles="0,0,0,0,0,0,0,0,0,0,0" textboxrect="0,0,67697,123812"/>
                      </v:shape>
                      <v:shape id="Shape 32" o:spid="_x0000_s1052" style="position:absolute;left:4449;top:423;width:679;height:1239;visibility:visible;mso-wrap-style:square;v-text-anchor:top" coordsize="67888,1238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" path="m921,c42234,,67888,22695,67888,59220v,28594,-15881,50723,-40864,60000l,123850,,112949r5899,1262c16897,114211,42462,109410,42462,64935,42462,40484,31747,21570,14880,13641l,10414,,165,921,xe" fillcolor="#4965a0" stroked="f">
                        <v:path arrowok="t" o:connecttype="custom" o:connectlocs="921,0;67888,59220;27024,119220;0,123850;0,112949;5899,114211;42462,64935;14880,13641;0,10414;0,165;921,0" o:connectangles="0,0,0,0,0,0,0,0,0,0,0" textboxrect="0,0,67888,123850"/>
                      </v:shape>
                      <v:shape id="Shape 33" o:spid="_x0000_s1053" style="position:absolute;left:5260;top:446;width:897;height:1201;visibility:visible;mso-wrap-style:square;v-text-anchor:top" coordsize="89713,1201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9dM+sQA&#10;AADcAAAADwAAAGRycy9kb3ducmV2LnhtbERPS2vCQBC+F/wPywheim5ii63RVUKgUCg9qEV6HLJj&#10;EpKdDdnNw3/fLRR6m4/vOfvjZBoxUOcqywriVQSCOLe64kLB1+Vt+QrCeWSNjWVScCcHx8PsYY+J&#10;tiOfaDj7QoQQdgkqKL1vEyldXpJBt7ItceButjPoA+wKqTscQ7hp5DqKNtJgxaGhxJaykvL63BsF&#10;T9V3L9N7XbcDph/PN/N5fcy2Si3mU7oD4Wny/+I/97sO8+MX+H0mXCAP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vXTPrEAAAA3AAAAA8AAAAAAAAAAAAAAAAAmAIAAGRycy9k&#10;b3ducmV2LnhtbFBLBQYAAAAABAAEAPUAAACJAwAAAAA=&#10;" path="m4140,v4280,,9411,114,13932,203c21501,292,24524,355,26429,355v1689,,5219,-76,9156,-152c40602,114,46330,,49835,v1359,,4140,,4140,2108c53975,3632,52768,4419,50381,4419v-1740,,-4305,166,-6121,534c40297,5613,39052,7391,38684,12840v-368,4966,-368,9258,-368,33121l38316,73596v,19800,,29719,3264,32474c44196,108331,50305,109245,62725,109245v9005,,14732,-292,18517,-4229c83121,103137,84747,98831,85103,95974v139,-953,381,-2946,2489,-2946c88570,93028,89713,93739,89713,97181v,1815,-1105,13550,-2413,18236c86081,119291,85001,120117,76365,120117v-11328,,-20853,-178,-29134,-559l42850,119469v-6312,-153,-11760,-279,-17158,-279c24943,119190,23927,119228,22708,119266v-1766,50,-3925,114,-6223,114l16231,119393v-3798,178,-7735,355,-10986,355c1968,119748,1473,118301,1473,117449v,-1130,838,-2311,3226,-2311c7010,115138,8826,114960,10262,114617v2895,-660,3746,-3238,4292,-7746c15278,100279,15278,87922,15278,73596r,-27635c15278,22085,15278,17793,15113,12827,14757,7836,13538,6363,8573,4940,7442,4623,5499,4419,3404,4419,597,4419,,3149,,2108,,,2781,,4140,xe" fillcolor="#4965a0" stroked="f">
                        <v:path arrowok="t" o:connecttype="custom" o:connectlocs="4140,0;18072,203;26429,355;35585,203;49835,0;53975,2108;50381,4419;44260,4953;38684,12840;38316,45961;38316,73596;41580,106070;62725,109245;81242,105016;85103,95974;87592,93028;89713,97181;87300,115417;76365,120117;47231,119558;42850,119469;25692,119190;22708,119266;16485,119380;16231,119393;5245,119748;1473,117449;4699,115138;10262,114617;14554,106871;15278,73596;15278,45961;15113,12827;8573,4940;3404,4419;0,2108;4140,0" o:connectangles="0,0,0,0,0,0,0,0,0,0,0,0,0,0,0,0,0,0,0,0,0,0,0,0,0,0,0,0,0,0,0,0,0,0,0,0,0" textboxrect="0,0,89713,120117"/>
                      </v:shape>
                      <v:shape id="Shape 34" o:spid="_x0000_s1054" style="position:absolute;left:6208;top:445;width:1329;height:1218;visibility:visible;mso-wrap-style:square;v-text-anchor:top" coordsize="132842,1217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aUHqsYA&#10;AADcAAAADwAAAGRycy9kb3ducmV2LnhtbESPQWvCQBCF74X+h2UKvZS60RIr0VWK0Fbw1FT0OmTH&#10;bGh2NmTXmP77zqHgbYb35r1vVpvRt2qgPjaBDUwnGSjiKtiGawOH7/fnBaiYkC22gcnAL0XYrO/v&#10;VljYcOUvGspUKwnhWKABl1JXaB0rRx7jJHTEop1D7zHJ2tfa9niVcN/qWZbNtceGpcFhR1tH1U95&#10;8Qb8bD8fXxZ5Phxdc8hfn04f5e7TmMeH8W0JKtGYbub/650V/KnQyjMygV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aUHqsYAAADcAAAADwAAAAAAAAAAAAAAAACYAgAAZHJz&#10;L2Rvd25yZXYueG1sUEsFBgAAAAAEAAQA9QAAAIsDAAAAAA==&#10;" path="m4153,c9131,,14745,114,19698,216v3594,76,6743,140,8788,140c30315,356,33528,279,37084,203,41301,102,46075,,49301,v1448,,4141,,4141,2108c53442,2807,53124,4419,50216,4419v-1740,,-2604,166,-4509,509l45542,4953v-3797,661,-4991,2438,-5372,7899c39815,17806,39815,22098,39815,45961r,21921c39815,91084,44437,99428,51905,105334v6833,5423,14313,6121,20053,6121c76784,111455,85966,110414,93231,103353v8560,-8014,9207,-20676,9207,-37681l102438,45961v,-22898,-165,-27825,-343,-32601l102083,12827c101727,7747,100609,6337,95733,4940,94539,4610,91897,4419,90005,4419v-2807,,-3404,-1244,-3404,-2311c86601,,89383,,90564,v3302,,9258,51,18808,343l109906,356v635,,2400,-51,4686,-102c118910,152,124816,,128880,v1295,,3962,,3962,2108c132842,2972,132397,4419,129439,4419v-1728,,-2604,166,-4496,496l124752,4953v-3848,661,-4991,2350,-5359,7899c119202,17831,119037,22441,119037,45961r,16777c119037,80759,117132,99009,103327,110401,91287,120472,78461,121768,68643,121768v-11658,,-26479,-1220,-37452,-10821c20968,102083,16218,88748,16218,68986r,-23025c16218,38507,16231,32957,16243,28702v39,-9322,51,-12459,-190,-15850c15685,7506,14250,6299,9512,4940,8255,4585,5474,4419,3416,4419,597,4419,,3175,,2108,,,2794,,4153,xe" fillcolor="#4965a0" stroked="f">
                        <v:path arrowok="t" o:connecttype="custom" o:connectlocs="4153,0;19698,216;28486,356;37084,203;49301,0;53442,2108;50216,4419;45707,4928;45542,4953;40170,12852;39815,45961;39815,67882;51905,105334;71958,111455;93231,103353;102438,65672;102438,45961;102095,13360;102083,12827;95733,4940;90005,4419;86601,2108;90564,0;109372,343;109906,356;114592,254;128880,0;132842,2108;129439,4419;124943,4915;124752,4953;119393,12852;119037,45961;119037,62738;103327,110401;68643,121768;31191,110947;16218,68986;16218,45961;16243,28702;16053,12852;9512,4940;3416,4419;0,2108;4153,0" o:connectangles="0,0,0,0,0,0,0,0,0,0,0,0,0,0,0,0,0,0,0,0,0,0,0,0,0,0,0,0,0,0,0,0,0,0,0,0,0,0,0,0,0,0,0,0,0" textboxrect="0,0,132842,121768"/>
                      </v:shape>
                      <v:shape id="Shape 35" o:spid="_x0000_s1055" style="position:absolute;left:7514;top:410;width:1690;height:1233;visibility:visible;mso-wrap-style:square;v-text-anchor:top" coordsize="168948,1232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x3e7MUA&#10;AADcAAAADwAAAGRycy9kb3ducmV2LnhtbERPS2vCQBC+F/wPywi9FN1EqNToKqJUSivU18XbkB2T&#10;YHZ2m92a9N93hUJv8/E9Z7boTC1u1PjKsoJ0mIAgzq2uuFBwOr4OXkD4gKyxtkwKfsjDYt57mGGm&#10;bct7uh1CIWII+wwVlCG4TEqfl2TQD60jjtzFNgZDhE0hdYNtDDe1HCXJWBqsODaU6GhVUn49fBsF&#10;G5e2bk9PX5v37ef64/m8bEfHnVKP/W45BRGoC//iP/ebjvPTCdyfiRfI+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Hd7sxQAAANwAAAAPAAAAAAAAAAAAAAAAAJgCAABkcnMv&#10;ZG93bnJldi54bWxQSwUGAAAAAAQABAD1AAAAigMAAAAA&#10;" path="m33985,v2121,,3429,1244,5550,5321l82436,91491,125349,4229c127102,736,128931,,130162,v1664,,3734,1930,4319,5499l149238,102248v1397,9398,2743,13563,7468,14960c161214,118466,163703,118643,165722,118643v1931,,3226,851,3226,2121c168948,121691,168313,123253,164059,123253v-3963,,-27051,-736,-33567,-1117c127826,122022,125095,121628,125095,119647v,-686,394,-1639,2286,-2261c127521,117322,128334,116725,127673,111442l118809,44869,84506,113868v-3658,7290,-4712,9195,-7023,9195c75070,123063,73228,119951,70460,114808,62827,100660,53404,82995,51816,79184,50584,76365,41669,58026,36119,46736r-7569,59918c28207,109283,27991,111328,27991,113957v,2146,1346,3327,4470,3963c35116,118453,36576,118643,38049,118643v1778,,3226,953,3226,2121c41275,123253,38214,123253,36754,123253v-4128,,-8420,-203,-11887,-355c22670,122784,20777,122694,19622,122694v-1359,,-3569,115,-6134,229c10211,123075,6502,123253,3607,123253,1207,123253,,122415,,120764v,-1067,1105,-2121,3226,-2121c4483,118643,5575,118643,8103,118275v4076,-495,5423,-6757,6083,-11405l30213,4585c30633,1575,32436,,33985,xe" fillcolor="#4965a0" stroked="f">
                        <v:path arrowok="t" o:connecttype="custom" o:connectlocs="33985,0;39535,5321;82436,91491;125349,4229;130162,0;134481,5499;149238,102248;156706,117208;165722,118643;168948,120764;164059,123253;130492,122136;125095,119647;127381,117386;127673,111442;118809,44869;84506,113868;77483,123063;70460,114808;51816,79184;36119,46736;28550,106654;27991,113957;32461,117920;38049,118643;41275,120764;36754,123253;24867,122898;19622,122694;13488,122923;3607,123253;0,120764;3226,118643;8103,118275;14186,106870;30213,4585;33985,0" o:connectangles="0,0,0,0,0,0,0,0,0,0,0,0,0,0,0,0,0,0,0,0,0,0,0,0,0,0,0,0,0,0,0,0,0,0,0,0,0" textboxrect="0,0,168948,123253"/>
                      </v:shape>
                      <v:shape id="Shape 36" o:spid="_x0000_s1056" style="position:absolute;left:9291;top:445;width:567;height:1202;visibility:visible;mso-wrap-style:square;v-text-anchor:top" coordsize="56661,1201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rglaMYA&#10;AADcAAAADwAAAGRycy9kb3ducmV2LnhtbESPQW/CMAyF75P2HyJP2m2k7WGMQkAT0iQkuMBAcDSN&#10;acsap2sC7f79fJi0m633/N7n2WJwjbpTF2rPBtJRAoq48Lbm0sD+8+PlDVSIyBYbz2TghwIs5o8P&#10;M8yt73lL910slYRwyNFAFWObax2KihyGkW+JRbv4zmGUtSu17bCXcNfoLEletcOapaHClpYVFV+7&#10;mzOwPWbnyenarPtyOU7t8fuwuR1SY56fhvcpqEhD/Df/Xa+s4GeCL8/IBHr+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rglaMYAAADcAAAADwAAAAAAAAAAAAAAAACYAgAAZHJz&#10;L2Rvd25yZXYueG1sUEsFBgAAAAAEAAQA9QAAAIsDAAAAAA==&#10;" path="m4331,c9627,,15697,152,20130,254v2743,63,4940,114,6134,114c30709,368,35966,267,40627,165,44526,76,48070,,50584,r6077,937l56661,11696r-994,-938c53155,9328,50130,8471,46533,8471v-2095,,-5270,,-6858,356c39078,8941,38697,9119,38697,10782r,37770c38697,49378,38888,49441,39358,49581v1409,355,3822,533,7353,533l56661,47989r,13691l45974,58585r-6998,c38799,58585,38760,58610,38748,58610v12,13,-51,128,-51,445l38697,94615v,10198,521,12992,5309,14872c48209,111138,51931,111290,55385,111290r1276,-369l56661,119638r-3130,479c51638,120117,46076,119939,40589,119571r-1130,-26c34430,119368,29197,119202,26823,119202v-750,,-1778,26,-2998,64c22073,119329,19914,119393,17602,119393r-266,13c13538,119583,9627,119761,6376,119761v-3290,,-3785,-1435,-3785,-2299c2591,116345,3442,115151,5817,115151v2337,,4102,-178,5550,-534c14275,113957,15126,111392,15659,106883v750,-6604,750,-18961,750,-33274l16409,45974v,-23876,,-28168,-191,-33147c15888,7849,14656,6376,9690,4953,8598,4635,6071,4432,3404,4432,1270,4432,,3569,,2121,,,3048,,4331,xe" fillcolor="#4965a0" stroked="f">
                        <v:path arrowok="t" o:connecttype="custom" o:connectlocs="4331,0;20130,254;26264,368;40627,165;50584,0;56661,937;56661,11696;55667,10758;46533,8471;39675,8827;38697,10782;38697,48552;39358,49581;46711,50114;56661,47989;56661,61680;45974,58585;38976,58585;38748,58610;38697,59055;38697,94615;44006,109487;55385,111290;56661,110921;56661,119638;53531,120117;40589,119571;39459,119545;26823,119202;23825,119266;17602,119393;17336,119406;6376,119761;2591,117462;5817,115151;11367,114617;15659,106883;16409,73609;16409,45974;16218,12827;9690,4953;3404,4432;0,2121;4331,0" o:connectangles="0,0,0,0,0,0,0,0,0,0,0,0,0,0,0,0,0,0,0,0,0,0,0,0,0,0,0,0,0,0,0,0,0,0,0,0,0,0,0,0,0,0,0,0" textboxrect="0,0,56661,120117"/>
                      </v:shape>
                      <v:shape id="Shape 37" o:spid="_x0000_s1057" style="position:absolute;left:9858;top:455;width:406;height:1187;visibility:visible;mso-wrap-style:square;v-text-anchor:top" coordsize="40621,1187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WZ8wMAA&#10;AADcAAAADwAAAGRycy9kb3ducmV2LnhtbERPzYrCMBC+C75DGMGbpgqrbtcoi7IgerLuA8w2Y1Ns&#10;Jt0m1vr2RhC8zcf3O8t1ZyvRUuNLxwom4wQEce50yYWC39PPaAHCB2SNlWNScCcP61W/t8RUuxsf&#10;qc1CIWII+xQVmBDqVEqfG7Lox64mjtzZNRZDhE0hdYO3GG4rOU2SmbRYcmwwWNPGUH7JrlZBgtvd&#10;wZ/ml+r8WW//TLv3849/pYaD7vsLRKAuvMUv907H+dMJPJ+JF8jV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WZ8wMAAAADcAAAADwAAAAAAAAAAAAAAAACYAgAAZHJzL2Rvd25y&#10;ZXYueG1sUEsFBgAAAAAEAAQA9QAAAIUDAAAAAA==&#10;" path="m,l13145,2027c27597,7467,29026,18875,29026,23104v,13310,-10440,22568,-17425,27267c25279,55134,40621,66704,40621,84471v,12963,-7608,26006,-24164,31716l,118702r,-8718l10030,107083v4248,-2880,7934,-8248,7934,-18205c17964,80635,14014,69142,2953,61598l,60743,,47052r2356,-503c6890,43018,9480,37150,9480,30470,9480,25860,8175,20126,5072,15545l,10759,,xe" fillcolor="#4965a0" stroked="f">
                        <v:path arrowok="t" o:connecttype="custom" o:connectlocs="0,0;13145,2027;29026,23104;11601,50371;40621,84471;16457,116187;0,118702;0,109984;10030,107083;17964,88878;2953,61598;0,60743;0,47052;2356,46549;9480,30470;5072,15545;0,10759;0,0" o:connectangles="0,0,0,0,0,0,0,0,0,0,0,0,0,0,0,0,0,0" textboxrect="0,0,40621,118702"/>
                      </v:shape>
                      <v:shape id="Shape 38" o:spid="_x0000_s1058" style="position:absolute;left:10411;top:445;width:553;height:1198;visibility:visible;mso-wrap-style:square;v-text-anchor:top" coordsize="55258,1197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DU9TsIA&#10;AADcAAAADwAAAGRycy9kb3ducmV2LnhtbERPS2vCQBC+C/6HZQq9iG5MRSR1DUZoKdRLrQePQ3aa&#10;hGZnQ3bz+vfdguBtPr7n7NPR1KKn1lWWFaxXEQji3OqKCwXX77flDoTzyBpry6RgIgfpYT7bY6Lt&#10;wF/UX3whQgi7BBWU3jeJlC4vyaBb2YY4cD+2NegDbAupWxxCuKllHEVbabDi0FBiQ6eS8t9LZxRE&#10;L5ndvnfTwlfZ5ybTfabPt1Gp56fx+ArC0+gf4rv7Q4f5cQz/z4QL5OE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QNT1OwgAAANwAAAAPAAAAAAAAAAAAAAAAAJgCAABkcnMvZG93&#10;bnJldi54bWxQSwUGAAAAAAQABAD1AAAAhwMAAAAA&#10;" path="m4521,v3251,,7836,102,12268,216c20574,292,24105,368,26238,368v1816,,4890,-63,8332,-152c38798,102,43586,,47066,v978,,3963,,3963,1930c51029,4432,48692,4432,47803,4432v-1689,,-2972,191,-4661,534c39179,5639,37960,7391,37579,12852v-380,4953,-380,9259,-380,33122l37199,73609v,14808,,27597,761,34188c38494,111938,39484,113919,43853,114605v2121,355,5728,546,8179,546c54242,115151,55258,116344,55258,117449v,1461,-1410,2312,-3785,2312c44983,119761,38405,119558,33134,119393v-3403,-102,-6083,-191,-7810,-191c23762,119202,20828,119304,17450,119418v-4509,165,-9640,343,-13310,343c851,119761,356,118326,356,117449v,-1105,863,-2298,3226,-2298c5944,115151,7696,114973,9144,114617v2756,-622,3721,-2184,4305,-7010c14186,101206,14186,88417,14186,73609r,-27635c14186,22098,14186,17793,13995,12827,13640,7557,12002,6096,8915,5143,7353,4661,5499,4432,3226,4432,2337,4432,,4432,,1930,,,3035,,4521,xe" fillcolor="#4965a0" stroked="f">
                        <v:path arrowok="t" o:connecttype="custom" o:connectlocs="4521,0;16789,216;26238,368;34570,216;47066,0;51029,1930;47803,4432;43142,4966;37579,12852;37199,45974;37199,73609;37960,107797;43853,114605;52032,115151;55258,117449;51473,119761;33134,119393;25324,119202;17450,119418;4140,119761;356,117449;3582,115151;9144,114617;13449,107607;14186,73609;14186,45974;13995,12827;8915,5143;3226,4432;0,1930;4521,0" o:connectangles="0,0,0,0,0,0,0,0,0,0,0,0,0,0,0,0,0,0,0,0,0,0,0,0,0,0,0,0,0,0,0" textboxrect="0,0,55258,119761"/>
                      </v:shape>
                      <v:shape id="Shape 39" o:spid="_x0000_s1059" style="position:absolute;left:11021;top:464;width:633;height:1179;visibility:visible;mso-wrap-style:square;v-text-anchor:top" coordsize="63379,1178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SQMIA&#10;AADcAAAADwAAAGRycy9kb3ducmV2LnhtbERPTWvCQBC9F/oflil4KXVTBa3RVYooeDUG2uMkOybB&#10;7GzYXTX6691Cwds83ucsVr1pxYWcbywr+BwmIIhLqxuuFOSH7ccXCB+QNbaWScGNPKyWry8LTLW9&#10;8p4uWahEDGGfooI6hC6V0pc1GfRD2xFH7midwRChq6R2eI3hppWjJJlIgw3Hhho7WtdUnrKzUeCy&#10;onjPf9rJZjr+nZpZkend/abU4K3/noMI1Ien+N+903H+aAx/z8QL5PI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6MJJAwgAAANwAAAAPAAAAAAAAAAAAAAAAAJgCAABkcnMvZG93&#10;bnJldi54bWxQSwUGAAAAAAQABAD1AAAAhwMAAAAA&#10;" path="m63379,r,28496l63335,28635,47676,68271v-102,216,-89,279,-89,292l63379,68525r,9919l44310,78444v-596,,-596,,-863,698l34760,100135v-1715,4026,-2337,7798,-2337,9335c32423,111743,33414,113255,38227,113255r2388,c42672,113255,43662,114017,43662,115566v,2299,-2336,2299,-3225,2299c37732,117865,34417,117725,31242,117585v-3112,-127,-6312,-266,-8865,-266c21870,117319,20714,117370,19114,117446v-3594,152,-9627,419,-15532,419c2413,117865,,117865,,115566v,-1410,965,-2311,2489,-2311c3226,113255,4026,113216,4851,113178v826,-63,1690,-101,2426,-101c13869,112073,16586,108124,20129,99653l62509,1076,63379,xe" fillcolor="#4965a0" stroked="f">
                        <v:path arrowok="t" o:connecttype="custom" o:connectlocs="63379,0;63379,28496;63335,28635;47676,68271;47587,68563;63379,68525;63379,78444;44310,78444;43447,79142;34760,100135;32423,109470;38227,113255;40615,113255;43662,115566;40437,117865;31242,117585;22377,117319;19114,117446;3582,117865;0,115566;2489,113255;4851,113178;7277,113077;20129,99653;62509,1076;63379,0" o:connectangles="0,0,0,0,0,0,0,0,0,0,0,0,0,0,0,0,0,0,0,0,0,0,0,0,0,0" textboxrect="0,0,63379,117865"/>
                      </v:shape>
                      <v:shape id="Shape 40" o:spid="_x0000_s1060" style="position:absolute;left:11654;top:409;width:734;height:1234;visibility:visible;mso-wrap-style:square;v-text-anchor:top" coordsize="73311,1234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uigcEA&#10;AADcAAAADwAAAGRycy9kb3ducmV2LnhtbERPS2vCQBC+F/wPyxS81U3Vqk1dRS2F9Fgf9zE7JsHs&#10;bMiOJv333UKht/n4nrNc965Wd2pD5dnA8ygBRZx7W3Fh4Hj4eFqACoJssfZMBr4pwHo1eFhian3H&#10;X3TfS6FiCIcUDZQiTap1yEtyGEa+IY7cxbcOJcK20LbFLoa7Wo+TZKYdVhwbSmxoV1J+3d+cgdOk&#10;e+/OLNll+nqTq95+HufZizHDx37zBkqol3/xnzuzcf54Cr/PxAv06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8booHBAAAA3AAAAA8AAAAAAAAAAAAAAAAAmAIAAGRycy9kb3du&#10;cmV2LnhtbFBLBQYAAAAABAAEAPUAAACGAwAAAAA=&#10;" path="m4502,c7360,,8249,1880,9875,5334v1879,4217,9067,21069,17373,40602c35973,66408,45828,89611,51162,101892v5906,13411,10237,15812,13348,16396c66936,118656,68739,118821,70466,118821v2490,,2845,1448,2845,2312c73311,123254,71330,123432,65666,123432v-5677,,-17514,,-31153,-356l33712,123025v-2781,-165,-4622,-292,-4622,-1892c29090,119342,30499,118961,31693,118821v330,-38,673,-330,915,-711c32773,117780,33014,117132,32658,116205l20111,84709v-229,-597,-458,-698,-1042,-698l,84011,,74092r15564,-38c15742,74054,15793,74028,15793,74028l286,33846v-25,-89,-64,-216,-102,-343c134,33643,96,33795,57,33884l,34063,,5567,4502,xe" fillcolor="#4965a0" stroked="f">
                        <v:path arrowok="t" o:connecttype="custom" o:connectlocs="4502,0;9875,5334;27248,45936;51162,101892;64510,118288;70466,118821;73311,121133;65666,123432;34513,123076;33712,123025;29090,121133;31693,118821;32608,118110;32658,116205;20111,84709;19069,84011;0,84011;0,74092;15564,74054;15793,74028;286,33846;184,33503;57,33884;0,34063;0,5567;4502,0" o:connectangles="0,0,0,0,0,0,0,0,0,0,0,0,0,0,0,0,0,0,0,0,0,0,0,0,0,0" textboxrect="0,0,73311,123432"/>
                      </v:shape>
                      <v:shape id="Shape 41" o:spid="_x0000_s1061" style="position:absolute;left:2458;top:2139;width:867;height:796;visibility:visible;mso-wrap-style:square;v-text-anchor:top" coordsize="86741,796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2UGcMA&#10;AADcAAAADwAAAGRycy9kb3ducmV2LnhtbERPTWvCQBC9F/wPywi9NZsKFY1uQhEUC+mh1tbrkB2T&#10;YHY2ZrdJ/PfdgtDbPN7nrLPRNKKnztWWFTxHMQjiwuqaSwXHz+3TAoTzyBoby6TgRg6ydPKwxkTb&#10;gT+oP/hShBB2CSqovG8TKV1RkUEX2ZY4cGfbGfQBdqXUHQ4h3DRyFsdzabDm0FBhS5uKisvhxyi4&#10;DOfTu932X28uzr+XvLvm+f6q1ON0fF2B8DT6f/Hdvddh/uwF/p4JF8j0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2UGcMAAADcAAAADwAAAAAAAAAAAAAAAACYAgAAZHJzL2Rv&#10;d25yZXYueG1sUEsFBgAAAAAEAAQA9QAAAIgDAAAAAA==&#10;" path="m3518,v3200,,6845,76,9982,140c15773,191,17780,241,19075,241v1181,,3239,-50,5499,-101c27318,76,30328,,32398,v889,,3543,,3543,2235c35941,3378,35153,4597,32982,4597v-1029,,-1537,102,-2769,318c28422,5233,27673,5690,27445,9157v-242,3162,-242,5905,-242,21133l27203,44323v,14491,2845,19647,7417,23267c38760,70891,43155,71336,46914,71336v2946,,8572,-648,13004,-4953c65125,61494,65532,53581,65532,42913r,-12623c65532,15456,65418,12484,65303,9347,65100,6274,64630,5677,61887,4902v-584,-165,-2134,-305,-3429,-305c55600,4597,55397,2794,55397,2235,55397,762,56553,,58801,v4661,,10566,178,12065,229l71196,241v407,,1524,-38,2985,-76c76886,102,80721,,83325,v2260,,3416,762,3416,2235c86741,2794,86525,4597,83668,4597v-1029,,-1537,102,-2769,318c78918,5258,78359,5817,78130,9157v-114,3327,-228,6312,-228,21133l77902,41021v,11201,-1232,23648,-10376,31191c59614,78842,51219,79692,44767,79692v-4457,,-16345,,-24523,-7162c13500,66701,10363,57963,10363,45034r13,-25349c10389,13462,10401,11367,10249,9170,10058,6274,9601,5715,6706,4902,6109,4725,4546,4597,3048,4597,203,4597,,2794,,2235,,,2654,,3518,xe" fillcolor="#4965a0" stroked="f">
                        <v:path arrowok="t" o:connecttype="custom" o:connectlocs="3518,0;13500,140;19075,241;24574,140;32398,0;35941,2235;32982,4597;30213,4915;27445,9157;27203,30290;27203,44323;34620,67590;46914,71336;59918,66383;65532,42913;65532,30290;65303,9347;61887,4902;58458,4597;55397,2235;58801,0;70866,229;71196,241;74181,165;83325,0;86741,2235;83668,4597;80899,4915;78130,9157;77902,30290;77902,41021;67526,72212;44767,79692;20244,72530;10363,45034;10376,19685;10249,9170;6706,4902;3048,4597;0,2235;3518,0" o:connectangles="0,0,0,0,0,0,0,0,0,0,0,0,0,0,0,0,0,0,0,0,0,0,0,0,0,0,0,0,0,0,0,0,0,0,0,0,0,0,0,0,0" textboxrect="0,0,86741,79692"/>
                      </v:shape>
                      <v:shape id="Shape 42" o:spid="_x0000_s1062" style="position:absolute;left:3651;top:2121;width:908;height:813;visibility:visible;mso-wrap-style:square;v-text-anchor:top" coordsize="90754,813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dx8IsIA&#10;AADcAAAADwAAAGRycy9kb3ducmV2LnhtbERP22rCQBB9L/gPywi+1U1TDZK6CSJVpOCDlw8Ys9Ns&#10;aHY2ZFeT/n23UOjbHM511uVoW/Gg3jeOFbzMExDEldMN1wqul93zCoQPyBpbx6TgmzyUxeRpjbl2&#10;A5/ocQ61iCHsc1RgQuhyKX1lyKKfu444cp+utxgi7GupexxiuG1lmiSZtNhwbDDY0dZQ9XW+WwXH&#10;4ZVui+vynmb23X+ExOx5d1JqNh03byACjeFf/Oc+6Dg/zeD3mXiBLH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13HwiwgAAANwAAAAPAAAAAAAAAAAAAAAAAJgCAABkcnMvZG93&#10;bnJldi54bWxQSwUGAAAAAAQABAD1AAAAhwMAAAAA&#10;" path="m13551,v1740,,3188,1460,5004,3289l20549,5309v4356,4432,17615,17894,30340,30314c54826,39497,60820,45580,65659,50470v2299,2336,4407,4470,5842,5918l70510,14541c70358,8306,69393,7480,67793,6871,66485,6375,64110,6375,62827,6375v-2743,,-2946,-1803,-2946,-2362c59881,1778,62510,1778,63767,1778v3315,,6680,89,9296,153c74740,1981,76098,2019,76975,2019v368,,1028,-25,1905,-63c80772,1892,83668,1778,87109,1778v1105,,3645,,3645,2235c90754,5194,89814,6375,87706,6375v-1028,,-1714,,-2845,305c83007,7226,82156,8052,82042,13716l80861,76886v,3289,-1575,4457,-2934,4457c76124,81343,74435,80518,72771,78842,66726,73254,54254,61366,42494,49987,35243,43040,28143,35573,23444,30619,22162,29273,21031,28080,20117,27127r1079,38036c21450,72961,22771,74422,23876,74828v1270,419,2921,622,5004,622c30988,75450,31928,76645,31928,77800v,1080,-622,2375,-3632,2375c23863,80175,20193,80010,17767,79921v-1295,-76,-2273,-114,-2921,-114c14592,79807,13983,79845,13132,79896v-2146,101,-5715,279,-9474,279c2553,80175,,80175,,77800,,76454,1257,75450,2947,75450v1676,,3327,-152,4394,-431c9055,74587,9436,72656,9550,64110l10503,4712c10503,1905,11722,,13551,xe" fillcolor="#4965a0" stroked="f">
                        <v:path arrowok="t" o:connecttype="custom" o:connectlocs="13551,0;18555,3289;20549,5309;50889,35623;65659,50470;71501,56388;70510,14541;67793,6871;62827,6375;59881,4013;63767,1778;73063,1931;76975,2019;78880,1956;87109,1778;90754,4013;87706,6375;84861,6680;82042,13716;80861,76886;77927,81343;72771,78842;42494,49987;23444,30619;20117,27127;21196,65163;23876,74828;28880,75450;31928,77800;28296,80175;17767,79921;14846,79807;13132,79896;3658,80175;0,77800;2947,75450;7341,75019;9550,64110;10503,4712;13551,0" o:connectangles="0,0,0,0,0,0,0,0,0,0,0,0,0,0,0,0,0,0,0,0,0,0,0,0,0,0,0,0,0,0,0,0,0,0,0,0,0,0,0,0" textboxrect="0,0,90754,81343"/>
                      </v:shape>
                      <v:shape id="Shape 43" o:spid="_x0000_s1063" style="position:absolute;left:4948;top:2139;width:372;height:783;visibility:visible;mso-wrap-style:square;v-text-anchor:top" coordsize="37122,783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HqO6MAA&#10;AADcAAAADwAAAGRycy9kb3ducmV2LnhtbERPy6rCMBDdX/AfwghuLpoq+KAaRUTFjQsfuB6bsS02&#10;k9JErX69EQR3czjPmcxqU4g7VS63rKDbiUAQJ1bnnCo4HlbtEQjnkTUWlknBkxzMpo2/CcbaPnhH&#10;971PRQhhF6OCzPsyltIlGRl0HVsSB+5iK4M+wCqVusJHCDeF7EXRQBrMOTRkWNIio+S6vxkF/e2l&#10;e+gX63P6/KflS5/waGtUqtWs52MQnmr/E3/dGx3m94bweSZcIKd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3HqO6MAAAADcAAAADwAAAAAAAAAAAAAAAACYAgAAZHJzL2Rvd25y&#10;ZXYueG1sUEsFBgAAAAAEAAQA9QAAAIUDAAAAAA==&#10;" path="m3759,v2096,,5093,64,7887,127c14046,178,16320,229,17691,229v1131,,3099,-38,5296,-102c25718,76,28778,,31001,v2819,,3416,1156,3416,2108c34417,3048,34036,4597,31471,4597v-877,,-1601,77,-2820,331c26797,5233,26035,5702,25819,9157v-254,3149,-254,5892,-254,21133l25565,47968v,9449,,17615,470,21793c26365,72174,26810,72987,29058,73342v1333,216,3594,331,5130,331c36119,73673,37122,74866,37122,76022v,1143,-864,2362,-3289,2362c29655,78384,25387,78258,22060,78156v-2134,-76,-3861,-127,-4966,-127c16078,78029,14211,78093,12078,78181v-2870,89,-6198,203,-8547,203c483,78384,241,76581,241,76022v,-1168,902,-2349,2947,-2349c4597,73673,5690,73571,6503,73368v1193,-267,1739,-698,2095,-3734c9080,65583,9080,57417,9080,47968r,-17678c9080,15037,9080,12281,8966,9119,8738,5995,7811,5474,6325,4991,5410,4725,4305,4597,2947,4597,381,4597,,3048,,2108,,,2730,,3759,xe" fillcolor="#4965a0" stroked="f">
                        <v:path arrowok="t" o:connecttype="custom" o:connectlocs="3759,0;11646,127;17691,229;22987,127;31001,0;34417,2108;31471,4597;28651,4928;25819,9157;25565,30290;25565,47968;26035,69761;29058,73342;34188,73673;37122,76022;33833,78384;22060,78156;17094,78029;12078,78181;3531,78384;241,76022;3188,73673;6503,73368;8598,69634;9080,47968;9080,30290;8966,9119;6325,4991;2947,4597;0,2108;3759,0" o:connectangles="0,0,0,0,0,0,0,0,0,0,0,0,0,0,0,0,0,0,0,0,0,0,0,0,0,0,0,0,0,0,0" textboxrect="0,0,37122,78384"/>
                      </v:shape>
                      <v:shape id="Shape 44" o:spid="_x0000_s1064" style="position:absolute;left:5598;top:2139;width:892;height:796;visibility:visible;mso-wrap-style:square;v-text-anchor:top" coordsize="89230,796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NuzcIA&#10;AADcAAAADwAAAGRycy9kb3ducmV2LnhtbESPyU7DQAyG70h9h5ErcaOT9gBtmklUEEjcoMsDuBln&#10;UTOeNDOk6dvjAxI3W/6Xz1kxuU6NNITWs4HlIgFFXHrbcm3gdPx4WoMKEdli55kM3ClAkc8eMkyt&#10;v/GexkOslYRwSNFAE2Ofah3KhhyGhe+J5Vb5wWGUdai1HfAm4a7TqyR51g5bloYGe3prqLwcfpz0&#10;lu79626vvBlfz+23Ha/Vi0VjHufTbgsq0hT/xX/uTyv4K6GVZ2QCnf8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k27NwgAAANwAAAAPAAAAAAAAAAAAAAAAAJgCAABkcnMvZG93&#10;bnJldi54bWxQSwUGAAAAAAQABAD1AAAAhwMAAAAA&#10;" path="m3886,v3061,,6249,76,9093,140c15278,191,17348,241,18974,241v1079,,2629,-38,4432,-88c26010,76,29134,,32169,v3289,,3785,1397,3785,2235c35954,3416,35052,4597,33020,4597v-648,,-2616,,-3276,471c29375,5321,29223,5486,29223,6007v,1397,1651,5512,2273,7062l47981,55474c53200,43206,64821,14961,67171,8738v774,-2172,863,-2972,863,-3201c67983,5245,67894,5156,67450,4978v-788,-228,-2172,-381,-3670,-381c61963,4597,60719,3632,60719,2235,60719,,63563,,64948,v3480,,6693,102,8839,178c74829,216,75616,241,76035,241v749,,2045,-50,3543,-101c81610,76,83985,,85827,v2819,,3403,1219,3403,2235c89230,3378,88456,4597,86296,4597r-609,c84544,4597,83109,4699,81991,5524v-1028,737,-2336,2033,-5004,8294c74308,19952,72212,24422,69558,30074v-1448,3098,-3073,6578,-5067,10909c61506,47561,58890,53404,56693,58293v-2680,5982,-4712,10554,-6020,13335c48006,77597,46850,79692,44577,79692v-2451,,-3556,-2336,-5435,-6807l12954,11583c10694,6274,9449,5715,6172,4915,4788,4597,3239,4597,2489,4597,978,4597,,3670,,2235,,,2616,,3886,xe" fillcolor="#4965a0" stroked="f">
                        <v:path arrowok="t" o:connecttype="custom" o:connectlocs="3886,0;12979,140;18974,241;23406,153;32169,0;35954,2235;33020,4597;29744,5068;29223,6007;31496,13069;47981,55474;67171,8738;68034,5537;67450,4978;63780,4597;60719,2235;64948,0;73787,178;76035,241;79578,140;85827,0;89230,2235;86296,4597;85687,4597;81991,5524;76987,13818;69558,30074;64491,40983;56693,58293;50673,71628;44577,79692;39142,72885;12954,11583;6172,4915;2489,4597;0,2235;3886,0" o:connectangles="0,0,0,0,0,0,0,0,0,0,0,0,0,0,0,0,0,0,0,0,0,0,0,0,0,0,0,0,0,0,0,0,0,0,0,0,0" textboxrect="0,0,89230,79692"/>
                      </v:shape>
                      <v:shape id="Shape 45" o:spid="_x0000_s1065" style="position:absolute;left:6774;top:2129;width:574;height:796;visibility:visible;mso-wrap-style:square;v-text-anchor:top" coordsize="57404,795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Vu7P8EA&#10;AADcAAAADwAAAGRycy9kb3ducmV2LnhtbERPzYrCMBC+C75DmAVvmujBXatRFkGt4GXdfYChGdtq&#10;MylJrPXtzcLC3ubj+53VpreN6MiH2rGG6USBIC6cqbnU8PO9G3+ACBHZYOOYNDwpwGY9HKwwM+7B&#10;X9SdYylSCIcMNVQxtpmUoajIYpi4ljhxF+ctxgR9KY3HRwq3jZwpNZcWa04NFba0rai4ne9WQ64u&#10;bpHPD0/1fuqu05M/2v3tqPXorf9cgojUx3/xnzs3af5sAb/PpAvk+g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Vbuz/BAAAA3AAAAA8AAAAAAAAAAAAAAAAAmAIAAGRycy9kb3du&#10;cmV2LnhtbFBLBQYAAAAABAAEAPUAAACGAwAAAAA=&#10;" path="m51600,445c52743,,54928,38,54928,2362v,368,-51,699,-165,1168c54572,4394,54267,5855,54089,8928v-38,406,-88,1130,-152,1981c53785,13132,53658,14910,53505,15710v-228,813,-698,2692,-2451,2692c50254,18402,48933,18059,48933,15811v,-673,-127,-2171,-571,-3073c47689,11316,47180,10223,42558,9779,40996,9589,30378,9347,27000,9322r-12,24181c36652,33503,43002,33413,44425,33261v2387,-229,3530,-432,4102,-1092c48933,31826,49124,31610,49302,31445v469,-470,1015,-1016,1854,-1016c52350,30429,53277,31471,53277,32791v,381,-89,1194,-305,3048l52451,40234v-241,1993,-470,5956,-470,6578c51981,50000,50343,50343,49632,50343v-1334,,-2236,-851,-2236,-2121c47358,47980,47346,47549,47295,47130v-38,-737,-89,-1537,-241,-2325c46711,43624,46025,42304,42444,41973v-1677,-215,-11850,-419,-15431,-457l26975,53365v-25,3861,-63,8675,13,10732c27191,69621,28880,71222,39726,71222v1625,,6527,,9258,-1194c51092,69075,52057,67386,52718,63564v178,-813,559,-2604,2451,-2604c56185,60960,57404,61595,57404,64617v,2312,-851,9309,-1461,11431c54978,79578,53035,79578,49149,79578v-7569,,-13817,-114,-19152,-343l27711,79172v-3949,-89,-7111,-178,-9664,-178c17564,78994,16916,79007,16142,79032v-1143,38,-2527,76,-4000,76c9690,79235,7100,79349,4940,79349v-3047,,-3276,-1816,-3276,-2349c1664,75819,2565,74638,4597,74638v1410,,2515,-102,3341,-305c9030,74079,9639,73355,10033,70117v457,-4153,457,-12040,457,-21184l10490,31255v,-15266,,-18009,-114,-21184c10173,7290,9639,6655,6833,5855,6223,5690,4648,5562,3073,5562,800,5562,,4292,,3200,,952,2743,952,3658,952v3137,,6642,89,9652,153c15494,1143,17387,1194,18618,1194r5004,13c31445,1232,45314,1282,46838,1194v1321,-89,2527,-293,3391,-432l51105,622v114,-25,292,-114,495,-177xe" fillcolor="#4965a0" stroked="f">
                        <v:path arrowok="t" o:connecttype="custom" o:connectlocs="51600,445;54928,2362;54763,3530;54089,8928;53937,10909;53505,15710;51054,18402;48933,15811;48362,12738;42558,9779;27000,9322;26988,33503;44425,33261;48527,32169;49302,31445;51156,30429;53277,32791;52972,35839;52451,40234;51981,46812;49632,50343;47396,48222;47295,47130;47054,44805;42444,41973;27013,41516;26975,53365;26988,64097;39726,71222;48984,70028;52718,63564;55169,60960;57404,64617;55943,76048;49149,79578;29997,79235;27711,79172;18047,78994;16142,79032;12142,79108;4940,79349;1664,77000;4597,74638;7938,74333;10033,70117;10490,48933;10490,31255;10376,10071;6833,5855;3073,5562;0,3200;3658,952;13310,1105;18618,1194;23622,1207;46838,1194;50229,762;51105,622;51600,445" o:connectangles="0,0,0,0,0,0,0,0,0,0,0,0,0,0,0,0,0,0,0,0,0,0,0,0,0,0,0,0,0,0,0,0,0,0,0,0,0,0,0,0,0,0,0,0,0,0,0,0,0,0,0,0,0,0,0,0,0,0,0" textboxrect="0,0,57404,79578"/>
                      </v:shape>
                      <v:shape id="Shape 46" o:spid="_x0000_s1066" style="position:absolute;left:7728;top:2139;width:364;height:783;visibility:visible;mso-wrap-style:square;v-text-anchor:top" coordsize="36386,783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4fgMcA&#10;AADcAAAADwAAAGRycy9kb3ducmV2LnhtbESPQWvCQBCF7wX/wzKCl1I3pjSU6CoilHoq1nrQ25gd&#10;k7TZ2ZBdY/rvOwehtxnem/e+WawG16ieulB7NjCbJqCIC29rLg0cvt6eXkGFiGyx8UwGfinAajl6&#10;WGBu/Y0/qd/HUkkIhxwNVDG2udahqMhhmPqWWLSL7xxGWbtS2w5vEu4anSZJph3WLA0VtrSpqPjZ&#10;X52B7CM9nV7i93t63Dxum3N6SXZZb8xkPKznoCIN8d98v95awX8WfHlGJtD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7OH4DHAAAA3AAAAA8AAAAAAAAAAAAAAAAAmAIAAGRy&#10;cy9kb3ducmV2LnhtbFBLBQYAAAAABAAEAPUAAACMAwAAAAA=&#10;" path="m3658,v3340,,7137,102,10058,165c15520,216,16993,241,17793,241v1803,,5169,-63,8445,-127c29350,51,32385,,33934,r2452,177l36386,9402,32068,7772v-2591,,-4966,128,-5868,318l26276,38062v,407,51,521,51,533c28766,39383,32080,39484,33833,39484r2553,-545l36386,48012r-356,-501c35827,47333,35624,47270,35116,47270r-8840,-229l26276,47981v,7912,77,16637,597,21183c27229,72161,27623,73013,29769,73342v1423,217,3581,331,4877,331l36386,75259r,1363l33833,78384v-4013,,-9169,-152,-12624,-253c19469,78080,18186,78042,17691,78042v-838,,-2413,51,-4280,126c10706,78258,7404,78384,4940,78384v-3047,,-3289,-1790,-3289,-2349c1651,74854,2553,73673,4585,73673v1422,,2515,-102,3340,-305c9030,73127,9639,72415,10020,69164v470,-4152,470,-12052,470,-21183l10490,30302v,-15265,,-18021,-114,-21171c10173,6338,9639,5702,6833,4902,6223,4725,4648,4597,3061,4597,800,4597,,3328,,2248,,,2743,,3658,xe" fillcolor="#4965a0" stroked="f">
                        <v:path arrowok="t" o:connecttype="custom" o:connectlocs="3658,0;13716,165;17793,241;26238,114;33934,0;36386,177;36386,9402;32068,7772;26200,8090;26276,38062;26327,38595;33833,39484;36386,38939;36386,48012;36030,47511;35116,47270;26276,47041;26276,47981;26873,69164;29769,73342;34646,73673;36386,75259;36386,76622;33833,78384;21209,78131;17691,78042;13411,78168;4940,78384;1651,76035;4585,73673;7925,73368;10020,69164;10490,47981;10490,30302;10376,9131;6833,4902;3061,4597;0,2248;3658,0" o:connectangles="0,0,0,0,0,0,0,0,0,0,0,0,0,0,0,0,0,0,0,0,0,0,0,0,0,0,0,0,0,0,0,0,0,0,0,0,0,0,0" textboxrect="0,0,36386,78384"/>
                      </v:shape>
                      <v:shape id="Shape 47" o:spid="_x0000_s1067" style="position:absolute;left:8092;top:2891;width:8;height:14;visibility:visible;mso-wrap-style:square;v-text-anchor:top" coordsize="851,13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6ZqMEA&#10;AADcAAAADwAAAGRycy9kb3ducmV2LnhtbERPTYvCMBC9C/6HMII3TVVYSjWKCC56UFkVvA7N2Bab&#10;SbaJtvvvNwvC3ubxPmex6kwtXtT4yrKCyTgBQZxbXXGh4HrZjlIQPiBrrC2Tgh/ysFr2ewvMtG35&#10;i17nUIgYwj5DBWUILpPS5yUZ9GPriCN3t43BEGFTSN1gG8NNLadJ8iENVhwbSnS0KSl/nJ9GwWl/&#10;lYdb6/JLUn2m3TM9frviqNRw0K3nIAJ14V/8du90nD+bwN8z8QK5/A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UOmajBAAAA3AAAAA8AAAAAAAAAAAAAAAAAmAIAAGRycy9kb3du&#10;cmV2LnhtbFBLBQYAAAAABAAEAPUAAACGAwAAAAA=&#10;" path="m,l851,776,,1363,,xe" fillcolor="#4965a0" stroked="f">
                        <v:path arrowok="t" o:connecttype="custom" o:connectlocs="0,0;851,776;0,1363;0,0" o:connectangles="0,0,0,0" textboxrect="0,0,851,1363"/>
                      </v:shape>
                      <v:shape id="Shape 48" o:spid="_x0000_s1068" style="position:absolute;left:8092;top:2140;width:491;height:782;visibility:visible;mso-wrap-style:square;v-text-anchor:top" coordsize="49073,782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OB5MEA&#10;AADcAAAADwAAAGRycy9kb3ducmV2LnhtbERP3WrCMBS+H/gO4Qi7m8k6FKlGKdrBrgpTH+DYHJuy&#10;5qQ00XZvvwwGuzsf3+/Z7ifXiQcNofWs4XWhQBDX3rTcaLic31/WIEJENth5Jg3fFGC/mz1tMTd+&#10;5E96nGIjUgiHHDXYGPtcylBbchgWvidO3M0PDmOCQyPNgGMKd53MlFpJhy2nBos9HSzVX6e703AN&#10;ZVUd72pVWnczxVIqb5al1s/zqdiAiDTFf/Gf+8Ok+W8Z/D6TLpC7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YDgeTBAAAA3AAAAA8AAAAAAAAAAAAAAAAAmAIAAGRycy9kb3du&#10;cmV2LnhtbFBLBQYAAAAABAAEAPUAAACGAwAAAAA=&#10;" path="m,l7891,571v3558,620,7070,1735,10067,3710c20904,6274,25845,11647,25845,19152v,7620,-4154,14351,-13844,22352l12967,42698v8420,10363,15074,18555,20866,24346c39001,72213,42342,72899,43942,73216r343,76c45199,73496,45682,73496,46482,73496v1613,,2591,1232,2591,2362c49073,76925,48501,78207,45771,78207r-9894,c30124,78207,27013,77649,23952,76061,19393,73775,15621,69368,9385,60948,7048,57913,4686,54497,2781,51753l,47835,,38762r3988,-852c6820,35916,10185,31916,10185,24106v,-6097,-1952,-10224,-4742,-12828l,9225,,xe" fillcolor="#4965a0" stroked="f">
                        <v:path arrowok="t" o:connecttype="custom" o:connectlocs="0,0;7891,571;17958,4281;25845,19152;12001,41504;12967,42698;33833,67044;43942,73216;44285,73292;46482,73496;49073,75858;45771,78207;35877,78207;23952,76061;9385,60948;2781,51753;0,47835;0,38762;3988,37910;10185,24106;5443,11278;0,9225;0,0" o:connectangles="0,0,0,0,0,0,0,0,0,0,0,0,0,0,0,0,0,0,0,0,0,0,0" textboxrect="0,0,49073,78207"/>
                      </v:shape>
                      <v:shape id="Shape 49" o:spid="_x0000_s1069" style="position:absolute;left:8863;top:2124;width:491;height:811;visibility:visible;mso-wrap-style:square;v-text-anchor:top" coordsize="49149,811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xRWcMA&#10;AADcAAAADwAAAGRycy9kb3ducmV2LnhtbERPzWrCQBC+F/oOyxR6q5saCCG6ikgtpYeGpj7AkB2T&#10;aHY2ZteY5uldodDbfHy/s1yPphUD9a6xrOB1FoEgLq1uuFKw/9m9pCCcR9bYWiYFv+RgvXp8WGKm&#10;7ZW/aSh8JUIIuwwV1N53mZSurMmgm9mOOHAH2xv0AfaV1D1eQ7hp5TyKEmmw4dBQY0fbmspTcTEK&#10;4sObnb7yS/nO5zQZEnPc5Z+TUs9P42YBwtPo/8V/7g8d5scx3J8JF8jV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AxRWcMAAADcAAAADwAAAAAAAAAAAAAAAACYAgAAZHJzL2Rv&#10;d25yZXYueG1sUEsFBgAAAAAEAAQA9QAAAIgDAAAAAA==&#10;" path="m29705,v7912,,13538,1308,15062,1702c46329,2083,47130,2934,47130,4242v,393,-26,914,-64,1663c46965,7696,46787,10706,46787,16281v,3696,-1398,4471,-2591,4471c43637,20752,41846,20536,41846,17691v,-762,-444,-3493,-2400,-5779c37846,9957,34747,7658,28880,7658v-6401,,-12865,3251,-12865,9436c16015,20561,16802,23863,26327,29172r4242,2349c43421,38608,49149,46456,49149,56934v,8268,-3467,14567,-10922,19812c32741,80657,25286,81115,20142,81115v-7518,,-13360,-927,-17386,-2718c597,77457,,76479,,73800,,68885,368,63284,597,60376v,-2756,1321,-3785,2578,-3785c3733,56591,5512,56807,5512,59537v,1080,317,3061,902,4776c8928,72682,18745,73317,21679,73317v7709,,13093,-4699,13093,-11417c34772,58014,34036,54089,25146,48844l19126,45326c7125,38278,2235,31356,2235,21450,2235,9030,13779,,29705,xe" fillcolor="#4965a0" stroked="f">
                        <v:path arrowok="t" o:connecttype="custom" o:connectlocs="29705,0;44767,1702;47130,4242;47066,5905;46787,16281;44196,20752;41846,17691;39446,11912;28880,7658;16015,17094;26327,29172;30569,31521;49149,56934;38227,76746;20142,81115;2756,78397;0,73800;597,60376;3175,56591;5512,59537;6414,64313;21679,73317;34772,61900;25146,48844;19126,45326;2235,21450;29705,0" o:connectangles="0,0,0,0,0,0,0,0,0,0,0,0,0,0,0,0,0,0,0,0,0,0,0,0,0,0,0" textboxrect="0,0,49149,81115"/>
                      </v:shape>
                      <v:shape id="Shape 50" o:spid="_x0000_s1070" style="position:absolute;left:9779;top:2139;width:371;height:783;visibility:visible;mso-wrap-style:square;v-text-anchor:top" coordsize="37122,783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XGGQsEA&#10;AADcAAAADwAAAGRycy9kb3ducmV2LnhtbERPS4vCMBC+C/6HMIIX0VRdF+k2iojKXjysiuexmT7Y&#10;ZlKaqNVfvxEWvM3H95xk2ZpK3KhxpWUF41EEgji1uuRcwem4Hc5BOI+ssbJMCh7kYLnodhKMtb3z&#10;D90OPhchhF2MCgrv61hKlxZk0I1sTRy4zDYGfYBNLnWD9xBuKjmJok9psOTQUGBN64LS38PVKJjt&#10;s/FxVu0u+WNAm6c+48m2qFS/166+QHhq/Vv87/7WYf70A17PhAvk4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lxhkLBAAAA3AAAAA8AAAAAAAAAAAAAAAAAmAIAAGRycy9kb3du&#10;cmV2LnhtbFBLBQYAAAAABAAEAPUAAACGAwAAAAA=&#10;" path="m3759,v2096,,5093,64,7887,127c14046,178,16320,229,17691,229v1130,,3099,-38,5296,-102c25717,76,28778,,31000,v2820,,3417,1156,3417,2108c34417,3048,34036,4597,31471,4597v-877,,-1601,77,-2820,331c26797,5233,26035,5702,25819,9157v-254,3149,-254,5892,-254,21133l25565,47968v,9449,,17615,470,21793c26365,72174,26810,72987,29058,73342v1333,216,3593,331,5130,331c36119,73673,37122,74866,37122,76022v,1143,-864,2362,-3289,2362c29654,78384,25387,78258,22060,78156v-2134,-76,-3861,-127,-4966,-127c16078,78029,14211,78093,12078,78181v-2870,89,-6185,203,-8548,203c483,78384,241,76581,241,76022v,-1168,902,-2349,2947,-2349c4597,73673,5690,73571,6502,73368v1194,-267,1740,-698,2096,-3734c9080,65583,9080,57417,9080,47968r,-17678c9080,15037,9080,12281,8966,9119,8737,5995,7810,5474,6324,4991,5410,4725,4305,4597,2946,4597,381,4597,,3048,,2108,,,2730,,3759,xe" fillcolor="#4965a0" stroked="f">
                        <v:path arrowok="t" o:connecttype="custom" o:connectlocs="3759,0;11646,127;17691,229;22987,127;31000,0;34417,2108;31471,4597;28651,4928;25819,9157;25565,30290;25565,47968;26035,69761;29058,73342;34188,73673;37122,76022;33833,78384;22060,78156;17094,78029;12078,78181;3530,78384;241,76022;3188,73673;6502,73368;8598,69634;9080,47968;9080,30290;8966,9119;6324,4991;2946,4597;0,2108;3759,0" o:connectangles="0,0,0,0,0,0,0,0,0,0,0,0,0,0,0,0,0,0,0,0,0,0,0,0,0,0,0,0,0,0,0" textboxrect="0,0,37122,78384"/>
                      </v:shape>
                      <v:shape id="Shape 51" o:spid="_x0000_s1071" style="position:absolute;left:10488;top:2124;width:736;height:798;visibility:visible;mso-wrap-style:square;v-text-anchor:top" coordsize="73660,798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3F98QA&#10;AADcAAAADwAAAGRycy9kb3ducmV2LnhtbERP22oCMRB9F/yHMIW+SM3WYle2RpGCxSdv7QdMN9PN&#10;6mayJFG3fn1TEHybw7nOdN7ZRpzJh9qxgudhBoK4dLrmSsHX5/JpAiJEZI2NY1LwSwHms35vioV2&#10;F97ReR8rkUI4FKjAxNgWUobSkMUwdC1x4n6ctxgT9JXUHi8p3DZylGWv0mLNqcFgS++GyuP+ZBWs&#10;vgf++rHb5vlmXR2O5pBPTluv1ONDt3gDEamLd/HNvdJp/ssY/p9JF8jZ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8txffEAAAA3AAAAA8AAAAAAAAAAAAAAAAAmAIAAGRycy9k&#10;b3ducmV2LnhtbFBLBQYAAAAABAAEAPUAAACJAwAAAAA=&#10;" path="m4699,v584,,1105,191,1702,432c7125,686,7989,991,9360,1194v2616,305,6236,457,10198,457l61633,1651v2629,,4877,-140,6897,-444c69393,1079,70028,953,70460,864v533,-102,876,-153,1092,-153c73660,711,73660,2934,73660,4128v,1028,-51,3238,-101,5562c73495,12243,73432,14923,73432,16282v-216,1993,-965,2933,-2236,2933c68986,19215,68809,17145,68720,16027r-114,-1028c68352,12179,64250,10452,57633,10376l45834,10160r,39230c45834,60211,46025,66992,46431,70726v343,2744,801,3709,2896,4039c50660,74981,52921,75095,54458,75095v1930,,2933,1194,2933,2362c57391,78587,56541,79807,54089,79807v-4127,,-8305,-127,-11633,-229c40310,79515,38519,79451,37351,79451v-1003,,-2858,76,-4991,153c29490,79705,26162,79807,23813,79807v-3074,,-3302,-1804,-3302,-2350c20511,76276,21412,75095,23444,75095v1969,,2921,-190,3290,-292c27877,74536,28499,73825,28867,70574v483,-4153,483,-12040,483,-21184l29350,10173r-14135,317c8992,10617,7315,11430,6248,12992v-736,965,-1269,2007,-1612,3086c4458,16701,4001,18275,2236,18275,1562,18275,,17983,,15316,,13437,2083,3543,2261,2845,2388,2210,2807,,4699,xe" fillcolor="#4965a0" stroked="f">
                        <v:path arrowok="t" o:connecttype="custom" o:connectlocs="4699,0;6401,432;9360,1194;19558,1651;61633,1651;68530,1207;70460,864;71552,711;73660,4128;73559,9690;73432,16282;71196,19215;68720,16027;68606,14999;57633,10376;45834,10160;45834,49390;46431,70726;49327,74765;54458,75095;57391,77457;54089,79807;42456,79578;37351,79451;32360,79604;23813,79807;20511,77457;23444,75095;26734,74803;28867,70574;29350,49390;29350,10173;15215,10490;6248,12992;4636,16078;2236,18275;0,15316;2261,2845;4699,0" o:connectangles="0,0,0,0,0,0,0,0,0,0,0,0,0,0,0,0,0,0,0,0,0,0,0,0,0,0,0,0,0,0,0,0,0,0,0,0,0,0,0" textboxrect="0,0,73660,79807"/>
                      </v:shape>
                      <v:shape id="Shape 52" o:spid="_x0000_s1072" style="position:absolute;left:11483;top:2139;width:833;height:783;visibility:visible;mso-wrap-style:square;v-text-anchor:top" coordsize="83324,783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5D3sAA&#10;AADcAAAADwAAAGRycy9kb3ducmV2LnhtbERPTYvCMBC9L/gfwgje1tQVZKlGEUFYkEXs6n1sxqTY&#10;TEqTrfXfG0HwNo/3OYtV72rRURsqzwom4wwEcel1xUbB8W/7+Q0iRGSNtWdScKcAq+XgY4G59jc+&#10;UFdEI1IIhxwV2BibXMpQWnIYxr4hTtzFtw5jgq2RusVbCne1/MqymXRYcWqw2NDGUnkt/p2CdWGs&#10;2e0ubvJ73m9cdzo056pXajTs13MQkfr4Fr/cPzrNn87g+Uy6QC4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6+5D3sAAAADcAAAADwAAAAAAAAAAAAAAAACYAgAAZHJzL2Rvd25y&#10;ZXYueG1sUEsFBgAAAAAEAAQA9QAAAIUDAAAAAA==&#10;" path="m3289,v737,,2540,38,4636,89c10820,153,14262,241,16256,241v901,,2235,-38,3810,-88c22390,89,25247,,28054,v2603,,2807,1727,2807,2235c30861,3925,29476,4280,28346,4572r-774,203c27178,4890,27089,5004,27089,5004v-13,368,140,1143,1130,2819c29083,9258,32537,15189,36169,21374v3137,5410,6376,10960,8116,13920c45136,33808,46367,31674,47765,29286,51930,22123,57620,12332,58585,10376,59741,7963,59982,6464,59982,5652v,-267,,-724,-1181,-965l58407,4597c57531,4382,55867,4001,55867,2235,55867,1397,56261,,58928,v1765,,3594,64,5372,127c65964,178,67589,241,69075,241v1118,,3480,-63,5766,-127c77025,51,79172,,80149,v2769,,3175,1334,3175,2121c83324,3315,82296,4597,80023,4597v-801,,-2503,394,-3925,1055c74104,6604,73292,7391,71132,10020,67716,14021,52895,37846,51155,41783v-1244,2959,-1219,5550,-1193,8306l49962,59296v,1563,,5741,241,9932c50406,71984,51219,73013,53353,73342v1422,229,3581,331,4978,331c60325,73673,61404,74892,61404,76022v,724,-355,2375,-3543,2375c53962,78397,49860,78258,46596,78168v-2121,-75,-3899,-139,-4991,-139c40449,78029,38405,78118,36195,78194v-2794,89,-5880,203,-8039,203c25819,78397,24638,77597,24638,76022v,-1155,990,-2349,2934,-2349c28918,73673,30124,73571,30912,73368v965,-216,1955,-876,2197,-4166c33477,65012,33477,60859,33477,59296r,-8255c33477,45733,32524,43790,31242,41110,30607,39777,16789,18161,12827,12395,10185,8699,8267,6642,6566,5728,5334,5055,3797,4597,2819,4597,1155,4597,,3632,,2235,,1219,558,,3289,xe" fillcolor="#4965a0" stroked="f">
                        <v:path arrowok="t" o:connecttype="custom" o:connectlocs="3289,0;7925,89;16256,241;20066,153;28054,0;30861,2235;28346,4572;27572,4775;27089,5004;28219,7823;36169,21374;44285,35294;47765,29286;58585,10376;59982,5652;58801,4687;58407,4597;55867,2235;58928,0;64300,127;69075,241;74841,114;80149,0;83324,2121;80023,4597;76098,5652;71132,10020;51155,41783;49962,50089;49962,59296;50203,69228;53353,73342;58331,73673;61404,76022;57861,78397;46596,78168;41605,78029;36195,78194;28156,78397;24638,76022;27572,73673;30912,73368;33109,69202;33477,59296;33477,51041;31242,41110;12827,12395;6566,5728;2819,4597;0,2235;3289,0" o:connectangles="0,0,0,0,0,0,0,0,0,0,0,0,0,0,0,0,0,0,0,0,0,0,0,0,0,0,0,0,0,0,0,0,0,0,0,0,0,0,0,0,0,0,0,0,0,0,0,0,0,0,0" textboxrect="0,0,83324,78397"/>
                      </v:shape>
                      <v:shape id="Shape 53" o:spid="_x0000_s1073" style="position:absolute;left:14354;top:451;width:1081;height:960;visibility:visible;mso-wrap-style:square;v-text-anchor:top" coordsize="108052,960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1jUMIA&#10;AADcAAAADwAAAGRycy9kb3ducmV2LnhtbERP24rCMBB9X/Afwgi+aarCKtUoXmERH7z0A4ZmbIvN&#10;pDSxVr/eLCzs2xzOdebL1pSiodoVlhUMBxEI4tTqgjMFyXXfn4JwHlljaZkUvMjBctH5mmOs7ZPP&#10;1Fx8JkIIuxgV5N5XsZQuzcmgG9iKOHA3Wxv0AdaZ1DU+Q7gp5SiKvqXBgkNDjhVtckrvl4dRsL9f&#10;D5tjsi1Gx12TnN56/a6atVK9bruagfDU+n/xn/tHh/njCfw+Ey6Qi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5rWNQwgAAANwAAAAPAAAAAAAAAAAAAAAAAJgCAABkcnMvZG93&#10;bnJldi54bWxQSwUGAAAAAAQABAD1AAAAhwMAAAAA&#10;" path="m,l31864,,53886,62674r267,l76302,r31750,l108052,96050r-21082,l86970,22390r-254,l61582,96050r-16078,l21336,22390r-267,l21069,96050,,96050,,xe" fillcolor="#4965a0" stroked="f">
                        <v:path arrowok="t" o:connecttype="custom" o:connectlocs="0,0;31864,0;53886,62674;54153,62674;76302,0;108052,0;108052,96050;86970,96050;86970,22390;86716,22390;61582,96050;45504,96050;21336,22390;21069,22390;21069,96050;0,96050;0,0" o:connectangles="0,0,0,0,0,0,0,0,0,0,0,0,0,0,0,0,0" textboxrect="0,0,108052,96050"/>
                      </v:shape>
                      <v:shape id="Shape 54" o:spid="_x0000_s1074" style="position:absolute;left:15561;top:451;width:495;height:960;visibility:visible;mso-wrap-style:square;v-text-anchor:top" coordsize="49505,960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XFNd8cA&#10;AADcAAAADwAAAGRycy9kb3ducmV2LnhtbESPT2/CMAzF75P4DpGRdhspfzRNHQGNosEuE4Jth928&#10;xrQVjVM1AcK3nw+TdrP1nt/7eb5MrlUX6kPj2cB4lIEiLr1tuDLw+fH68AQqRGSLrWcycKMAy8Xg&#10;bo659Vfe0+UQKyUhHHI0UMfY5VqHsiaHYeQ7YtGOvncYZe0rbXu8Srhr9STLHrXDhqWhxo6KmsrT&#10;4ewMTPXk/Ws9225SUXwff6rNSu84GXM/TC/PoCKl+G/+u36zgj8VWnlGJtC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VxTXfHAAAA3AAAAA8AAAAAAAAAAAAAAAAAmAIAAGRy&#10;cy9kb3ducmV2LnhtbFBLBQYAAAAABAAEAPUAAACMAwAAAAA=&#10;" path="m41326,r8179,l49505,28134r-77,-194l37821,57798r11684,l49505,75705r-18314,l23241,96050,,96050,41326,xe" fillcolor="#4965a0" stroked="f">
                        <v:path arrowok="t" o:connecttype="custom" o:connectlocs="41326,0;49505,0;49505,28134;49428,27940;37821,57798;49505,57798;49505,75705;31191,75705;23241,96050;0,96050;41326,0" o:connectangles="0,0,0,0,0,0,0,0,0,0,0" textboxrect="0,0,49505,96050"/>
                      </v:shape>
                      <v:shape id="Shape 55" o:spid="_x0000_s1075" style="position:absolute;left:16056;top:451;width:509;height:960;visibility:visible;mso-wrap-style:square;v-text-anchor:top" coordsize="50850,960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5FTYMMA&#10;AADcAAAADwAAAGRycy9kb3ducmV2LnhtbERPS2sCMRC+C/6HMEIvUrNtsdWtUUqhxatbX70Nm3Gz&#10;dDNZklTXf28Ewdt8fM+ZLTrbiCP5UDtW8DTKQBCXTtdcKVj/fD1OQISIrLFxTArOFGAx7/dmmGt3&#10;4hUdi1iJFMIhRwUmxjaXMpSGLIaRa4kTd3DeYkzQV1J7PKVw28jnLHuVFmtODQZb+jRU/hX/VsHB&#10;F8vNsPodGhxP43a/377tzt9KPQy6j3cQkbp4F9/cS53mv0zh+ky6QM4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5FTYMMAAADcAAAADwAAAAAAAAAAAAAAAACYAgAAZHJzL2Rv&#10;d25yZXYueG1sUEsFBgAAAAAEAAQA9QAAAIgDAAAAAA==&#10;" path="m,l9245,,50850,96050r-23774,l18834,75705,,75705,,57798r11684,l,28134,,xe" fillcolor="#4965a0" stroked="f">
                        <v:path arrowok="t" o:connecttype="custom" o:connectlocs="0,0;9245,0;50850,96050;27076,96050;18834,75705;0,75705;0,57798;11684,57798;0,28134;0,0" o:connectangles="0,0,0,0,0,0,0,0,0,0" textboxrect="0,0,50850,96050"/>
                      </v:shape>
                      <v:shape id="Shape 294" o:spid="_x0000_s1076" style="position:absolute;left:16723;top:451;width:210;height:960;visibility:visible;mso-wrap-style:square;v-text-anchor:top" coordsize="21069,960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Kg1dscA&#10;AADcAAAADwAAAGRycy9kb3ducmV2LnhtbESPQU/CQBCF7yb+h82QcJMtxBCoLMSQoIQDKuCB26Q7&#10;tNXubO0ubfn3zsHE20zem/e+Wax6V6mWmlB6NjAeJaCIM29Lzg2cjpuHGagQkS1WnsnAjQKslvd3&#10;C0yt7/iD2kPMlYRwSNFAEWOdah2yghyGka+JRbv4xmGUtcm1bbCTcFfpSZJMtcOSpaHAmtYFZd+H&#10;qzPwuXvBr317ek9eu7ef+eR6npWuNmY46J+fQEXq47/573prBf9R8OUZmUAv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ioNXbHAAAA3AAAAA8AAAAAAAAAAAAAAAAAmAIAAGRy&#10;cy9kb3ducmV2LnhtbFBLBQYAAAAABAAEAPUAAACMAwAAAAA=&#10;" path="m,l21069,r,96050l,96050,,e" fillcolor="#4965a0" stroked="f">
                        <v:path arrowok="t" o:connecttype="custom" o:connectlocs="0,0;21069,0;21069,96050;0,96050;0,0" o:connectangles="0,0,0,0,0" textboxrect="0,0,21069,96050"/>
                      </v:shape>
                      <v:shape id="Shape 57" o:spid="_x0000_s1077" style="position:absolute;left:17195;top:451;width:601;height:960;visibility:visible;mso-wrap-style:square;v-text-anchor:top" coordsize="60109,960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VoicUA&#10;AADcAAAADwAAAGRycy9kb3ducmV2LnhtbERPTWvCQBC9F/wPywi9FN0ooWh0FWlRFArW6MXbmB2T&#10;kOxsyG419td3C4Xe5vE+Z77sTC1u1LrSsoLRMAJBnFldcq7gdFwPJiCcR9ZYWyYFD3KwXPSe5pho&#10;e+cD3VKfixDCLkEFhfdNIqXLCjLohrYhDtzVtgZ9gG0udYv3EG5qOY6iV2mw5NBQYENvBWVV+mUU&#10;vJ/3m/RlX33k02h3qL4/40uVxUo997vVDISnzv+L/9xbHebHI/h9JlwgF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tWiJxQAAANwAAAAPAAAAAAAAAAAAAAAAAJgCAABkcnMv&#10;ZG93bnJldi54bWxQSwUGAAAAAAQABAD1AAAAigMAAAAA&#10;" path="m,l21069,r,76505l60109,76505r,19545l,96050,,xe" fillcolor="#4965a0" stroked="f">
                        <v:path arrowok="t" o:connecttype="custom" o:connectlocs="0,0;21069,0;21069,76505;60109,76505;60109,96050;0,96050;0,0" o:connectangles="0,0,0,0,0,0,0" textboxrect="0,0,60109,96050"/>
                      </v:shape>
                      <v:shape id="Shape 58" o:spid="_x0000_s1078" style="position:absolute;left:17991;top:451;width:1080;height:960;visibility:visible;mso-wrap-style:square;v-text-anchor:top" coordsize="108052,960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dyztcIA&#10;AADcAAAADwAAAGRycy9kb3ducmV2LnhtbERPzYrCMBC+C/sOYRb2pumWRaQaRV2FRTxo7QMMzdgW&#10;m0lpYu369EYQvM3H9zuzRW9q0VHrKssKvkcRCOLc6ooLBdlpO5yAcB5ZY22ZFPyTg8X8YzDDRNsb&#10;H6lLfSFCCLsEFZTeN4mULi/JoBvZhjhwZ9sa9AG2hdQt3kK4qWUcRWNpsOLQUGJD65LyS3o1CraX&#10;0269z36reL/pssNdr+5Nt1Lq67NfTkF46v1b/HL/6TD/J4bnM+ECO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x3LO1wgAAANwAAAAPAAAAAAAAAAAAAAAAAJgCAABkcnMvZG93&#10;bnJldi54bWxQSwUGAAAAAAQABAD1AAAAhwMAAAAA&#10;" path="m,l31877,,53899,62674r267,l76314,r31738,l108052,96050r-21070,l86982,22390r-254,l61595,96050r-16078,l21349,22390r-267,l21082,96050,,96050,,xe" fillcolor="#4965a0" stroked="f">
                        <v:path arrowok="t" o:connecttype="custom" o:connectlocs="0,0;31877,0;53899,62674;54166,62674;76314,0;108052,0;108052,96050;86982,96050;86982,22390;86728,22390;61595,96050;45517,96050;21349,22390;21082,22390;21082,96050;0,96050;0,0" o:connectangles="0,0,0,0,0,0,0,0,0,0,0,0,0,0,0,0,0" textboxrect="0,0,108052,96050"/>
                      </v:shape>
                      <v:shape id="Shape 59" o:spid="_x0000_s1079" style="position:absolute;left:19214;top:451;width:495;height:960;visibility:visible;mso-wrap-style:square;v-text-anchor:top" coordsize="49504,960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0jw6cEA&#10;AADcAAAADwAAAGRycy9kb3ducmV2LnhtbERPTUsDMRC9C/6HMII3O7GKlLVpEUEqtRfbIh6HzbhZ&#10;3EzWJLbbf98UCr3N433OdD74Tu04pjaIgfuRBsVSB9tKY2C7ebubgEqZxFIXhA0cOMF8dn01pcqG&#10;vXzybp0bVUIkVWTA5dxXiKl27CmNQs9SuJ8QPeUCY4M20r6E+w7HWj+hp1ZKg6OeXx3Xv+t/bwBb&#10;t+kWqPWHRL9afqH+w++tMbc3w8szqMxDvojP7ndb5j8+wOmZcgHOj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9I8OnBAAAA3AAAAA8AAAAAAAAAAAAAAAAAmAIAAGRycy9kb3du&#10;cmV2LnhtbFBLBQYAAAAABAAEAPUAAACGAwAAAAA=&#10;" path="m41326,r8178,l49504,28133r-76,-193l37821,57798r11683,l49504,75705r-18313,l23241,96050,,96050,41326,xe" fillcolor="#4965a0" stroked="f">
                        <v:path arrowok="t" o:connecttype="custom" o:connectlocs="41326,0;49504,0;49504,28133;49428,27940;37821,57798;49504,57798;49504,75705;31191,75705;23241,96050;0,96050;41326,0" o:connectangles="0,0,0,0,0,0,0,0,0,0,0" textboxrect="0,0,49504,96050"/>
                      </v:shape>
                      <v:shape id="Shape 60" o:spid="_x0000_s1080" style="position:absolute;left:19709;top:451;width:509;height:960;visibility:visible;mso-wrap-style:square;v-text-anchor:top" coordsize="50851,960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h4t8EA&#10;AADcAAAADwAAAGRycy9kb3ducmV2LnhtbERPTYvCMBC9L/gfwgheFk0VWWo1igqCBy/ryuJxaMam&#10;tJmUJtb6742wsLd5vM9ZbXpbi45aXzpWMJ0kIIhzp0suFFx+DuMUhA/IGmvHpOBJHjbrwccKM+0e&#10;/E3dORQihrDPUIEJocmk9Lkhi37iGuLI3VxrMUTYFlK3+IjhtpazJPmSFkuODQYb2hvKq/PdKrga&#10;fTnuqs9q0fn+lD53Wqa/C6VGw367BBGoD//iP/dRx/nzObyfiRfI9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ToeLfBAAAA3AAAAA8AAAAAAAAAAAAAAAAAmAIAAGRycy9kb3du&#10;cmV2LnhtbFBLBQYAAAAABAAEAPUAAACGAwAAAAA=&#10;" path="m,l9246,,50851,96050r-23774,l18834,75705,,75705,,57798r11684,l,28133,,xe" fillcolor="#4965a0" stroked="f">
                        <v:path arrowok="t" o:connecttype="custom" o:connectlocs="0,0;9246,0;50851,96050;27077,96050;18834,75705;0,75705;0,57798;11684,57798;0,28133;0,0" o:connectangles="0,0,0,0,0,0,0,0,0,0" textboxrect="0,0,50851,96050"/>
                      </v:shape>
                      <v:shape id="Shape 61" o:spid="_x0000_s1081" style="position:absolute;left:20383;top:451;width:907;height:960;visibility:visible;mso-wrap-style:square;v-text-anchor:top" coordsize="90640,960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QMFcMA&#10;AADcAAAADwAAAGRycy9kb3ducmV2LnhtbERPTWvCQBC9C/0PywjezMZqS5u6SlFEUaQ09dLbkJ0m&#10;odnZsLvG+O9dodDbPN7nzJe9aURHzteWFUySFARxYXXNpYLT12b8AsIHZI2NZVJwJQ/LxcNgjpm2&#10;F/6kLg+liCHsM1RQhdBmUvqiIoM+sS1x5H6sMxgidKXUDi8x3DTyMU2fpcGaY0OFLa0qKn7zs1HQ&#10;fc/yw8e2Pq5XfHydbk9716ao1GjYv7+BCNSHf/Gfe6fj/NkT3J+JF8jF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jQMFcMAAADcAAAADwAAAAAAAAAAAAAAAACYAgAAZHJzL2Rv&#10;d25yZXYueG1sUEsFBgAAAAAEAAQA9QAAAIgDAAAAAA==&#10;" path="m,l28639,,69304,66738r267,l69571,,90640,r,96050l63081,96050,21336,27673r-254,l21082,96050,,96050,,xe" fillcolor="#4965a0" stroked="f">
                        <v:path arrowok="t" o:connecttype="custom" o:connectlocs="0,0;28639,0;69304,66738;69571,66738;69571,0;90640,0;90640,96050;63081,96050;21336,27673;21082,27673;21082,96050;0,96050;0,0" o:connectangles="0,0,0,0,0,0,0,0,0,0,0,0,0" textboxrect="0,0,90640,96050"/>
                      </v:shape>
                      <v:shape id="Shape 62" o:spid="_x0000_s1082" style="position:absolute;left:21985;top:426;width:690;height:1010;visibility:visible;mso-wrap-style:square;v-text-anchor:top" coordsize="69012,1009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QpOMQA&#10;AADcAAAADwAAAGRycy9kb3ducmV2LnhtbERP22rCQBB9F/yHZQRfpG5a6oXoKkUoFAqlaiD0bdgd&#10;k7TZ2ZBdk/TvuwXBtzmc62z3g61FR62vHCt4nCcgiLUzFRcKsvPrwxqED8gGa8ek4Jc87Hfj0RZT&#10;43o+UncKhYgh7FNUUIbQpFJ6XZJFP3cNceQurrUYImwLaVrsY7it5VOSLKXFimNDiQ0dStI/p6tV&#10;sNIz/XX+XCwoXLKP78MR8/cclZpOhpcNiEBDuItv7jcT5z8v4f+ZeIHc/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40KTjEAAAA3AAAAA8AAAAAAAAAAAAAAAAAmAIAAGRycy9k&#10;b3ducmV2LnhtbFBLBQYAAAAABAAEAPUAAACJAwAAAAA=&#10;" path="m39560,c50381,,60770,2845,68885,10020l54432,25908c51054,21552,44310,19520,39167,19520v-5944,,-14174,2718,-14174,9906c24993,46939,69012,35675,69012,69304v,21450,-17145,31623,-36868,31623c19850,100927,9042,97257,,88849l14986,72301v4318,5690,11354,9081,18377,9081c40246,81382,47942,78131,47942,71349,47942,53696,3111,63208,3111,31192,3111,10706,20803,,39560,xe" fillcolor="#4965a0" stroked="f">
                        <v:path arrowok="t" o:connecttype="custom" o:connectlocs="39560,0;68885,10020;54432,25908;39167,19520;24993,29426;69012,69304;32144,100927;0,88849;14986,72301;33363,81382;47942,71349;3111,31192;39560,0" o:connectangles="0,0,0,0,0,0,0,0,0,0,0,0,0" textboxrect="0,0,69012,100927"/>
                      </v:shape>
                      <v:shape id="Shape 63" o:spid="_x0000_s1083" style="position:absolute;left:22818;top:426;width:862;height:1010;visibility:visible;mso-wrap-style:square;v-text-anchor:top" coordsize="86170,1009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pPcMYA&#10;AADcAAAADwAAAGRycy9kb3ducmV2LnhtbERPTWvCQBC9F/wPywi9FN3YFivRVUQQxBZEY4vehuyY&#10;RLOzMbuN8d93C4Xe5vE+ZzJrTSkaql1hWcGgH4EgTq0uOFOwT5a9EQjnkTWWlknBnRzMpp2HCcba&#10;3nhLzc5nIoSwi1FB7n0VS+nSnAy6vq2IA3eytUEfYJ1JXeMthJtSPkfRUBosODTkWNEip/Sy+zYK&#10;1rJIXs5PX5/R8frxftk0q9H1eFDqsdvOxyA8tf5f/Ode6TD/9Q1+nwkXyOk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jpPcMYAAADcAAAADwAAAAAAAAAAAAAAAACYAgAAZHJz&#10;L2Rvd25yZXYueG1sUEsFBgAAAAAEAAQA9QAAAIsDAAAAAA==&#10;" path="m51588,c62256,,75768,3645,83871,14097l67666,27394c63474,22378,57404,19520,49568,19520v-15938,,-27686,13030,-27686,30950c21882,68364,33630,81382,48882,81382v8522,,15418,-3798,19736,-10313l86170,84239c78194,95644,64707,100914,51588,100914,21742,100914,,81255,,50470,,19660,21742,,51588,xe" fillcolor="#4965a0" stroked="f">
                        <v:path arrowok="t" o:connecttype="custom" o:connectlocs="51588,0;83871,14097;67666,27394;49568,19520;21882,50470;48882,81382;68618,71069;86170,84239;51588,100914;0,50470;51588,0" o:connectangles="0,0,0,0,0,0,0,0,0,0,0" textboxrect="0,0,86170,100914"/>
                      </v:shape>
                      <v:shape id="Shape 64" o:spid="_x0000_s1084" style="position:absolute;left:23865;top:451;width:830;height:960;visibility:visible;mso-wrap-style:square;v-text-anchor:top" coordsize="83071,960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OZXsMA&#10;AADcAAAADwAAAGRycy9kb3ducmV2LnhtbESPQWvCQBCF70L/wzIFb7pRSpDUVWzaghQvan/AkB2T&#10;YHY27G5j/PfOoeBthvfmvW/W29F1aqAQW88GFvMMFHHlbcu1gd/z92wFKiZki51nMnCnCNvNy2SN&#10;hfU3PtJwSrWSEI4FGmhS6gutY9WQwzj3PbFoFx8cJllDrW3Am4S7Ti+zLNcOW5aGBnsqG6qupz9n&#10;ICwDX/JjiR/5Z3lIw0/7tVqUxkxfx907qERjepr/r/dW8N+EVp6RCfTm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nOZXsMAAADcAAAADwAAAAAAAAAAAAAAAACYAgAAZHJzL2Rv&#10;d25yZXYueG1sUEsFBgAAAAAEAAQA9QAAAIgDAAAAAA==&#10;" path="m,l21082,r,35826l62002,35826,62002,,83071,r,96050l62002,96050r,-41517l21082,54533r,41517l,96050,,xe" fillcolor="#4965a0" stroked="f">
                        <v:path arrowok="t" o:connecttype="custom" o:connectlocs="0,0;21082,0;21082,35826;62002,35826;62002,0;83071,0;83071,96050;62002,96050;62002,54533;21082,54533;21082,96050;0,96050;0,0" o:connectangles="0,0,0,0,0,0,0,0,0,0,0,0,0" textboxrect="0,0,83071,96050"/>
                      </v:shape>
                      <v:shape id="Shape 65" o:spid="_x0000_s1085" style="position:absolute;left:24877;top:426;width:516;height:1010;visibility:visible;mso-wrap-style:square;v-text-anchor:top" coordsize="51600,1009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iW9sMA&#10;AADcAAAADwAAAGRycy9kb3ducmV2LnhtbERPzWrCQBC+C77DMkJvurG0xaZugggtKR7aWh9gzE43&#10;0exsyK4mvn1XELzNx/c7y3ywjThT52vHCuazBARx6XTNRsHu9326AOEDssbGMSm4kIc8G4+WmGrX&#10;8w+dt8GIGMI+RQVVCG0qpS8rsuhnriWO3J/rLIYIOyN1h30Mt418TJIXabHm2FBhS+uKyuP2ZBWc&#10;+FA899J/fReXzf7TGLf4WDulHibD6g1EoCHcxTd3oeP8p1e4PhMvkN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KiW9sMAAADcAAAADwAAAAAAAAAAAAAAAACYAgAAZHJzL2Rv&#10;d25yZXYueG1sUEsFBgAAAAAEAAQA9QAAAIgDAAAAAA==&#10;" path="m51600,r,19520c33642,19520,21882,32550,21882,50457v,17907,11760,30925,29718,30925l51600,100927c21742,100927,,81242,,50457,,19660,21742,,51600,xe" fillcolor="#4965a0" stroked="f">
                        <v:path arrowok="t" o:connecttype="custom" o:connectlocs="51600,0;51600,19520;21882,50457;51600,81382;51600,100927;0,50457;51600,0" o:connectangles="0,0,0,0,0,0,0" textboxrect="0,0,51600,100927"/>
                      </v:shape>
                      <v:shape id="Shape 66" o:spid="_x0000_s1086" style="position:absolute;left:25393;top:426;width:516;height:1010;visibility:visible;mso-wrap-style:square;v-text-anchor:top" coordsize="51600,1009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uptsQA&#10;AADcAAAADwAAAGRycy9kb3ducmV2LnhtbESPQWvCQBCF7wX/wzJCb3WjYJHUVURQUjy02v6AaXa6&#10;Sc3Ohuxq4r93DgVvM7w3732zXA++UVfqYh3YwHSSgSIug63ZGfj+2r0sQMWEbLEJTAZuFGG9Gj0t&#10;Mbeh5yNdT8kpCeGYo4EqpTbXOpYVeYyT0BKL9hs6j0nWzmnbYS/hvtGzLHvVHmuWhgpb2lZUnk8X&#10;b+DCf8W81/Hjs7gdft6dC4v9NhjzPB42b6ASDelh/r8urODPBV+ekQn06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BLqbbEAAAA3AAAAA8AAAAAAAAAAAAAAAAAmAIAAGRycy9k&#10;b3ducmV2LnhtbFBLBQYAAAAABAAEAPUAAACJAwAAAAA=&#10;" path="m,c29858,,51600,19660,51600,50457,51600,81242,29858,100927,,100927l,81382v17958,,29718,-13018,29718,-30925c29718,32550,17958,19520,,19520l,xe" fillcolor="#4965a0" stroked="f">
                        <v:path arrowok="t" o:connecttype="custom" o:connectlocs="0,0;51600,50457;0,100927;0,81382;29718,50457;0,19520;0,0" o:connectangles="0,0,0,0,0,0,0" textboxrect="0,0,51600,100927"/>
                      </v:shape>
                      <v:shape id="Shape 67" o:spid="_x0000_s1087" style="position:absolute;left:26054;top:426;width:516;height:1010;visibility:visible;mso-wrap-style:square;v-text-anchor:top" coordsize="51600,1009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cMLcIA&#10;AADcAAAADwAAAGRycy9kb3ducmV2LnhtbERPzWrCQBC+F/oOyxR6qxsFS4iuUgJKpAdb2wcYs+Mm&#10;NjsbshuTvL1bKPQ2H9/vrLejbcSNOl87VjCfJSCIS6drNgq+v3YvKQgfkDU2jknBRB62m8eHNWba&#10;DfxJt1MwIoawz1BBFUKbSenLiiz6mWuJI3dxncUQYWek7nCI4baRiyR5lRZrjg0VtpRXVP6cequg&#10;52uxHKQ/fhTT+/lgjEv3uVPq+Wl8W4EINIZ/8Z+70HH+cg6/z8QL5OY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BwwtwgAAANwAAAAPAAAAAAAAAAAAAAAAAJgCAABkcnMvZG93&#10;bnJldi54bWxQSwUGAAAAAAQABAD1AAAAhwMAAAAA&#10;" path="m51600,r,19520c33643,19520,21882,32550,21882,50457v,17907,11761,30925,29718,30925l51600,100927c21742,100927,,81242,,50457,,19660,21742,,51600,xe" fillcolor="#4965a0" stroked="f">
                        <v:path arrowok="t" o:connecttype="custom" o:connectlocs="51600,0;51600,19520;21882,50457;51600,81382;51600,100927;0,50457;51600,0" o:connectangles="0,0,0,0,0,0,0" textboxrect="0,0,51600,100927"/>
                      </v:shape>
                      <v:shape id="Shape 68" o:spid="_x0000_s1088" style="position:absolute;left:26570;top:426;width:516;height:1010;visibility:visible;mso-wrap-style:square;v-text-anchor:top" coordsize="51600,1009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9WSWsIA&#10;AADcAAAADwAAAGRycy9kb3ducmV2LnhtbERP22rCQBB9L/gPywh9qxsDKRJdpQiWlD7Y2n7AmB03&#10;sdnZkN1c/Hu3UOjbHM51NrvJNmKgzteOFSwXCQji0umajYLvr8PTCoQPyBobx6TgRh5229nDBnPt&#10;Rv6k4RSMiCHsc1RQhdDmUvqyIot+4VriyF1cZzFE2BmpOxxjuG1kmiTP0mLNsaHClvYVlT+n3iro&#10;+Vpko/THj+L2fn4zxq1e906px/n0sgYRaAr/4j93oeP8LIXfZ+IFcns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f1ZJawgAAANwAAAAPAAAAAAAAAAAAAAAAAJgCAABkcnMvZG93&#10;bnJldi54bWxQSwUGAAAAAAQABAD1AAAAhwMAAAAA&#10;" path="m,c29858,,51600,19660,51600,50457,51600,81242,29858,100927,,100927l,81382v17958,,29718,-13018,29718,-30925c29718,32550,17958,19520,,19520l,xe" fillcolor="#4965a0" stroked="f">
                        <v:path arrowok="t" o:connecttype="custom" o:connectlocs="0,0;51600,50457;0,100927;0,81382;29718,50457;0,19520;0,0" o:connectangles="0,0,0,0,0,0,0" textboxrect="0,0,51600,100927"/>
                      </v:shape>
                      <v:shape id="Shape 69" o:spid="_x0000_s1089" style="position:absolute;left:27268;top:451;width:582;height:960;visibility:visible;mso-wrap-style:square;v-text-anchor:top" coordsize="58242,960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r0gMMA&#10;AADcAAAADwAAAGRycy9kb3ducmV2LnhtbERPS2vCQBC+C/0PyxR6000jvtJspBSk1pu2CN6G7DQJ&#10;zc6G3W1M/fVuQfA2H99z8vVgWtGT841lBc+TBARxaXXDlYKvz814CcIHZI2tZVLwRx7WxcMox0zb&#10;M++pP4RKxBD2GSqoQ+gyKX1Zk0E/sR1x5L6tMxgidJXUDs8x3LQyTZK5NNhwbKixo7eayp/Dr1HQ&#10;Xt5PJ7P4OIap61d2s0sJV6lST4/D6wuIQEO4i2/urY7zZ1P4fyZeIIsr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Qr0gMMAAADcAAAADwAAAAAAAAAAAAAAAACYAgAAZHJzL2Rv&#10;d25yZXYueG1sUEsFBgAAAAAEAAQA9QAAAIgDAAAAAA==&#10;" path="m,l21069,r,76505l58242,76505r,19545l,96050,,xe" fillcolor="#4965a0" stroked="f">
                        <v:path arrowok="t" o:connecttype="custom" o:connectlocs="0,0;21069,0;21069,76505;58242,76505;58242,96050;0,96050;0,0" o:connectangles="0,0,0,0,0,0,0" textboxrect="0,0,58242,96050"/>
                      </v:shape>
                      <v:shape id="Shape 70" o:spid="_x0000_s1090" style="position:absolute;left:16153;top:1955;width:358;height:960;visibility:visible;mso-wrap-style:square;v-text-anchor:top" coordsize="35776,960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SrZ8sQA&#10;AADcAAAADwAAAGRycy9kb3ducmV2LnhtbERPTWvCQBC9F/oflhF6qxuDLRJdJRWEhEKhpvU8ZMck&#10;mp0N2dWk/nq3UOhtHu9zVpvRtOJKvWssK5hNIxDEpdUNVwq+it3zAoTzyBpby6Tghxxs1o8PK0y0&#10;HfiTrntfiRDCLkEFtfddIqUrazLoprYjDtzR9gZ9gH0ldY9DCDetjKPoVRpsODTU2NG2pvK8vxgF&#10;p7Tb7rL349vHd15E2ULG+pYflHqajOkShKfR/4v/3JkO81/m8PtMuECu7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Eq2fLEAAAA3AAAAA8AAAAAAAAAAAAAAAAAmAIAAGRycy9k&#10;b3ducmV2LnhtbFBLBQYAAAAABAAEAPUAAACJAwAAAAA=&#10;" path="m,l35776,r,18497l32106,17920r-10884,l21222,40704r14148,l35776,40608r,18003l21222,58611r,37439l,96050,,xe" fillcolor="#4965a0" stroked="f">
                        <v:path arrowok="t" o:connecttype="custom" o:connectlocs="0,0;35776,0;35776,18497;32106,17920;21222,17920;21222,40704;35370,40704;35776,40608;35776,58611;21222,58611;21222,96050;0,96050;0,0" o:connectangles="0,0,0,0,0,0,0,0,0,0,0,0,0" textboxrect="0,0,35776,96050"/>
                      </v:shape>
                      <v:shape id="Shape 71" o:spid="_x0000_s1091" style="position:absolute;left:16511;top:1955;width:366;height:586;visibility:visible;mso-wrap-style:square;v-text-anchor:top" coordsize="36588,586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rmCPsMA&#10;AADcAAAADwAAAGRycy9kb3ducmV2LnhtbERPTWsCMRC9F/wPYYTealZxi26NIoKLtfRQ7aHHYTPN&#10;Lm4mSxLX7b9vhEJv83ifs9oMthU9+dA4VjCdZCCIK6cbNgo+z/unBYgQkTW2jknBDwXYrEcPKyy0&#10;u/EH9adoRArhUKCCOsaukDJUNVkME9cRJ+7beYsxQW+k9nhL4baVsyx7lhYbTg01drSrqbqcrlbB&#10;oczn07fShJ17PRp/Dsuy/3pX6nE8bF9ARBriv/jPfdBpfp7D/Zl0gV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rmCPsMAAADcAAAADwAAAAAAAAAAAAAAAACYAgAAZHJzL2Rv&#10;d25yZXYueG1sUEsFBgAAAAAEAAQA9QAAAIgDAAAAAA==&#10;" path="m,c20002,,36588,6401,36588,29172v,22530,-15354,29439,-35636,29439l,58611,,40608,9879,38295v2805,-1763,4675,-4646,4675,-9123c14554,24225,12040,21412,8504,19836l,18497,,xe" fillcolor="#4965a0" stroked="f">
                        <v:path arrowok="t" o:connecttype="custom" o:connectlocs="0,0;36588,29172;952,58611;0,58611;0,40608;9879,38295;14554,29172;8504,19836;0,18497;0,0" o:connectangles="0,0,0,0,0,0,0,0,0,0" textboxrect="0,0,36588,58611"/>
                      </v:shape>
                      <v:shape id="Shape 72" o:spid="_x0000_s1092" style="position:absolute;left:17108;top:1955;width:812;height:984;visibility:visible;mso-wrap-style:square;v-text-anchor:top" coordsize="81229,984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vuQ6cIA&#10;AADcAAAADwAAAGRycy9kb3ducmV2LnhtbERPTYvCMBC9L/gfwgje1lRRWapRqiDuxYN1Dx6HZmyq&#10;zaQ00Xb312+Ehb3N433OatPbWjyp9ZVjBZNxAoK4cLriUsHXef/+AcIHZI21Y1LwTR4268HbClPt&#10;Oj7RMw+liCHsU1RgQmhSKX1hyKIfu4Y4clfXWgwRtqXULXYx3NZymiQLabHi2GCwoZ2h4p4/rIJ9&#10;ZvhWbeXPWev8cjg22exRdkqNhn22BBGoD//iP/enjvPnC3g9Ey+Q6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e+5DpwgAAANwAAAAPAAAAAAAAAAAAAAAAAJgCAABkcnMvZG93&#10;bnJldi54bWxQSwUGAAAAAAQABAD1AAAAhwMAAAAA&#10;" path="m,l21234,r,58191c21234,69990,29388,78943,40691,78943v11150,,19317,-8953,19317,-20752l60008,,81229,r,59004c81229,81648,67348,98476,40691,98476,13881,98476,,81648,,59004l,xe" fillcolor="#4965a0" stroked="f">
                        <v:path arrowok="t" o:connecttype="custom" o:connectlocs="0,0;21234,0;21234,58191;40691,78943;60008,58191;60008,0;81229,0;81229,59004;40691,98476;0,59004;0,0" o:connectangles="0,0,0,0,0,0,0,0,0,0,0" textboxrect="0,0,81229,98476"/>
                      </v:shape>
                      <v:shape id="Shape 73" o:spid="_x0000_s1093" style="position:absolute;left:18172;top:1955;width:378;height:960;visibility:visible;mso-wrap-style:square;v-text-anchor:top" coordsize="37821,960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KyNMIA&#10;AADcAAAADwAAAGRycy9kb3ducmV2LnhtbERPTWvCQBC9C/0PyxS86a5iWo2uUoSi18R68DZkxySY&#10;nU2zW5P++64g9DaP9zmb3WAbcafO1441zKYKBHHhTM2lhq/T52QJwgdkg41j0vBLHnbbl9EGU+N6&#10;zuieh1LEEPYpaqhCaFMpfVGRRT91LXHkrq6zGCLsSmk67GO4beRcqTdpsebYUGFL+4qKW/5jNajL&#10;YbVM8uw7C4WaJ+fFsd+fF1qPX4ePNYhAQ/gXP91HE+cn7/B4Jl4gt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eIrI0wgAAANwAAAAPAAAAAAAAAAAAAAAAAJgCAABkcnMvZG93&#10;bnJldi54bWxQSwUGAAAAAAQABAD1AAAAhwMAAAAA&#10;" path="m,l35916,r1905,348l37821,18374r-2172,-454l21222,17920r,20485l36601,38405r1220,-312l37821,56402r-534,-90l21222,56312r,21831l37821,78143r,17907l,96050,,xe" fillcolor="#4965a0" stroked="f">
                        <v:path arrowok="t" o:connecttype="custom" o:connectlocs="0,0;35916,0;37821,348;37821,18374;35649,17920;21222,17920;21222,38405;36601,38405;37821,38093;37821,56402;37287,56312;21222,56312;21222,78143;37821,78143;37821,96050;0,96050;0,0" o:connectangles="0,0,0,0,0,0,0,0,0,0,0,0,0,0,0,0,0" textboxrect="0,0,37821,96050"/>
                      </v:shape>
                      <v:shape id="Shape 74" o:spid="_x0000_s1094" style="position:absolute;left:18550;top:1958;width:378;height:957;visibility:visible;mso-wrap-style:square;v-text-anchor:top" coordsize="37821,957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68MYA&#10;AADcAAAADwAAAGRycy9kb3ducmV2LnhtbESPT2vCQBDF74V+h2UKvdVNCxaJriKW0iKV4J+LtzE7&#10;ZoPZ2ZBdNf32zkHwNsN7895vJrPeN+pCXawDG3gfZKCIy2Brrgzstt9vI1AxIVtsApOBf4owmz4/&#10;TTC34cprumxSpSSEY44GXEptrnUsHXmMg9ASi3YMnccka1dp2+FVwn2jP7LsU3usWRoctrRwVJ42&#10;Z29glc5/tljuFoUbFtv96At/lgc05vWln49BJerTw3y//rWCPxRaeUYm0NM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o68MYAAADcAAAADwAAAAAAAAAAAAAAAACYAgAAZHJz&#10;L2Rvd25yZXYueG1sUEsFBgAAAAAEAAQA9QAAAIsDAAAAAA==&#10;" path="m,l22041,4029v6702,3494,11297,9599,11297,20045c33338,34793,26657,42121,16739,45233r,279c29375,47137,37821,56497,37821,68969v,20091,-19038,26733,-36183,26733l,95702,,77795r2451,c9119,77795,16599,74950,16599,66530v,-4540,-2549,-7181,-5966,-8688l,56054,,37745,7890,35730v2514,-1648,4213,-4264,4213,-8138c12103,23598,10198,21093,7461,19586l,18026,,xe" fillcolor="#4965a0" stroked="f">
                        <v:path arrowok="t" o:connecttype="custom" o:connectlocs="0,0;22041,4029;33338,24074;16739,45233;16739,45512;37821,68969;1638,95702;0,95702;0,77795;2451,77795;16599,66530;10633,57842;0,56054;0,37745;7890,35730;12103,27592;7461,19586;0,18026;0,0" o:connectangles="0,0,0,0,0,0,0,0,0,0,0,0,0,0,0,0,0,0,0" textboxrect="0,0,37821,95702"/>
                      </v:shape>
                      <v:shape id="Shape 75" o:spid="_x0000_s1095" style="position:absolute;left:19148;top:1955;width:605;height:960;visibility:visible;mso-wrap-style:square;v-text-anchor:top" coordsize="60541,960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GlIdsIA&#10;AADcAAAADwAAAGRycy9kb3ducmV2LnhtbERPTWsCMRC9F/wPYYTeNGtbi65GEVvBiwe3HvQ2bMZk&#10;cTNZNum6/femUOhtHu9zluve1aKjNlSeFUzGGQji0uuKjYLT1240AxEissbaMyn4oQDr1eBpibn2&#10;dz5SV0QjUgiHHBXYGJtcylBachjGviFO3NW3DmOCrZG6xXsKd7V8ybJ36bDi1GCxoa2l8lZ8OwWf&#10;u8nr+UBv3XZTHC5sM1N8NEap52G/WYCI1Md/8Z97r9P86Rx+n0kXyN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aUh2wgAAANwAAAAPAAAAAAAAAAAAAAAAAJgCAABkcnMvZG93&#10;bnJldi54bWxQSwUGAAAAAAQABAD1AAAAhwMAAAAA&#10;" path="m,l21222,r,76505l60541,76505r,19545l,96050,,xe" fillcolor="#4965a0" stroked="f">
                        <v:path arrowok="t" o:connecttype="custom" o:connectlocs="0,0;21222,0;21222,76505;60541,76505;60541,96050;0,96050;0,0" o:connectangles="0,0,0,0,0,0,0" textboxrect="0,0,60541,96050"/>
                      </v:shape>
                      <v:shape id="Shape 295" o:spid="_x0000_s1096" style="position:absolute;left:19989;top:1955;width:212;height:960;visibility:visible;mso-wrap-style:square;v-text-anchor:top" coordsize="21222,960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Vbk8UA&#10;AADcAAAADwAAAGRycy9kb3ducmV2LnhtbESPzWrDQAyE74W+w6JCbs26OZjWycaE0JrQQyE/+Cy8&#10;im3s1brejeO+fXUo9CYxo5lPm3x2vZpoDK1nAy/LBBRx5W3LtYHL+eP5FVSIyBZ7z2TghwLk28eH&#10;DWbW3/lI0ynWSkI4ZGigiXHItA5VQw7D0g/Eol396DDKOtbajniXcNfrVZKk2mHL0tDgQPuGqu50&#10;cwamguuy+A5vRdnH9+p4Tr+68tOYxdO8W4OKNMd/89/1wQp+KvjyjEygt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tVuTxQAAANwAAAAPAAAAAAAAAAAAAAAAAJgCAABkcnMv&#10;ZG93bnJldi54bWxQSwUGAAAAAAQABAD1AAAAigMAAAAA&#10;" path="m,l21222,r,96050l,96050,,e" fillcolor="#4965a0" stroked="f">
                        <v:path arrowok="t" o:connecttype="custom" o:connectlocs="0,0;21222,0;21222,96050;0,96050;0,0" o:connectangles="0,0,0,0,0" textboxrect="0,0,21222,96050"/>
                      </v:shape>
                      <v:shape id="Shape 77" o:spid="_x0000_s1097" style="position:absolute;left:20453;top:1930;width:868;height:1010;visibility:visible;mso-wrap-style:square;v-text-anchor:top" coordsize="86792,1009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UByMAA&#10;AADcAAAADwAAAGRycy9kb3ducmV2LnhtbERPTWvCQBC9F/wPywi91Y22xJK6iohCwVOj3qfZMQnN&#10;zobMmqT/visIvc3jfc5qM7pG9dRJ7dnAfJaAIi68rbk0cD4dXt5BSUC22HgmA78ksFlPnlaYWT/w&#10;F/V5KFUMYcnQQBVCm2ktRUUOZeZb4shdfecwRNiV2nY4xHDX6EWSpNphzbGhwpZ2FRU/+c0ZOC6b&#10;kL61g5wv+b6X1+G7vsrRmOfpuP0AFWgM/+KH+9PG+ekc7s/EC/T6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tUByMAAAADcAAAADwAAAAAAAAAAAAAAAACYAgAAZHJzL2Rvd25y&#10;ZXYueG1sUEsFBgAAAAAEAAQA9QAAAIUDAAAAAA==&#10;" path="m51969,c62725,,76340,3658,84493,14097l68173,27394c63957,22377,57823,19533,49936,19533v-16052,,-27902,13017,-27902,30924c22034,68364,33884,81381,49250,81381v8573,,15507,-3797,19863,-10299l86792,84239c78765,95644,65163,100927,51969,100927,21908,100927,,81255,,50457,,19660,21908,,51969,xe" fillcolor="#4965a0" stroked="f">
                        <v:path arrowok="t" o:connecttype="custom" o:connectlocs="51969,0;84493,14097;68173,27394;49936,19533;22034,50457;49250,81381;69113,71082;86792,84239;51969,100927;0,50457;51969,0" o:connectangles="0,0,0,0,0,0,0,0,0,0,0" textboxrect="0,0,86792,100927"/>
                      </v:shape>
                      <v:shape id="Shape 78" o:spid="_x0000_s1098" style="position:absolute;left:22135;top:1955;width:837;height:960;visibility:visible;mso-wrap-style:square;v-text-anchor:top" coordsize="83681,960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ljrbMIA&#10;AADcAAAADwAAAGRycy9kb3ducmV2LnhtbERPS2vCQBC+C/0PyxR6002FikRXSQVbDwWpD8TbkB2T&#10;6O5syK4m/fduQfA2H99zpvPOGnGjxleOFbwPEhDEudMVFwp222V/DMIHZI3GMSn4Iw/z2Utviql2&#10;Lf/SbRMKEUPYp6igDKFOpfR5SRb9wNXEkTu5xmKIsCmkbrCN4dbIYZKMpMWKY0OJNS1Kyi+bq1Vw&#10;zNZta6rPvfkyePn+OB/4J2Ol3l67bAIiUBee4od7peP80RD+n4kXyN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WOtswgAAANwAAAAPAAAAAAAAAAAAAAAAAJgCAABkcnMvZG93&#10;bnJldi54bWxQSwUGAAAAAAQABAD1AAAAhwMAAAAA&#10;" path="m,l21234,r,35814l62459,35814,62459,,83681,r,96037l62459,96037r,-41516l21234,54521r,41516l,96037,,xe" fillcolor="#4965a0" stroked="f">
                        <v:path arrowok="t" o:connecttype="custom" o:connectlocs="0,0;21234,0;21234,35814;62459,35814;62459,0;83681,0;83681,96037;62459,96037;62459,54521;21234,54521;21234,96037;0,96037;0,0" o:connectangles="0,0,0,0,0,0,0,0,0,0,0,0,0" textboxrect="0,0,83681,96037"/>
                      </v:shape>
                      <v:shape id="Shape 79" o:spid="_x0000_s1099" style="position:absolute;left:23246;top:1955;width:678;height:960;visibility:visible;mso-wrap-style:square;v-text-anchor:top" coordsize="67882,960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7XU5MIA&#10;AADcAAAADwAAAGRycy9kb3ducmV2LnhtbERPTWvCQBC9C/0PyxS8mU0tqE1dRYSWSE8mLfQ4ZKfZ&#10;0OxsyG6T+O/dguBtHu9ztvvJtmKg3jeOFTwlKQjiyumGawWf5dtiA8IHZI2tY1JwIQ/73cNsi5l2&#10;I59pKEItYgj7DBWYELpMSl8ZsugT1xFH7sf1FkOEfS11j2MMt61cpulKWmw4Nhjs6Gio+i3+rIKc&#10;nU+/3s1oZHmw351Zv5SnD6Xmj9PhFUSgKdzFN3eu4/zVM/w/Ey+Quy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ztdTkwgAAANwAAAAPAAAAAAAAAAAAAAAAAJgCAABkcnMvZG93&#10;bnJldi54bWxQSwUGAAAAAAQABAD1AAAAhwMAAAAA&#10;" path="m,l65443,r,19520l21222,19520r,17907l62992,37427r,19532l21222,56959r,19546l67882,76505r,19533l,96038,,xe" fillcolor="#4965a0" stroked="f">
                        <v:path arrowok="t" o:connecttype="custom" o:connectlocs="0,0;65443,0;65443,19520;21222,19520;21222,37427;62992,37427;62992,56959;21222,56959;21222,76505;67882,76505;67882,96038;0,96038;0,0" o:connectangles="0,0,0,0,0,0,0,0,0,0,0,0,0" textboxrect="0,0,67882,96038"/>
                      </v:shape>
                      <v:shape id="Shape 80" o:spid="_x0000_s1100" style="position:absolute;left:24101;top:1955;width:498;height:960;visibility:visible;mso-wrap-style:square;v-text-anchor:top" coordsize="49860,960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PbFMAA&#10;AADcAAAADwAAAGRycy9kb3ducmV2LnhtbERP3WrCMBS+F/YO4Qx2p8lqKaMzihsM9EaY7gEOzVlT&#10;bE5Kkmp9+0UQdnc+vt+z2kyuFxcKsfOs4XWhQBA33nTcavg5fc3fQMSEbLD3TBpuFGGzfpqtsDb+&#10;yt90OaZW5BCONWqwKQ21lLGx5DAu/ECcuV8fHKYMQytNwGsOd70slKqkw45zg8WBPi015+PoNKhS&#10;hUNBVTHeGlvIsVz6jz1r/fI8bd9BJJrSv/jh3pk8vyrh/ky+QK7/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VPbFMAAAADcAAAADwAAAAAAAAAAAAAAAACYAgAAZHJzL2Rvd25y&#10;ZXYueG1sUEsFBgAAAAAEAAQA9QAAAIUDAAAAAA==&#10;" path="m41630,r8230,l49860,28133r-76,-193l38100,57798r11760,l49860,75705r-18440,l23393,96050,,96050,41630,xe" fillcolor="#4965a0" stroked="f">
                        <v:path arrowok="t" o:connecttype="custom" o:connectlocs="41630,0;49860,0;49860,28133;49784,27940;38100,57798;49860,57798;49860,75705;31420,75705;23393,96050;0,96050;41630,0" o:connectangles="0,0,0,0,0,0,0,0,0,0,0" textboxrect="0,0,49860,96050"/>
                      </v:shape>
                      <v:shape id="Shape 81" o:spid="_x0000_s1101" style="position:absolute;left:24599;top:1955;width:512;height:960;visibility:visible;mso-wrap-style:square;v-text-anchor:top" coordsize="51219,960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DGUhMMA&#10;AADcAAAADwAAAGRycy9kb3ducmV2LnhtbERPS2vCQBC+F/wPywi91Y0WpURXUduAHnrwgecxOybR&#10;7OySXWP677tCobf5+J4zW3SmFi01vrKsYDhIQBDnVldcKDgesrcPED4ga6wtk4If8rCY915mmGr7&#10;4B21+1CIGMI+RQVlCC6V0uclGfQD64gjd7GNwRBhU0jd4COGm1qOkmQiDVYcG0p0tC4pv+3vRsH1&#10;s7ivTpnbfPnze3bbfbsxt1ulXvvdcgoiUBf+xX/ujY7zJ2N4PhMvkPN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DGUhMMAAADcAAAADwAAAAAAAAAAAAAAAACYAgAAZHJzL2Rv&#10;d25yZXYueG1sUEsFBgAAAAAEAAQA9QAAAIgDAAAAAA==&#10;" path="m,l9322,,51219,96050r-23939,l18986,75705,,75705,,57798r11760,l,28133,,xe" fillcolor="#4965a0" stroked="f">
                        <v:path arrowok="t" o:connecttype="custom" o:connectlocs="0,0;9322,0;51219,96050;27280,96050;18986,75705;0,75705;0,57798;11760,57798;0,28133;0,0" o:connectangles="0,0,0,0,0,0,0,0,0,0" textboxrect="0,0,51219,96050"/>
                      </v:shape>
                      <v:shape id="Shape 82" o:spid="_x0000_s1102" style="position:absolute;left:25308;top:1955;width:605;height:960;visibility:visible;mso-wrap-style:square;v-text-anchor:top" coordsize="60541,960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5oWucIA&#10;AADcAAAADwAAAGRycy9kb3ducmV2LnhtbERPTWsCMRC9F/wPYQRvNauWRVajiFbw4qHbHvQ2bMZk&#10;cTNZNum6/vumUOhtHu9z1tvBNaKnLtSeFcymGQjiyuuajYKvz+PrEkSIyBobz6TgSQG2m9HLGgvt&#10;H/xBfRmNSCEcClRgY2wLKUNlyWGY+pY4cTffOYwJdkbqDh8p3DVynmW5dFhzarDY0t5SdS+/nYL3&#10;42xxOdNbv9+V5yvbzJSH1ig1GQ+7FYhIQ/wX/7lPOs3Pc/h9Jl0gN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Pmha5wgAAANwAAAAPAAAAAAAAAAAAAAAAAJgCAABkcnMvZG93&#10;bnJldi54bWxQSwUGAAAAAAQABAD1AAAAhwMAAAAA&#10;" path="m,l21222,r,76505l60541,76505r,19545l,96050,,xe" fillcolor="#4965a0" stroked="f">
                        <v:path arrowok="t" o:connecttype="custom" o:connectlocs="0,0;21222,0;21222,76505;60541,76505;60541,96050;0,96050;0,0" o:connectangles="0,0,0,0,0,0,0" textboxrect="0,0,60541,96050"/>
                      </v:shape>
                      <v:shape id="Shape 83" o:spid="_x0000_s1103" style="position:absolute;left:26014;top:1955;width:762;height:960;visibility:visible;mso-wrap-style:square;v-text-anchor:top" coordsize="76200,960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IQMS8AA&#10;AADcAAAADwAAAGRycy9kb3ducmV2LnhtbERPy6rCMBDdX/AfwgjurqkurFSjiCC60As+10MzttVm&#10;UppY69/fCIK7OZznTOetKUVDtSssKxj0IxDEqdUFZwpOx9XvGITzyBpLy6TgRQ7ms87PFBNtn7yn&#10;5uAzEULYJagg975KpHRpTgZd31bEgbva2qAPsM6krvEZwk0ph1E0kgYLDg05VrTMKb0fHkbBX7z1&#10;u2Y9vJW0iIvzxblTcx8r1eu2iwkIT63/ij/ujQ7zRzG8nwkXyNk/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IQMS8AAAADcAAAADwAAAAAAAAAAAAAAAACYAgAAZHJzL2Rvd25y&#10;ZXYueG1sUEsFBgAAAAAEAAQA9QAAAIUDAAAAAA==&#10;" path="m,l76200,r,18707l48704,18707r,77331l27483,96038r,-77331l,18707,,xe" fillcolor="#4965a0" stroked="f">
                        <v:path arrowok="t" o:connecttype="custom" o:connectlocs="0,0;76200,0;76200,18707;48704,18707;48704,96038;27483,96038;27483,18707;0,18707;0,0" o:connectangles="0,0,0,0,0,0,0,0,0" textboxrect="0,0,76200,96038"/>
                      </v:shape>
                      <v:shape id="Shape 84" o:spid="_x0000_s1104" style="position:absolute;left:27013;top:1955;width:837;height:960;visibility:visible;mso-wrap-style:square;v-text-anchor:top" coordsize="83680,960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EsrsUA&#10;AADcAAAADwAAAGRycy9kb3ducmV2LnhtbESPT0/DMAzF70j7DpEncWPpQNpot2zakPhz4UAZO1uN&#10;aSoap0pCV749PiBxs/We3/t5u598r0aKqQtsYLkoQBE3wXbcGji9P97cg0oZ2WIfmAz8UIL9bna1&#10;xcqGC7/RWOdWSQinCg24nIdK69Q48pgWYSAW7TNEj1nW2Gob8SLhvte3RbHSHjuWBocDPThqvupv&#10;b+BQRnf3dCpzMT43rx9TvT6Xx7Ux1/PpsAGVacr/5r/rFyv4K6GVZ2QCvfs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MSyuxQAAANwAAAAPAAAAAAAAAAAAAAAAAJgCAABkcnMv&#10;ZG93bnJldi54bWxQSwUGAAAAAAQABAD1AAAAigMAAAAA&#10;" path="m,l21234,r,35814l62459,35814,62459,,83680,r,96037l62459,96037r,-41516l21234,54521r,41516l,96037,,xe" fillcolor="#4965a0" stroked="f">
                        <v:path arrowok="t" o:connecttype="custom" o:connectlocs="0,0;21234,0;21234,35814;62459,35814;62459,0;83680,0;83680,96037;62459,96037;62459,54521;21234,54521;21234,96037;0,96037;0,0" o:connectangles="0,0,0,0,0,0,0,0,0,0,0,0,0" textboxrect="0,0,83680,96037"/>
                      </v:shape>
                      <v:shape id="Shape 85" o:spid="_x0000_s1105" style="position:absolute;left:14334;top:2383;width:282;height:546;visibility:visible;mso-wrap-style:square;v-text-anchor:top" coordsize="28181,545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pUBM8AA&#10;AADcAAAADwAAAGRycy9kb3ducmV2LnhtbERPTWvCQBC9F/wPywi91Y05iEZXEVGQ9lRt8TpkxySY&#10;mQ3ZVdd/7xYK3ubxPmexityqG/W+cWJgPMpAkZTONlIZ+DnuPqagfECx2DohAw/ysFoO3hZYWHeX&#10;b7odQqVSiPgCDdQhdIXWvqyJ0Y9cR5K4s+sZQ4J9pW2P9xTOrc6zbKIZG0kNNXa0qam8HK5sYDs7&#10;YZx+5eybbvf7uXd55Asb8z6M6zmoQDG8xP/uvU3zJzP4eyZdoJd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pUBM8AAAADcAAAADwAAAAAAAAAAAAAAAACYAgAAZHJzL2Rvd25y&#10;ZXYueG1sUEsFBgAAAAAEAAQA9QAAAIUDAAAAAA==&#10;" path="m28181,r,15354l19503,19099v-1954,2243,-2955,5227,-2955,8193c16548,30251,17549,33232,19503,35474r8678,3743l28181,54584,7966,46868c2962,42021,,35198,,27292,,19374,2962,12550,7966,7707l28181,xe" fillcolor="#4965a0" stroked="f">
                        <v:path arrowok="t" o:connecttype="custom" o:connectlocs="28181,0;28181,15354;19503,19099;16548,27292;19503,35474;28181,39217;28181,54584;7966,46868;0,27292;7966,7707;28181,0" o:connectangles="0,0,0,0,0,0,0,0,0,0,0" textboxrect="0,0,28181,54584"/>
                      </v:shape>
                      <v:shape id="Shape 86" o:spid="_x0000_s1106" style="position:absolute;left:14616;top:2383;width:282;height:546;visibility:visible;mso-wrap-style:square;v-text-anchor:top" coordsize="28182,545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jvIsUA&#10;AADcAAAADwAAAGRycy9kb3ducmV2LnhtbESPQWvCQBCF74X+h2UKvdWNpahEV5GKYOmpxoPHMTsm&#10;wezskl1j6q/vHITeZnhv3vtmsRpcq3rqYuPZwHiUgSIuvW24MnAotm8zUDEhW2w9k4FfirBaPj8t&#10;MLf+xj/U71OlJIRjjgbqlEKudSxrchhHPhCLdvadwyRrV2nb4U3CXavfs2yiHTYsDTUG+qypvOyv&#10;zsAmULE7+OJ+P31tAn5M++N3PBvz+jKs56ASDenf/LjeWcGfCr48IxPo5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KO8ixQAAANwAAAAPAAAAAAAAAAAAAAAAAJgCAABkcnMv&#10;ZG93bnJldi54bWxQSwUGAAAAAAQABAD1AAAAigMAAAAA&#10;" path="m,c16332,,28182,11455,28182,27292,28182,43104,16332,54584,,54584l,39217v7633,,11633,-6007,11633,-11925c11633,21361,7633,15354,,15354l,xe" fillcolor="#4965a0" stroked="f">
                        <v:path arrowok="t" o:connecttype="custom" o:connectlocs="0,0;28182,27292;0,54584;0,54584;0,39217;0,39217;11633,27292;0,15354;0,15354;0,0;0,0" o:connectangles="0,0,0,0,0,0,0,0,0,0,0" textboxrect="0,0,28182,54584"/>
                      </v:shape>
                      <v:shape id="Shape 87" o:spid="_x0000_s1107" style="position:absolute;left:15025;top:2110;width:399;height:807;visibility:visible;mso-wrap-style:square;v-text-anchor:top" coordsize="39891,807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2A4v8EA&#10;AADcAAAADwAAAGRycy9kb3ducmV2LnhtbERPTYvCMBC9C/sfwizsTdMKW0s1iohdhD1ZRa9DM7bF&#10;ZlKaqN1/vxEEb/N4n7NYDaYVd+pdY1lBPIlAEJdWN1wpOB7ycQrCeWSNrWVS8EcOVsuP0QIzbR+8&#10;p3vhKxFC2GWooPa+y6R0ZU0G3cR2xIG72N6gD7CvpO7xEcJNK6dRlEiDDYeGGjva1FRei5tRUO1+&#10;9c9tne+TbXrWRfLd5PFpo9TX57Ceg/A0+Lf45d7pMH8Ww/OZcIFc/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NgOL/BAAAA3AAAAA8AAAAAAAAAAAAAAAAAmAIAAGRycy9kb3du&#10;cmV2LnhtbFBLBQYAAAAABAAEAPUAAACGAwAAAAA=&#10;" path="m29871,v2895,,5499,241,7988,737l39891,1143,38722,16053r-2654,-635c34709,15088,33224,14783,31661,14783v-4051,,-5296,1740,-5296,7468l26365,28524r10999,l37364,43307r-10999,l26365,80734r-16548,l9817,43307,,43307,,28524r9817,l9817,24130c9817,12192,12192,,29871,xe" fillcolor="#4965a0" stroked="f">
                        <v:path arrowok="t" o:connecttype="custom" o:connectlocs="29871,0;37859,737;39891,1143;38722,16053;36068,15418;31661,14783;26365,22251;26365,28524;37364,28524;37364,43307;26365,43307;26365,80734;9817,80734;9817,43307;0,43307;0,28524;9817,28524;9817,24130;29871,0" o:connectangles="0,0,0,0,0,0,0,0,0,0,0,0,0,0,0,0,0,0,0" textboxrect="0,0,39891,80734"/>
                      </v:shape>
                      <v:shape id="Shape 296" o:spid="_x0000_s1108" style="position:absolute;left:13278;width:97;height:3366;visibility:visible;mso-wrap-style:square;v-text-anchor:top" coordsize="9703,3366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r3OCsQA&#10;AADcAAAADwAAAGRycy9kb3ducmV2LnhtbERPS2sCMRC+F/ofwgheSs0q+FqNUgRBbC/aIngbN+Pu&#10;4mYSNtFd/fVNQehtPr7nzJetqcSNal9aVtDvJSCIM6tLzhX8fK/fJyB8QNZYWSYFd/KwXLy+zDHV&#10;tuEd3fYhFzGEfYoKihBcKqXPCjLoe9YRR+5sa4MhwjqXusYmhptKDpJkJA2WHBsKdLQqKLvsr0bB&#10;8TE8NIftKZtO3NSNP1dfb1v0SnU77ccMRKA2/Iuf7o2O88cD+HsmXiA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a9zgrEAAAA3AAAAA8AAAAAAAAAAAAAAAAAmAIAAGRycy9k&#10;b3ducmV2LnhtbFBLBQYAAAAABAAEAPUAAACJAwAAAAA=&#10;" path="m,l9703,r,336614l,336614,,e" fillcolor="#4965a0" stroked="f">
                        <v:path arrowok="t" o:connecttype="custom" o:connectlocs="0,0;9703,0;9703,336614;0,336614;0,0" o:connectangles="0,0,0,0,0" textboxrect="0,0,9703,336614"/>
                      </v:shape>
                    </v:group>
                  </w:pict>
                </mc:Fallback>
              </mc:AlternateContent>
            </w:r>
          </w:p>
        </w:tc>
        <w:tc>
          <w:tcPr>
            <w:tcW w:w="397" w:type="dxa"/>
          </w:tcPr>
          <w:p w14:paraId="38053EA6" w14:textId="45BD3AD8" w:rsidR="001B3C0E" w:rsidRDefault="001B3C0E"/>
        </w:tc>
        <w:tc>
          <w:tcPr>
            <w:tcW w:w="3843" w:type="dxa"/>
          </w:tcPr>
          <w:tbl>
            <w:tblPr>
              <w:tblStyle w:val="TableLayout"/>
              <w:tblW w:w="5000" w:type="pct"/>
              <w:tblLayout w:type="fixed"/>
              <w:tblLook w:val="04A0" w:firstRow="1" w:lastRow="0" w:firstColumn="1" w:lastColumn="0" w:noHBand="0" w:noVBand="1"/>
            </w:tblPr>
            <w:tblGrid>
              <w:gridCol w:w="3843"/>
            </w:tblGrid>
            <w:tr w:rsidR="001B3C0E" w14:paraId="580FABBA" w14:textId="77777777">
              <w:trPr>
                <w:trHeight w:hRule="exact" w:val="7920"/>
              </w:trPr>
              <w:tc>
                <w:tcPr>
                  <w:tcW w:w="5000" w:type="pct"/>
                </w:tcPr>
                <w:p w14:paraId="3C413D26" w14:textId="7EF6AAB9" w:rsidR="001B3C0E" w:rsidRDefault="00C63F16">
                  <w:pPr>
                    <w:pStyle w:val="Heading1"/>
                  </w:pPr>
                  <w:r>
                    <w:t>Who We Are</w:t>
                  </w:r>
                </w:p>
                <w:p w14:paraId="2DD3A24A" w14:textId="77777777" w:rsidR="001B3C0E" w:rsidRDefault="00C63F16">
                  <w:pPr>
                    <w:pStyle w:val="Heading2"/>
                  </w:pPr>
                  <w:r>
                    <w:t>About Us</w:t>
                  </w:r>
                </w:p>
                <w:p w14:paraId="2B05AF4D" w14:textId="132A9F41" w:rsidR="001B3C0E" w:rsidRDefault="00461FB0">
                  <w:r>
                    <w:t xml:space="preserve">We are conducting a study to expand knowledge about the living conditions, health, and mobility of residents in Rio das Pedras. We intend to understand the day-to-day living situations and routines or residents in order to understand the public health drivers the affect health. We wish to capture how residents utilize space and access services within and outside of the favela to better inform future interventions and projects in the area to optimize health. </w:t>
                  </w:r>
                </w:p>
                <w:p w14:paraId="1422DC37" w14:textId="77777777" w:rsidR="001B3C0E" w:rsidRDefault="00C63F16">
                  <w:pPr>
                    <w:pStyle w:val="Heading2"/>
                  </w:pPr>
                  <w:r>
                    <w:t>Contact Us</w:t>
                  </w:r>
                </w:p>
                <w:p w14:paraId="1866E926" w14:textId="1B92F8C2" w:rsidR="001B3C0E" w:rsidRDefault="00C63F16">
                  <w:r>
                    <w:t xml:space="preserve">Phone: </w:t>
                  </w:r>
                  <w:r w:rsidR="00000A4D" w:rsidRPr="00000A4D">
                    <w:t>(21) 3836-1100 or 3836-1113</w:t>
                  </w:r>
                  <w:r>
                    <w:br/>
                    <w:t xml:space="preserve">Email: </w:t>
                  </w:r>
                  <w:hyperlink r:id="rId8" w:history="1">
                    <w:r w:rsidR="00000A4D" w:rsidRPr="00000A4D">
                      <w:rPr>
                        <w:rStyle w:val="Hyperlink"/>
                      </w:rPr>
                      <w:t>gl2225@columbia.edu</w:t>
                    </w:r>
                  </w:hyperlink>
                  <w:r w:rsidR="00000A4D" w:rsidRPr="00000A4D">
                    <w:t xml:space="preserve"> or </w:t>
                  </w:r>
                  <w:hyperlink r:id="rId9" w:history="1">
                    <w:r w:rsidR="00000A4D" w:rsidRPr="00000A4D">
                      <w:rPr>
                        <w:rStyle w:val="Hyperlink"/>
                      </w:rPr>
                      <w:t>carvalho@fiocruz.br</w:t>
                    </w:r>
                  </w:hyperlink>
                  <w:r>
                    <w:br/>
                  </w:r>
                </w:p>
                <w:p w14:paraId="3F0B0F00" w14:textId="6B58425F" w:rsidR="0031740D" w:rsidRDefault="0031740D"/>
                <w:p w14:paraId="264B55AF" w14:textId="2D77C030" w:rsidR="0031740D" w:rsidRDefault="0031740D"/>
                <w:p w14:paraId="31578AA7" w14:textId="4FCE76B6" w:rsidR="0031740D" w:rsidRDefault="00174E1F">
                  <w:r>
                    <w:rPr>
                      <w:noProof/>
                      <w:lang w:eastAsia="en-US"/>
                    </w:rPr>
                    <mc:AlternateContent>
                      <mc:Choice Requires="wps">
                        <w:drawing>
                          <wp:anchor distT="0" distB="0" distL="114300" distR="114300" simplePos="0" relativeHeight="251736064" behindDoc="0" locked="0" layoutInCell="1" allowOverlap="1" wp14:anchorId="66FC0C9E" wp14:editId="04155BEA">
                            <wp:simplePos x="0" y="0"/>
                            <wp:positionH relativeFrom="column">
                              <wp:posOffset>951409</wp:posOffset>
                            </wp:positionH>
                            <wp:positionV relativeFrom="paragraph">
                              <wp:posOffset>192801</wp:posOffset>
                            </wp:positionV>
                            <wp:extent cx="1959392" cy="801611"/>
                            <wp:effectExtent l="0" t="0" r="22225" b="17780"/>
                            <wp:wrapNone/>
                            <wp:docPr id="12" name="Text Box 12"/>
                            <wp:cNvGraphicFramePr/>
                            <a:graphic xmlns:a="http://schemas.openxmlformats.org/drawingml/2006/main">
                              <a:graphicData uri="http://schemas.microsoft.com/office/word/2010/wordprocessingShape">
                                <wps:wsp>
                                  <wps:cNvSpPr txBox="1"/>
                                  <wps:spPr>
                                    <a:xfrm>
                                      <a:off x="0" y="0"/>
                                      <a:ext cx="1959392" cy="801611"/>
                                    </a:xfrm>
                                    <a:prstGeom prst="rect">
                                      <a:avLst/>
                                    </a:prstGeom>
                                    <a:solidFill>
                                      <a:srgbClr val="CCCCFF">
                                        <a:alpha val="52941"/>
                                      </a:srgb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F2372B1" w14:textId="22549F23" w:rsidR="007F2BDE" w:rsidRPr="00174E1F" w:rsidRDefault="007F2BDE" w:rsidP="007F2BDE">
                                        <w:pPr>
                                          <w:spacing w:after="0"/>
                                          <w:jc w:val="center"/>
                                          <w:rPr>
                                            <w:b/>
                                            <w:sz w:val="28"/>
                                            <w:lang w:val="pt-BR"/>
                                          </w:rPr>
                                        </w:pPr>
                                        <w:r w:rsidRPr="00174E1F">
                                          <w:rPr>
                                            <w:b/>
                                            <w:sz w:val="28"/>
                                            <w:lang w:val="pt-BR"/>
                                          </w:rPr>
                                          <w:t>N</w:t>
                                        </w:r>
                                        <w:r w:rsidRPr="00174E1F">
                                          <w:rPr>
                                            <w:rFonts w:eastAsia="Batang"/>
                                            <w:b/>
                                            <w:sz w:val="28"/>
                                            <w:lang w:val="pt-BR"/>
                                          </w:rPr>
                                          <w:t>ú</w:t>
                                        </w:r>
                                        <w:r w:rsidRPr="00174E1F">
                                          <w:rPr>
                                            <w:b/>
                                            <w:sz w:val="28"/>
                                            <w:lang w:val="pt-BR"/>
                                          </w:rPr>
                                          <w:t>cleo de Cidadania</w:t>
                                        </w:r>
                                      </w:p>
                                      <w:p w14:paraId="6F456EE2" w14:textId="15EF011E" w:rsidR="007F2BDE" w:rsidRPr="00174E1F" w:rsidRDefault="007F2BDE" w:rsidP="007F2BDE">
                                        <w:pPr>
                                          <w:spacing w:after="0"/>
                                          <w:jc w:val="center"/>
                                          <w:rPr>
                                            <w:b/>
                                            <w:sz w:val="28"/>
                                            <w:lang w:val="pt-BR"/>
                                          </w:rPr>
                                        </w:pPr>
                                        <w:r w:rsidRPr="00174E1F">
                                          <w:rPr>
                                            <w:b/>
                                            <w:sz w:val="28"/>
                                            <w:lang w:val="pt-BR"/>
                                          </w:rPr>
                                          <w:t>de</w:t>
                                        </w:r>
                                      </w:p>
                                      <w:p w14:paraId="02EB3F7B" w14:textId="0D0A8E8E" w:rsidR="007F2BDE" w:rsidRPr="00174E1F" w:rsidRDefault="007F2BDE" w:rsidP="007F2BDE">
                                        <w:pPr>
                                          <w:spacing w:after="0"/>
                                          <w:jc w:val="center"/>
                                          <w:rPr>
                                            <w:b/>
                                            <w:sz w:val="28"/>
                                            <w:lang w:val="pt-BR"/>
                                          </w:rPr>
                                        </w:pPr>
                                        <w:r w:rsidRPr="00174E1F">
                                          <w:rPr>
                                            <w:b/>
                                            <w:sz w:val="28"/>
                                            <w:lang w:val="pt-BR"/>
                                          </w:rPr>
                                          <w:t>Rio das Pedras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6FC0C9E" id="_x0000_t202" coordsize="21600,21600" o:spt="202" path="m,l,21600r21600,l21600,xe">
                            <v:stroke joinstyle="miter"/>
                            <v:path gradientshapeok="t" o:connecttype="rect"/>
                          </v:shapetype>
                          <v:shape id="Text Box 12" o:spid="_x0000_s1026" type="#_x0000_t202" style="position:absolute;margin-left:74.9pt;margin-top:15.2pt;width:154.3pt;height:63.1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" fillcolor="#ccf" strokeweight=".5pt">
                            <v:fill opacity="34695f"/>
                            <v:textbox>
                              <w:txbxContent>
                                <w:p w14:paraId="4F2372B1" w14:textId="22549F23" w:rsidR="007F2BDE" w:rsidRPr="00174E1F" w:rsidRDefault="007F2BDE" w:rsidP="007F2BDE">
                                  <w:pPr>
                                    <w:spacing w:after="0"/>
                                    <w:jc w:val="center"/>
                                    <w:rPr>
                                      <w:b/>
                                      <w:sz w:val="28"/>
                                      <w:lang w:val="pt-BR"/>
                                    </w:rPr>
                                  </w:pPr>
                                  <w:r w:rsidRPr="00174E1F">
                                    <w:rPr>
                                      <w:b/>
                                      <w:sz w:val="28"/>
                                      <w:lang w:val="pt-BR"/>
                                    </w:rPr>
                                    <w:t>N</w:t>
                                  </w:r>
                                  <w:r w:rsidRPr="00174E1F">
                                    <w:rPr>
                                      <w:rFonts w:eastAsia="Batang"/>
                                      <w:b/>
                                      <w:sz w:val="28"/>
                                      <w:lang w:val="pt-BR"/>
                                    </w:rPr>
                                    <w:t>ú</w:t>
                                  </w:r>
                                  <w:r w:rsidRPr="00174E1F">
                                    <w:rPr>
                                      <w:b/>
                                      <w:sz w:val="28"/>
                                      <w:lang w:val="pt-BR"/>
                                    </w:rPr>
                                    <w:t>cleo de Cidadania</w:t>
                                  </w:r>
                                </w:p>
                                <w:p w14:paraId="6F456EE2" w14:textId="15EF011E" w:rsidR="007F2BDE" w:rsidRPr="00174E1F" w:rsidRDefault="007F2BDE" w:rsidP="007F2BDE">
                                  <w:pPr>
                                    <w:spacing w:after="0"/>
                                    <w:jc w:val="center"/>
                                    <w:rPr>
                                      <w:b/>
                                      <w:sz w:val="28"/>
                                      <w:lang w:val="pt-BR"/>
                                    </w:rPr>
                                  </w:pPr>
                                  <w:r w:rsidRPr="00174E1F">
                                    <w:rPr>
                                      <w:b/>
                                      <w:sz w:val="28"/>
                                      <w:lang w:val="pt-BR"/>
                                    </w:rPr>
                                    <w:t>de</w:t>
                                  </w:r>
                                </w:p>
                                <w:p w14:paraId="02EB3F7B" w14:textId="0D0A8E8E" w:rsidR="007F2BDE" w:rsidRPr="00174E1F" w:rsidRDefault="007F2BDE" w:rsidP="007F2BDE">
                                  <w:pPr>
                                    <w:spacing w:after="0"/>
                                    <w:jc w:val="center"/>
                                    <w:rPr>
                                      <w:b/>
                                      <w:sz w:val="28"/>
                                      <w:lang w:val="pt-BR"/>
                                    </w:rPr>
                                  </w:pPr>
                                  <w:r w:rsidRPr="00174E1F">
                                    <w:rPr>
                                      <w:b/>
                                      <w:sz w:val="28"/>
                                      <w:lang w:val="pt-BR"/>
                                    </w:rPr>
                                    <w:t>Rio das Pedras</w:t>
                                  </w:r>
                                </w:p>
                              </w:txbxContent>
                            </v:textbox>
                          </v:shape>
                        </w:pict>
                      </mc:Fallback>
                    </mc:AlternateContent>
                  </w:r>
                  <w:r w:rsidR="007F2BDE">
                    <w:rPr>
                      <w:noProof/>
                      <w:lang w:eastAsia="en-US"/>
                    </w:rPr>
                    <w:drawing>
                      <wp:anchor distT="0" distB="0" distL="114300" distR="114300" simplePos="0" relativeHeight="251731968" behindDoc="1" locked="0" layoutInCell="1" allowOverlap="1" wp14:anchorId="2DBDA1E7" wp14:editId="5861F3F6">
                        <wp:simplePos x="0" y="0"/>
                        <wp:positionH relativeFrom="column">
                          <wp:posOffset>20320</wp:posOffset>
                        </wp:positionH>
                        <wp:positionV relativeFrom="page">
                          <wp:posOffset>5016500</wp:posOffset>
                        </wp:positionV>
                        <wp:extent cx="927735" cy="792480"/>
                        <wp:effectExtent l="19050" t="19050" r="24765" b="26670"/>
                        <wp:wrapTight wrapText="bothSides">
                          <wp:wrapPolygon edited="0">
                            <wp:start x="-444" y="-519"/>
                            <wp:lineTo x="-444" y="21808"/>
                            <wp:lineTo x="21733" y="21808"/>
                            <wp:lineTo x="21733" y="-519"/>
                            <wp:lineTo x="-444" y="-519"/>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rotWithShape="1">
                                <a:blip r:embed="rId10">
                                  <a:extLst>
                                    <a:ext uri="{28A0092B-C50C-407E-A947-70E740481C1C}">
                                      <a14:useLocalDpi xmlns:a14="http://schemas.microsoft.com/office/drawing/2010/main" val="0"/>
                                    </a:ext>
                                  </a:extLst>
                                </a:blip>
                                <a:srcRect l="1239" r="61829"/>
                                <a:stretch/>
                              </pic:blipFill>
                              <pic:spPr bwMode="auto">
                                <a:xfrm>
                                  <a:off x="0" y="0"/>
                                  <a:ext cx="927735" cy="79248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66F01FD" w14:textId="77777777" w:rsidR="00AF168A" w:rsidRDefault="00AF168A"/>
                <w:p w14:paraId="5A8C6BC8" w14:textId="77777777" w:rsidR="00AF168A" w:rsidRDefault="00AF168A"/>
              </w:tc>
            </w:tr>
            <w:tr w:rsidR="001B3C0E" w14:paraId="4DC4D302" w14:textId="77777777">
              <w:trPr>
                <w:trHeight w:hRule="exact" w:val="2880"/>
              </w:trPr>
              <w:tc>
                <w:tcPr>
                  <w:tcW w:w="5000" w:type="pct"/>
                  <w:vAlign w:val="bottom"/>
                </w:tcPr>
                <w:p w14:paraId="6C3BD0C4" w14:textId="06A3FECC" w:rsidR="001B3C0E" w:rsidRDefault="001B3C0E"/>
              </w:tc>
            </w:tr>
          </w:tbl>
          <w:p w14:paraId="12DFCB78" w14:textId="77777777" w:rsidR="001B3C0E" w:rsidRDefault="001B3C0E"/>
        </w:tc>
        <w:tc>
          <w:tcPr>
            <w:tcW w:w="720" w:type="dxa"/>
          </w:tcPr>
          <w:p w14:paraId="2E8D88F8" w14:textId="6D5ACF45" w:rsidR="001B3C0E" w:rsidRDefault="001B3C0E"/>
        </w:tc>
        <w:tc>
          <w:tcPr>
            <w:tcW w:w="720" w:type="dxa"/>
          </w:tcPr>
          <w:p w14:paraId="06CC6BC9" w14:textId="240FD239" w:rsidR="001B3C0E" w:rsidRDefault="001B3C0E"/>
        </w:tc>
        <w:tc>
          <w:tcPr>
            <w:tcW w:w="3851" w:type="dxa"/>
          </w:tcPr>
          <w:tbl>
            <w:tblPr>
              <w:tblStyle w:val="TableLayout"/>
              <w:tblW w:w="3987" w:type="dxa"/>
              <w:tblLayout w:type="fixed"/>
              <w:tblLook w:val="04A0" w:firstRow="1" w:lastRow="0" w:firstColumn="1" w:lastColumn="0" w:noHBand="0" w:noVBand="1"/>
            </w:tblPr>
            <w:tblGrid>
              <w:gridCol w:w="3987"/>
            </w:tblGrid>
            <w:tr w:rsidR="001B3C0E" w14:paraId="6DC8EABE" w14:textId="77777777" w:rsidTr="0032379B">
              <w:trPr>
                <w:trHeight w:hRule="exact" w:val="5760"/>
              </w:trPr>
              <w:sdt>
                <w:sdtPr>
                  <w:rPr>
                    <w:noProof/>
                    <w:lang w:eastAsia="en-US"/>
                  </w:rPr>
                  <w:id w:val="-1297910721"/>
                  <w:picture/>
                </w:sdtPr>
                <w:sdtEndPr/>
                <w:sdtContent>
                  <w:tc>
                    <w:tcPr>
                      <w:tcW w:w="5000" w:type="pct"/>
                    </w:tcPr>
                    <w:p w14:paraId="6B4FC1C1" w14:textId="0579F73A" w:rsidR="001B3C0E" w:rsidRDefault="00F8525D">
                      <w:r>
                        <w:rPr>
                          <w:noProof/>
                          <w:lang w:eastAsia="en-US"/>
                        </w:rPr>
                        <w:drawing>
                          <wp:inline distT="0" distB="0" distL="0" distR="0" wp14:anchorId="330E0DDD" wp14:editId="0D6D0429">
                            <wp:extent cx="2429142" cy="3611301"/>
                            <wp:effectExtent l="19050" t="19050" r="28575" b="273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DPpic2.png"/>
                                    <pic:cNvPicPr/>
                                  </pic:nvPicPr>
                                  <pic:blipFill rotWithShape="1">
                                    <a:blip r:embed="rId11">
                                      <a:extLst>
                                        <a:ext uri="{28A0092B-C50C-407E-A947-70E740481C1C}">
                                          <a14:useLocalDpi xmlns:a14="http://schemas.microsoft.com/office/drawing/2010/main" val="0"/>
                                        </a:ext>
                                      </a:extLst>
                                    </a:blip>
                                    <a:srcRect l="27879" t="23371" r="30837" b="1350"/>
                                    <a:stretch/>
                                  </pic:blipFill>
                                  <pic:spPr bwMode="auto">
                                    <a:xfrm>
                                      <a:off x="0" y="0"/>
                                      <a:ext cx="2461070" cy="365876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tc>
                </w:sdtContent>
              </w:sdt>
            </w:tr>
            <w:tr w:rsidR="001B3C0E" w14:paraId="3CC6C707" w14:textId="77777777" w:rsidTr="0032379B">
              <w:trPr>
                <w:trHeight w:hRule="exact" w:val="360"/>
              </w:trPr>
              <w:tc>
                <w:tcPr>
                  <w:tcW w:w="5000" w:type="pct"/>
                </w:tcPr>
                <w:p w14:paraId="4FE26EF0" w14:textId="77777777" w:rsidR="001B3C0E" w:rsidRDefault="001B3C0E"/>
              </w:tc>
            </w:tr>
            <w:tr w:rsidR="001B3C0E" w14:paraId="700FFC5E" w14:textId="77777777" w:rsidTr="0032379B">
              <w:trPr>
                <w:trHeight w:hRule="exact" w:val="3240"/>
              </w:trPr>
              <w:sdt>
                <w:sdtPr>
                  <w:alias w:val="Company"/>
                  <w:tag w:val=""/>
                  <w:id w:val="1477263083"/>
                  <w:placeholder>
                    <w:docPart w:val="5E3EE1A05A4E47DCB480CDDCCB18ADF9"/>
                  </w:placeholder>
                  <w:dataBinding w:prefixMappings="xmlns:ns0='http://schemas.openxmlformats.org/officeDocument/2006/extended-properties' " w:xpath="/ns0:Properties[1]/ns0:Company[1]" w:storeItemID="{6668398D-A668-4E3E-A5EB-62B293D839F1}"/>
                  <w:text/>
                </w:sdtPr>
                <w:sdtEndPr/>
                <w:sdtContent>
                  <w:tc>
                    <w:tcPr>
                      <w:tcW w:w="5000" w:type="pct"/>
                      <w:shd w:val="clear" w:color="auto" w:fill="03A996" w:themeFill="accent1"/>
                    </w:tcPr>
                    <w:p w14:paraId="30CE2937" w14:textId="636B6629" w:rsidR="001B3C0E" w:rsidRDefault="00000A4D" w:rsidP="00000A4D">
                      <w:pPr>
                        <w:pStyle w:val="Title"/>
                      </w:pPr>
                      <w:r>
                        <w:t>Rio das pedras: a community health diagnosis</w:t>
                      </w:r>
                    </w:p>
                  </w:tc>
                </w:sdtContent>
              </w:sdt>
            </w:tr>
            <w:tr w:rsidR="001B3C0E" w14:paraId="45109C6A" w14:textId="77777777" w:rsidTr="0032379B">
              <w:trPr>
                <w:trHeight w:hRule="exact" w:val="1440"/>
              </w:trPr>
              <w:tc>
                <w:tcPr>
                  <w:tcW w:w="5000" w:type="pct"/>
                  <w:shd w:val="clear" w:color="auto" w:fill="03A996" w:themeFill="accent1"/>
                  <w:vAlign w:val="bottom"/>
                </w:tcPr>
                <w:p w14:paraId="305196BD" w14:textId="72C867B4" w:rsidR="001B3C0E" w:rsidRDefault="00000A4D" w:rsidP="00000A4D">
                  <w:pPr>
                    <w:pStyle w:val="Subtitle"/>
                  </w:pPr>
                  <w:r>
                    <w:t>New methodologies to assess the mobility of residents</w:t>
                  </w:r>
                </w:p>
              </w:tc>
            </w:tr>
          </w:tbl>
          <w:p w14:paraId="294D5A7D" w14:textId="77777777" w:rsidR="001B3C0E" w:rsidRDefault="001B3C0E"/>
        </w:tc>
      </w:tr>
    </w:tbl>
    <w:p w14:paraId="5029A9FB" w14:textId="6D89B41D" w:rsidR="001B3C0E" w:rsidRDefault="001B3C0E">
      <w:pPr>
        <w:pStyle w:val="NoSpacing"/>
      </w:pPr>
    </w:p>
    <w:tbl>
      <w:tblPr>
        <w:tblStyle w:val="TableLayout"/>
        <w:tblW w:w="14126" w:type="dxa"/>
        <w:jc w:val="center"/>
        <w:tblLayout w:type="fixed"/>
        <w:tblLook w:val="04A0" w:firstRow="1" w:lastRow="0" w:firstColumn="1" w:lastColumn="0" w:noHBand="0" w:noVBand="1"/>
        <w:tblDescription w:val="Brochure layout table page 2"/>
      </w:tblPr>
      <w:tblGrid>
        <w:gridCol w:w="3953"/>
        <w:gridCol w:w="733"/>
        <w:gridCol w:w="37"/>
        <w:gridCol w:w="4679"/>
        <w:gridCol w:w="20"/>
        <w:gridCol w:w="740"/>
        <w:gridCol w:w="3964"/>
      </w:tblGrid>
      <w:tr w:rsidR="001B3C0E" w14:paraId="7B325FF1" w14:textId="77777777" w:rsidTr="002854D9">
        <w:trPr>
          <w:trHeight w:hRule="exact" w:val="10995"/>
          <w:jc w:val="center"/>
        </w:trPr>
        <w:tc>
          <w:tcPr>
            <w:tcW w:w="3953" w:type="dxa"/>
          </w:tcPr>
          <w:p w14:paraId="69C0D235" w14:textId="09A09B0D" w:rsidR="0092630B" w:rsidRPr="0092630B" w:rsidRDefault="00585EF5" w:rsidP="0092630B">
            <w:pPr>
              <w:rPr>
                <w:rStyle w:val="Heading1Char"/>
                <w:rFonts w:asciiTheme="minorHAnsi" w:eastAsiaTheme="minorHAnsi" w:hAnsiTheme="minorHAnsi" w:cstheme="minorBidi"/>
                <w:b w:val="0"/>
                <w:bCs w:val="0"/>
                <w:color w:val="4D4436" w:themeColor="text2" w:themeTint="E6"/>
                <w:sz w:val="20"/>
              </w:rPr>
            </w:pPr>
            <w:r>
              <w:rPr>
                <w:noProof/>
                <w:lang w:eastAsia="en-US"/>
              </w:rPr>
              <w:lastRenderedPageBreak/>
              <w:drawing>
                <wp:inline distT="0" distB="0" distL="0" distR="0" wp14:anchorId="0586611E" wp14:editId="2A454E78">
                  <wp:extent cx="2457450" cy="3347085"/>
                  <wp:effectExtent l="19050" t="19050" r="19050" b="2476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hoto_GPS.JPG"/>
                          <pic:cNvPicPr/>
                        </pic:nvPicPr>
                        <pic:blipFill>
                          <a:blip r:embed="rId12">
                            <a:extLst>
                              <a:ext uri="{28A0092B-C50C-407E-A947-70E740481C1C}">
                                <a14:useLocalDpi xmlns:a14="http://schemas.microsoft.com/office/drawing/2010/main" val="0"/>
                              </a:ext>
                            </a:extLst>
                          </a:blip>
                          <a:stretch>
                            <a:fillRect/>
                          </a:stretch>
                        </pic:blipFill>
                        <pic:spPr>
                          <a:xfrm>
                            <a:off x="0" y="0"/>
                            <a:ext cx="2457450" cy="3347085"/>
                          </a:xfrm>
                          <a:prstGeom prst="rect">
                            <a:avLst/>
                          </a:prstGeom>
                          <a:ln>
                            <a:solidFill>
                              <a:schemeClr val="tx1"/>
                            </a:solidFill>
                          </a:ln>
                        </pic:spPr>
                      </pic:pic>
                    </a:graphicData>
                  </a:graphic>
                </wp:inline>
              </w:drawing>
            </w:r>
          </w:p>
          <w:p w14:paraId="566B3BFA" w14:textId="73D2939A" w:rsidR="0092630B" w:rsidRDefault="0092630B" w:rsidP="00B91643">
            <w:pPr>
              <w:pStyle w:val="Heading1"/>
              <w:spacing w:beforeLines="60" w:before="144"/>
              <w:ind w:right="-68"/>
              <w:rPr>
                <w:rStyle w:val="Heading1Char"/>
                <w:b/>
                <w:bCs/>
              </w:rPr>
            </w:pPr>
            <w:r>
              <w:rPr>
                <w:rStyle w:val="Heading1Char"/>
                <w:b/>
                <w:bCs/>
              </w:rPr>
              <w:t xml:space="preserve">What do I have to do? </w:t>
            </w:r>
          </w:p>
          <w:p w14:paraId="6AE8CDBE" w14:textId="77777777" w:rsidR="0092630B" w:rsidRPr="00D13264" w:rsidRDefault="0092630B" w:rsidP="00D13264">
            <w:pPr>
              <w:pStyle w:val="ListParagraph"/>
              <w:numPr>
                <w:ilvl w:val="0"/>
                <w:numId w:val="6"/>
              </w:numPr>
              <w:spacing w:line="288" w:lineRule="auto"/>
              <w:ind w:left="317" w:hanging="317"/>
              <w:rPr>
                <w:color w:val="3E3B38" w:themeColor="background2" w:themeShade="40"/>
                <w:sz w:val="20"/>
                <w:szCs w:val="20"/>
              </w:rPr>
            </w:pPr>
            <w:r w:rsidRPr="00D13264">
              <w:rPr>
                <w:color w:val="3E3B38" w:themeColor="background2" w:themeShade="40"/>
                <w:sz w:val="20"/>
                <w:szCs w:val="20"/>
              </w:rPr>
              <w:t xml:space="preserve">You have to wear it all day everyday, except when you are at home. You may take it off at home. </w:t>
            </w:r>
          </w:p>
          <w:p w14:paraId="0029EFC2" w14:textId="77777777" w:rsidR="0092630B" w:rsidRPr="00D13264" w:rsidRDefault="0092630B" w:rsidP="00D13264">
            <w:pPr>
              <w:pStyle w:val="ListParagraph"/>
              <w:numPr>
                <w:ilvl w:val="0"/>
                <w:numId w:val="6"/>
              </w:numPr>
              <w:spacing w:beforeLines="200" w:before="480" w:line="288" w:lineRule="auto"/>
              <w:ind w:left="317" w:hanging="317"/>
              <w:rPr>
                <w:color w:val="3E3B38" w:themeColor="background2" w:themeShade="40"/>
                <w:sz w:val="20"/>
                <w:szCs w:val="20"/>
              </w:rPr>
            </w:pPr>
            <w:r w:rsidRPr="00D13264">
              <w:rPr>
                <w:color w:val="3E3B38" w:themeColor="background2" w:themeShade="40"/>
                <w:sz w:val="20"/>
                <w:szCs w:val="20"/>
              </w:rPr>
              <w:t xml:space="preserve">Every night, connect the USB cable to the device and plug it into an electrical outlet so it is charged for the following day. </w:t>
            </w:r>
          </w:p>
          <w:p w14:paraId="63DF9128" w14:textId="77777777" w:rsidR="0092630B" w:rsidRPr="00D13264" w:rsidRDefault="0092630B" w:rsidP="00D13264">
            <w:pPr>
              <w:pStyle w:val="ListParagraph"/>
              <w:numPr>
                <w:ilvl w:val="0"/>
                <w:numId w:val="6"/>
              </w:numPr>
              <w:spacing w:beforeLines="200" w:before="480" w:line="288" w:lineRule="auto"/>
              <w:ind w:left="317" w:hanging="317"/>
              <w:rPr>
                <w:color w:val="3E3B38" w:themeColor="background2" w:themeShade="40"/>
                <w:sz w:val="20"/>
                <w:szCs w:val="20"/>
              </w:rPr>
            </w:pPr>
            <w:r w:rsidRPr="00D13264">
              <w:rPr>
                <w:color w:val="3E3B38" w:themeColor="background2" w:themeShade="40"/>
                <w:sz w:val="20"/>
                <w:szCs w:val="20"/>
              </w:rPr>
              <w:t xml:space="preserve">You can wear the unit in many ways: for example, around your neck, in your pocket, or carried in a bag. </w:t>
            </w:r>
          </w:p>
          <w:p w14:paraId="12D0A7C4" w14:textId="45FD5C20" w:rsidR="0092630B" w:rsidRDefault="00620138" w:rsidP="00D13264">
            <w:pPr>
              <w:pStyle w:val="ListParagraph"/>
              <w:numPr>
                <w:ilvl w:val="0"/>
                <w:numId w:val="6"/>
              </w:numPr>
              <w:spacing w:beforeLines="200" w:before="480" w:line="288" w:lineRule="auto"/>
              <w:ind w:left="317" w:hanging="317"/>
              <w:rPr>
                <w:color w:val="3E3B38" w:themeColor="background2" w:themeShade="40"/>
                <w:sz w:val="20"/>
                <w:szCs w:val="20"/>
              </w:rPr>
            </w:pPr>
            <w:r w:rsidRPr="00D13264">
              <w:rPr>
                <w:color w:val="3E3B38" w:themeColor="background2" w:themeShade="40"/>
                <w:sz w:val="20"/>
                <w:szCs w:val="20"/>
              </w:rPr>
              <w:t xml:space="preserve">To turn the device on, press and hold the power button for three seconds. Make sure the device’s green light is on before leaving your home. </w:t>
            </w:r>
          </w:p>
          <w:p w14:paraId="09F3F5D4" w14:textId="71215CCD" w:rsidR="005C32E7" w:rsidRPr="00D13264" w:rsidRDefault="005C32E7" w:rsidP="00D13264">
            <w:pPr>
              <w:pStyle w:val="ListParagraph"/>
              <w:numPr>
                <w:ilvl w:val="0"/>
                <w:numId w:val="6"/>
              </w:numPr>
              <w:spacing w:beforeLines="200" w:before="480" w:line="288" w:lineRule="auto"/>
              <w:ind w:left="317" w:hanging="317"/>
              <w:rPr>
                <w:color w:val="3E3B38" w:themeColor="background2" w:themeShade="40"/>
                <w:sz w:val="20"/>
                <w:szCs w:val="20"/>
              </w:rPr>
            </w:pPr>
            <w:r>
              <w:rPr>
                <w:color w:val="3E3B38" w:themeColor="background2" w:themeShade="40"/>
                <w:sz w:val="20"/>
                <w:szCs w:val="20"/>
              </w:rPr>
              <w:t xml:space="preserve">After a week, store the GPS in a safe place and we will come get it. Thank you! </w:t>
            </w:r>
          </w:p>
          <w:p w14:paraId="3CFE5B81" w14:textId="77777777" w:rsidR="00F25A5B" w:rsidRDefault="00F25A5B" w:rsidP="00F25A5B"/>
          <w:p w14:paraId="4FA93CEF" w14:textId="4767E81A" w:rsidR="00F25A5B" w:rsidRPr="00F25A5B" w:rsidRDefault="00F25A5B" w:rsidP="00095500"/>
        </w:tc>
        <w:tc>
          <w:tcPr>
            <w:tcW w:w="733" w:type="dxa"/>
          </w:tcPr>
          <w:p w14:paraId="2A936BCD" w14:textId="185317B2" w:rsidR="001B3C0E" w:rsidRDefault="001B3C0E"/>
        </w:tc>
        <w:tc>
          <w:tcPr>
            <w:tcW w:w="37" w:type="dxa"/>
          </w:tcPr>
          <w:p w14:paraId="749B5C2E" w14:textId="77777777" w:rsidR="001B3C0E" w:rsidRDefault="001B3C0E"/>
        </w:tc>
        <w:tc>
          <w:tcPr>
            <w:tcW w:w="4679" w:type="dxa"/>
          </w:tcPr>
          <w:p w14:paraId="126FB78F" w14:textId="6A7A8594" w:rsidR="00095500" w:rsidRPr="00095500" w:rsidRDefault="00095500" w:rsidP="00095500">
            <w:pPr>
              <w:pStyle w:val="Heading1"/>
              <w:rPr>
                <w:rStyle w:val="Heading2Char"/>
                <w:b/>
                <w:bCs/>
                <w:color w:val="027E6F" w:themeColor="accent1" w:themeShade="BF"/>
                <w:sz w:val="42"/>
              </w:rPr>
            </w:pPr>
            <w:r>
              <w:rPr>
                <w:rStyle w:val="Heading1Char"/>
                <w:b/>
                <w:bCs/>
              </w:rPr>
              <w:t xml:space="preserve">Frequently asked questions: </w:t>
            </w:r>
          </w:p>
          <w:p w14:paraId="47A7EF85" w14:textId="14F24CC3" w:rsidR="001B3C0E" w:rsidRDefault="00095500" w:rsidP="00C73693">
            <w:pPr>
              <w:pStyle w:val="Heading2"/>
              <w:spacing w:before="200"/>
              <w:rPr>
                <w:rStyle w:val="Heading2Char"/>
                <w:b/>
                <w:bCs/>
              </w:rPr>
            </w:pPr>
            <w:r>
              <w:rPr>
                <w:rStyle w:val="Heading2Char"/>
                <w:b/>
                <w:bCs/>
              </w:rPr>
              <w:t>Can a GPS logger record</w:t>
            </w:r>
            <w:r w:rsidR="00B91643">
              <w:rPr>
                <w:rStyle w:val="Heading2Char"/>
                <w:b/>
                <w:bCs/>
              </w:rPr>
              <w:t xml:space="preserve"> things</w:t>
            </w:r>
            <w:r>
              <w:rPr>
                <w:rStyle w:val="Heading2Char"/>
                <w:b/>
                <w:bCs/>
              </w:rPr>
              <w:t xml:space="preserve"> other than the position of the device?</w:t>
            </w:r>
          </w:p>
          <w:p w14:paraId="01ED374F" w14:textId="708DFD22" w:rsidR="00095500" w:rsidRDefault="00095500" w:rsidP="00C73693">
            <w:r>
              <w:t xml:space="preserve">A GPS logger cannot record conversations or take pictures. The device also cannot determine what a person is doing at any point along the route or who a person is with. The device does not transmit locations instantly, the information it stores must first be downloaded to a computer. Therefore, a GPS device cannot lead anyone to your current location. </w:t>
            </w:r>
            <w:r w:rsidR="00B91643">
              <w:t xml:space="preserve">The device only records locations of where it has been in the past and the time. </w:t>
            </w:r>
          </w:p>
          <w:p w14:paraId="0A0C3FF3" w14:textId="0379A048" w:rsidR="00095500" w:rsidRDefault="00095500" w:rsidP="00095500">
            <w:pPr>
              <w:pStyle w:val="Heading2"/>
              <w:spacing w:before="200"/>
              <w:rPr>
                <w:rStyle w:val="Heading2Char"/>
                <w:b/>
                <w:bCs/>
              </w:rPr>
            </w:pPr>
            <w:r>
              <w:rPr>
                <w:rStyle w:val="Heading2Char"/>
                <w:b/>
                <w:bCs/>
              </w:rPr>
              <w:t>Why do we want to use a GPS logger?</w:t>
            </w:r>
          </w:p>
          <w:p w14:paraId="01715818" w14:textId="39DBBBE8" w:rsidR="001B3C0E" w:rsidRDefault="00C73693" w:rsidP="00095500">
            <w:r>
              <w:t xml:space="preserve">Information from the GPS unit will help us understand the </w:t>
            </w:r>
            <w:r w:rsidR="00B91643">
              <w:t>movements</w:t>
            </w:r>
            <w:r>
              <w:t xml:space="preserve"> of people in </w:t>
            </w:r>
            <w:r w:rsidR="00B91643">
              <w:t>your community</w:t>
            </w:r>
            <w:r>
              <w:t xml:space="preserve">. We want to know where people go to see what things </w:t>
            </w:r>
            <w:r w:rsidR="0089493A">
              <w:t>individuals’</w:t>
            </w:r>
            <w:r>
              <w:t xml:space="preserve"> contact that might be helpful or hurtful for their </w:t>
            </w:r>
            <w:r w:rsidR="00B91643">
              <w:t>wellbeing</w:t>
            </w:r>
            <w:r>
              <w:t>.</w:t>
            </w:r>
            <w:r w:rsidR="0089493A">
              <w:t xml:space="preserve"> We also what to know how you use space and access services.</w:t>
            </w:r>
            <w:r w:rsidR="00B91643">
              <w:t xml:space="preserve"> This information will not be used for any </w:t>
            </w:r>
            <w:r w:rsidR="0089493A">
              <w:t>unrelated reason.</w:t>
            </w:r>
            <w:r w:rsidR="00461FB0">
              <w:t xml:space="preserve">   </w:t>
            </w:r>
          </w:p>
          <w:p w14:paraId="744D2F49" w14:textId="641AD90F" w:rsidR="00095500" w:rsidRDefault="00B91643" w:rsidP="00095500">
            <w:pPr>
              <w:pStyle w:val="Heading2"/>
              <w:spacing w:before="200"/>
              <w:rPr>
                <w:rStyle w:val="Heading2Char"/>
                <w:b/>
                <w:bCs/>
              </w:rPr>
            </w:pPr>
            <w:r>
              <w:rPr>
                <w:rStyle w:val="Heading2Char"/>
                <w:b/>
                <w:bCs/>
              </w:rPr>
              <w:t>Will the GPS unit affect my health</w:t>
            </w:r>
            <w:r w:rsidR="00095500">
              <w:rPr>
                <w:rStyle w:val="Heading2Char"/>
                <w:b/>
                <w:bCs/>
              </w:rPr>
              <w:t>?</w:t>
            </w:r>
          </w:p>
          <w:p w14:paraId="3A363A3E" w14:textId="108AB10F" w:rsidR="00095500" w:rsidRDefault="00B91643" w:rsidP="00B91643">
            <w:r>
              <w:t xml:space="preserve">No, the GPS unit will not cause any harm to your health. </w:t>
            </w:r>
            <w:r w:rsidR="00C657C1">
              <w:t>It is similar to your cell phone</w:t>
            </w:r>
            <w:r w:rsidR="005C32E7">
              <w:t xml:space="preserve"> in the low-risk radiation it transmits</w:t>
            </w:r>
            <w:r w:rsidR="00C657C1">
              <w:t>.</w:t>
            </w:r>
          </w:p>
          <w:p w14:paraId="3EA4224D" w14:textId="3AF435C0" w:rsidR="00B91643" w:rsidRDefault="00B91643" w:rsidP="00B91643">
            <w:pPr>
              <w:pStyle w:val="Heading2"/>
              <w:spacing w:before="200"/>
              <w:rPr>
                <w:rStyle w:val="Heading2Char"/>
                <w:b/>
                <w:bCs/>
              </w:rPr>
            </w:pPr>
            <w:r>
              <w:rPr>
                <w:rStyle w:val="Heading2Char"/>
                <w:b/>
                <w:bCs/>
              </w:rPr>
              <w:t>Who will know where I’ve been?</w:t>
            </w:r>
          </w:p>
          <w:p w14:paraId="56C4DE56" w14:textId="787B7F2A" w:rsidR="00B91643" w:rsidRDefault="00B91643" w:rsidP="00B91643">
            <w:r>
              <w:t xml:space="preserve">Only the study’s investigators will see the locations identified by the GPS. This information will not be shared with anyone. All information is totally confidential. </w:t>
            </w:r>
          </w:p>
          <w:p w14:paraId="421C2A41" w14:textId="77777777" w:rsidR="00B91643" w:rsidRPr="00B91643" w:rsidRDefault="00B91643" w:rsidP="00B91643"/>
          <w:p w14:paraId="2B63ACA8" w14:textId="7A701DDA" w:rsidR="00B91643" w:rsidRDefault="00B91643" w:rsidP="00B91643"/>
        </w:tc>
        <w:tc>
          <w:tcPr>
            <w:tcW w:w="20" w:type="dxa"/>
          </w:tcPr>
          <w:p w14:paraId="29E364C0" w14:textId="77777777" w:rsidR="001B3C0E" w:rsidRDefault="001B3C0E"/>
        </w:tc>
        <w:tc>
          <w:tcPr>
            <w:tcW w:w="740" w:type="dxa"/>
          </w:tcPr>
          <w:p w14:paraId="139CEAAD" w14:textId="77777777" w:rsidR="001B3C0E" w:rsidRDefault="001B3C0E"/>
        </w:tc>
        <w:tc>
          <w:tcPr>
            <w:tcW w:w="3964" w:type="dxa"/>
          </w:tcPr>
          <w:sdt>
            <w:sdtPr>
              <w:id w:val="1665123103"/>
              <w:picture/>
            </w:sdtPr>
            <w:sdtEndPr/>
            <w:sdtContent>
              <w:p w14:paraId="09D41072" w14:textId="1496472B" w:rsidR="001B3C0E" w:rsidRDefault="00D13264" w:rsidP="006C1C15">
                <w:r>
                  <w:rPr>
                    <w:noProof/>
                    <w:lang w:eastAsia="en-US"/>
                  </w:rPr>
                  <w:drawing>
                    <wp:inline distT="0" distB="0" distL="0" distR="0" wp14:anchorId="5ECE2EA3" wp14:editId="3FE02690">
                      <wp:extent cx="2442258" cy="1551940"/>
                      <wp:effectExtent l="19050" t="19050" r="15240" b="1016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DCD996.tmp"/>
                              <pic:cNvPicPr/>
                            </pic:nvPicPr>
                            <pic:blipFill rotWithShape="1">
                              <a:blip r:embed="rId13">
                                <a:extLst>
                                  <a:ext uri="{28A0092B-C50C-407E-A947-70E740481C1C}">
                                    <a14:useLocalDpi xmlns:a14="http://schemas.microsoft.com/office/drawing/2010/main" val="0"/>
                                  </a:ext>
                                </a:extLst>
                              </a:blip>
                              <a:srcRect t="1808"/>
                              <a:stretch/>
                            </pic:blipFill>
                            <pic:spPr bwMode="auto">
                              <a:xfrm>
                                <a:off x="0" y="0"/>
                                <a:ext cx="2454470" cy="155970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sdtContent>
          </w:sdt>
          <w:p w14:paraId="1436D242" w14:textId="6FDCCA17" w:rsidR="00D13264" w:rsidRDefault="00D13264" w:rsidP="00D13264">
            <w:pPr>
              <w:spacing w:before="200" w:after="120" w:line="240" w:lineRule="auto"/>
              <w:rPr>
                <w:rStyle w:val="Heading2Char"/>
                <w:rFonts w:asciiTheme="minorHAnsi" w:eastAsiaTheme="minorHAnsi" w:hAnsiTheme="minorHAnsi" w:cstheme="minorBidi"/>
                <w:b w:val="0"/>
                <w:bCs w:val="0"/>
                <w:color w:val="4D4436" w:themeColor="text2" w:themeTint="E6"/>
                <w:sz w:val="20"/>
              </w:rPr>
            </w:pPr>
            <w:r>
              <w:rPr>
                <w:rFonts w:asciiTheme="majorHAnsi" w:hAnsiTheme="majorHAnsi"/>
                <w:b/>
                <w:sz w:val="24"/>
                <w:szCs w:val="24"/>
              </w:rPr>
              <w:t>How can using the GPS logger help me</w:t>
            </w:r>
            <w:r w:rsidR="002E0924" w:rsidRPr="00D13264">
              <w:rPr>
                <w:rStyle w:val="Heading2Char"/>
                <w:b w:val="0"/>
                <w:szCs w:val="24"/>
              </w:rPr>
              <w:t>?</w:t>
            </w:r>
          </w:p>
          <w:p w14:paraId="0D441B7B" w14:textId="59BF2736" w:rsidR="00D13264" w:rsidRDefault="00D13264" w:rsidP="00D13264">
            <w:r>
              <w:t xml:space="preserve">Using the device will help us understand the health needs in your community so that we can help inform future interventions on what will be most useful here. </w:t>
            </w:r>
          </w:p>
          <w:p w14:paraId="1F12EC69" w14:textId="712668F5" w:rsidR="002E0924" w:rsidRDefault="00D13264" w:rsidP="002E0924">
            <w:pPr>
              <w:pStyle w:val="Heading2"/>
              <w:spacing w:before="200"/>
              <w:rPr>
                <w:rStyle w:val="Heading2Char"/>
                <w:b/>
                <w:bCs/>
              </w:rPr>
            </w:pPr>
            <w:r>
              <w:rPr>
                <w:rStyle w:val="Heading2Char"/>
                <w:b/>
                <w:bCs/>
              </w:rPr>
              <w:t>What happens if the device breaks or gets lost</w:t>
            </w:r>
            <w:r w:rsidR="002E0924">
              <w:rPr>
                <w:rStyle w:val="Heading2Char"/>
                <w:b/>
                <w:bCs/>
              </w:rPr>
              <w:t>?</w:t>
            </w:r>
          </w:p>
          <w:p w14:paraId="3404312B" w14:textId="5F30B9F8" w:rsidR="002E0924" w:rsidRDefault="00390627" w:rsidP="005C32E7">
            <w:r>
              <w:rPr>
                <w:noProof/>
                <w:lang w:eastAsia="en-US"/>
              </w:rPr>
              <w:drawing>
                <wp:anchor distT="0" distB="0" distL="114300" distR="114300" simplePos="0" relativeHeight="251593728" behindDoc="1" locked="0" layoutInCell="1" allowOverlap="1" wp14:anchorId="69C5748A" wp14:editId="5F0C6020">
                  <wp:simplePos x="0" y="0"/>
                  <wp:positionH relativeFrom="column">
                    <wp:posOffset>10447</wp:posOffset>
                  </wp:positionH>
                  <wp:positionV relativeFrom="paragraph">
                    <wp:posOffset>1847606</wp:posOffset>
                  </wp:positionV>
                  <wp:extent cx="2478718" cy="1639481"/>
                  <wp:effectExtent l="19050" t="19050" r="17145" b="18415"/>
                  <wp:wrapTight wrapText="bothSides">
                    <wp:wrapPolygon edited="0">
                      <wp:start x="-166" y="-251"/>
                      <wp:lineTo x="-166" y="21592"/>
                      <wp:lineTo x="21583" y="21592"/>
                      <wp:lineTo x="21583" y="-251"/>
                      <wp:lineTo x="-166" y="-251"/>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DC9384.tmp"/>
                          <pic:cNvPicPr/>
                        </pic:nvPicPr>
                        <pic:blipFill>
                          <a:blip r:embed="rId14">
                            <a:extLst>
                              <a:ext uri="{28A0092B-C50C-407E-A947-70E740481C1C}">
                                <a14:useLocalDpi xmlns:a14="http://schemas.microsoft.com/office/drawing/2010/main" val="0"/>
                              </a:ext>
                            </a:extLst>
                          </a:blip>
                          <a:stretch>
                            <a:fillRect/>
                          </a:stretch>
                        </pic:blipFill>
                        <pic:spPr>
                          <a:xfrm>
                            <a:off x="0" y="0"/>
                            <a:ext cx="2478718" cy="1639481"/>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5C32E7">
              <w:t xml:space="preserve">We don’t want you to worry if the unit works or not. It is our responsibility if it breaks, we only ask that you use it daily. If the GPS is lost or stolen we can no longer access the information that you have collected. This information is very important to understand what makes people healthy or sick in your community; therefore, we ask that you take as much care with the technology as possible. You will not have to pay for the device. </w:t>
            </w:r>
          </w:p>
          <w:p w14:paraId="46DF2F9C" w14:textId="39F09FD6" w:rsidR="001B3C0E" w:rsidRDefault="001B3C0E" w:rsidP="006C1C15">
            <w:pPr>
              <w:pStyle w:val="Caption"/>
            </w:pPr>
          </w:p>
        </w:tc>
      </w:tr>
    </w:tbl>
    <w:p w14:paraId="56978C72" w14:textId="634A0FFA" w:rsidR="001B3C0E" w:rsidRDefault="001B3C0E" w:rsidP="002B2001">
      <w:pPr>
        <w:pStyle w:val="NoSpacing"/>
      </w:pPr>
      <w:bookmarkStart w:id="0" w:name="_GoBack"/>
      <w:bookmarkEnd w:id="0"/>
    </w:p>
    <w:sectPr w:rsidR="001B3C0E">
      <w:pgSz w:w="15840" w:h="12240" w:orient="landscape" w:code="1"/>
      <w:pgMar w:top="720" w:right="720" w:bottom="432"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HGｺﾞｼｯｸM">
    <w:panose1 w:val="00000000000000000000"/>
    <w:charset w:val="00"/>
    <w:family w:val="roman"/>
    <w:notTrueType/>
    <w:pitch w:val="default"/>
  </w:font>
  <w:font w:name="HGMinchoB">
    <w:altName w:val="HG明朝B"/>
    <w:panose1 w:val="00000000000000000000"/>
    <w:charset w:val="80"/>
    <w:family w:val="roman"/>
    <w:notTrueType/>
    <w:pitch w:val="default"/>
  </w:font>
  <w:font w:name="Lucida Grande">
    <w:altName w:val="Arial"/>
    <w:charset w:val="00"/>
    <w:family w:val="auto"/>
    <w:pitch w:val="variable"/>
    <w:sig w:usb0="00000000" w:usb1="5000A1FF" w:usb2="00000000" w:usb3="00000000" w:csb0="000001BF" w:csb1="00000000"/>
  </w:font>
  <w:font w:name="Book Antiqua">
    <w:panose1 w:val="02040602050305030304"/>
    <w:charset w:val="00"/>
    <w:family w:val="roman"/>
    <w:pitch w:val="variable"/>
    <w:sig w:usb0="00000287" w:usb1="00000000" w:usb2="00000000" w:usb3="00000000" w:csb0="0000009F" w:csb1="00000000"/>
  </w:font>
  <w:font w:name="Mangal">
    <w:panose1 w:val="02040503050203030202"/>
    <w:charset w:val="00"/>
    <w:family w:val="roman"/>
    <w:pitch w:val="variable"/>
    <w:sig w:usb0="00008003" w:usb1="00000000" w:usb2="00000000" w:usb3="00000000" w:csb0="00000001" w:csb1="00000000"/>
  </w:font>
  <w:font w:name="Batang">
    <w:altName w:val="바탕"/>
    <w:panose1 w:val="02030600000101010101"/>
    <w:charset w:val="81"/>
    <w:family w:val="roman"/>
    <w:pitch w:val="variable"/>
    <w:sig w:usb0="B00002AF" w:usb1="69D77CFB" w:usb2="00000030" w:usb3="00000000" w:csb0="000800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9"/>
    <w:multiLevelType w:val="singleLevel"/>
    <w:tmpl w:val="375057B2"/>
    <w:lvl w:ilvl="0">
      <w:start w:val="1"/>
      <w:numFmt w:val="bullet"/>
      <w:pStyle w:val="ListBullet"/>
      <w:lvlText w:val=""/>
      <w:lvlJc w:val="left"/>
      <w:pPr>
        <w:tabs>
          <w:tab w:val="num" w:pos="288"/>
        </w:tabs>
        <w:ind w:left="288" w:hanging="288"/>
      </w:pPr>
      <w:rPr>
        <w:rFonts w:ascii="Symbol" w:hAnsi="Symbol" w:hint="default"/>
        <w:color w:val="352F25" w:themeColor="text2"/>
        <w:sz w:val="16"/>
      </w:rPr>
    </w:lvl>
  </w:abstractNum>
  <w:abstractNum w:abstractNumId="1">
    <w:nsid w:val="07C7170D"/>
    <w:multiLevelType w:val="hybridMultilevel"/>
    <w:tmpl w:val="EC449C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7C3572B"/>
    <w:multiLevelType w:val="hybridMultilevel"/>
    <w:tmpl w:val="FDEABE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856527C"/>
    <w:multiLevelType w:val="hybridMultilevel"/>
    <w:tmpl w:val="C220E2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4C5176A1"/>
    <w:multiLevelType w:val="hybridMultilevel"/>
    <w:tmpl w:val="8E222C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0"/>
  </w:num>
  <w:num w:numId="3">
    <w:abstractNumId w:val="0"/>
    <w:lvlOverride w:ilvl="0">
      <w:startOverride w:val="1"/>
    </w:lvlOverride>
  </w:num>
  <w:num w:numId="4">
    <w:abstractNumId w:val="0"/>
    <w:lvlOverride w:ilvl="0">
      <w:startOverride w:val="1"/>
    </w:lvlOverride>
  </w:num>
  <w:num w:numId="5">
    <w:abstractNumId w:val="0"/>
    <w:lvlOverride w:ilvl="0">
      <w:startOverride w:val="1"/>
    </w:lvlOverride>
  </w:num>
  <w:num w:numId="6">
    <w:abstractNumId w:val="2"/>
  </w:num>
  <w:num w:numId="7">
    <w:abstractNumId w:val="4"/>
  </w:num>
  <w:num w:numId="8">
    <w:abstractNumId w:val="3"/>
  </w:num>
  <w:num w:numId="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60"/>
  <w:proofState w:spelling="clean" w:grammar="clean"/>
  <w:attachedTemplate r:id="rId1"/>
  <w:defaultTabStop w:val="720"/>
  <w:characterSpacingControl w:val="doNotCompress"/>
  <w:savePreviewPicture/>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559E6"/>
    <w:rsid w:val="00000A4D"/>
    <w:rsid w:val="000834C7"/>
    <w:rsid w:val="00095500"/>
    <w:rsid w:val="00174E1F"/>
    <w:rsid w:val="001B3C0E"/>
    <w:rsid w:val="002854D9"/>
    <w:rsid w:val="002B2001"/>
    <w:rsid w:val="002E0924"/>
    <w:rsid w:val="0031740D"/>
    <w:rsid w:val="0032379B"/>
    <w:rsid w:val="003700BB"/>
    <w:rsid w:val="003720C3"/>
    <w:rsid w:val="00390627"/>
    <w:rsid w:val="003C737E"/>
    <w:rsid w:val="00461FB0"/>
    <w:rsid w:val="00585EF5"/>
    <w:rsid w:val="00593106"/>
    <w:rsid w:val="005A6226"/>
    <w:rsid w:val="005C32E7"/>
    <w:rsid w:val="00620138"/>
    <w:rsid w:val="00670A06"/>
    <w:rsid w:val="006C1C15"/>
    <w:rsid w:val="0076120E"/>
    <w:rsid w:val="007833F3"/>
    <w:rsid w:val="007A5D29"/>
    <w:rsid w:val="007F2BDE"/>
    <w:rsid w:val="0089493A"/>
    <w:rsid w:val="0092630B"/>
    <w:rsid w:val="009559E6"/>
    <w:rsid w:val="00A73D49"/>
    <w:rsid w:val="00AF168A"/>
    <w:rsid w:val="00B91643"/>
    <w:rsid w:val="00BF5019"/>
    <w:rsid w:val="00C30EC2"/>
    <w:rsid w:val="00C3343A"/>
    <w:rsid w:val="00C63F16"/>
    <w:rsid w:val="00C657C1"/>
    <w:rsid w:val="00C73693"/>
    <w:rsid w:val="00D13264"/>
    <w:rsid w:val="00EE7765"/>
    <w:rsid w:val="00F25A5B"/>
    <w:rsid w:val="00F8525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427C4260"/>
  <w15:docId w15:val="{9075E13C-9B1D-45FA-A226-1B63DCAE81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color w:val="4D4436" w:themeColor="text2" w:themeTint="E6"/>
        <w:lang w:val="en-US" w:eastAsia="ja-JP" w:bidi="ar-SA"/>
      </w:rPr>
    </w:rPrDefault>
    <w:pPrDefault>
      <w:pPr>
        <w:spacing w:after="200" w:line="288" w:lineRule="auto"/>
      </w:pPr>
    </w:pPrDefault>
  </w:docDefaults>
  <w:latentStyles w:defLockedState="0" w:defUIPriority="99" w:defSemiHidden="0" w:defUnhideWhenUsed="0" w:defQFormat="0" w:count="371">
    <w:lsdException w:name="Normal" w:uiPriority="0" w:qFormat="1"/>
    <w:lsdException w:name="heading 1" w:uiPriority="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2" w:unhideWhenUsed="1" w:qFormat="1"/>
    <w:lsdException w:name="index heading" w:semiHidden="1" w:unhideWhenUsed="1"/>
    <w:lsdException w:name="caption" w:semiHidden="1" w:uiPriority="2"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1"/>
    <w:qFormat/>
    <w:pPr>
      <w:keepNext/>
      <w:keepLines/>
      <w:spacing w:before="200" w:after="0" w:line="216" w:lineRule="auto"/>
      <w:outlineLvl w:val="0"/>
    </w:pPr>
    <w:rPr>
      <w:rFonts w:asciiTheme="majorHAnsi" w:eastAsiaTheme="majorEastAsia" w:hAnsiTheme="majorHAnsi" w:cstheme="majorBidi"/>
      <w:b/>
      <w:bCs/>
      <w:color w:val="027E6F" w:themeColor="accent1" w:themeShade="BF"/>
      <w:sz w:val="42"/>
    </w:rPr>
  </w:style>
  <w:style w:type="paragraph" w:styleId="Heading2">
    <w:name w:val="heading 2"/>
    <w:basedOn w:val="Normal"/>
    <w:next w:val="Normal"/>
    <w:link w:val="Heading2Char"/>
    <w:uiPriority w:val="1"/>
    <w:unhideWhenUsed/>
    <w:qFormat/>
    <w:pPr>
      <w:keepNext/>
      <w:keepLines/>
      <w:spacing w:before="360" w:after="120" w:line="240" w:lineRule="auto"/>
      <w:outlineLvl w:val="1"/>
    </w:pPr>
    <w:rPr>
      <w:rFonts w:asciiTheme="majorHAnsi" w:eastAsiaTheme="majorEastAsia" w:hAnsiTheme="majorHAnsi" w:cstheme="majorBidi"/>
      <w:b/>
      <w:bCs/>
      <w:color w:val="352F25" w:themeColor="text2"/>
      <w:sz w:val="24"/>
    </w:rPr>
  </w:style>
  <w:style w:type="paragraph" w:styleId="Heading3">
    <w:name w:val="heading 3"/>
    <w:basedOn w:val="Normal"/>
    <w:next w:val="Normal"/>
    <w:link w:val="Heading3Char"/>
    <w:uiPriority w:val="9"/>
    <w:semiHidden/>
    <w:unhideWhenUsed/>
    <w:qFormat/>
    <w:pPr>
      <w:keepNext/>
      <w:keepLines/>
      <w:spacing w:before="200" w:after="0"/>
      <w:outlineLvl w:val="2"/>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Layout">
    <w:name w:val="Table Layout"/>
    <w:basedOn w:val="TableNormal"/>
    <w:uiPriority w:val="99"/>
    <w:tblPr>
      <w:tblCellMar>
        <w:left w:w="0" w:type="dxa"/>
        <w:right w:w="0" w:type="dxa"/>
      </w:tblCellMar>
    </w:tblPr>
  </w:style>
  <w:style w:type="paragraph" w:styleId="Caption">
    <w:name w:val="caption"/>
    <w:basedOn w:val="Normal"/>
    <w:next w:val="Normal"/>
    <w:uiPriority w:val="2"/>
    <w:unhideWhenUsed/>
    <w:qFormat/>
    <w:pPr>
      <w:spacing w:after="340" w:line="240" w:lineRule="auto"/>
    </w:pPr>
    <w:rPr>
      <w:i/>
      <w:iCs/>
      <w:sz w:val="16"/>
    </w:rPr>
  </w:style>
  <w:style w:type="character" w:customStyle="1" w:styleId="Heading2Char">
    <w:name w:val="Heading 2 Char"/>
    <w:basedOn w:val="DefaultParagraphFont"/>
    <w:link w:val="Heading2"/>
    <w:uiPriority w:val="1"/>
    <w:rPr>
      <w:rFonts w:asciiTheme="majorHAnsi" w:eastAsiaTheme="majorEastAsia" w:hAnsiTheme="majorHAnsi" w:cstheme="majorBidi"/>
      <w:b/>
      <w:bCs/>
      <w:color w:val="352F25" w:themeColor="text2"/>
      <w:sz w:val="24"/>
    </w:rPr>
  </w:style>
  <w:style w:type="character" w:styleId="PlaceholderText">
    <w:name w:val="Placeholder Text"/>
    <w:basedOn w:val="DefaultParagraphFont"/>
    <w:uiPriority w:val="99"/>
    <w:semiHidden/>
    <w:rPr>
      <w:color w:val="808080"/>
    </w:rPr>
  </w:style>
  <w:style w:type="paragraph" w:styleId="ListBullet">
    <w:name w:val="List Bullet"/>
    <w:basedOn w:val="Normal"/>
    <w:uiPriority w:val="1"/>
    <w:unhideWhenUsed/>
    <w:qFormat/>
    <w:pPr>
      <w:numPr>
        <w:numId w:val="2"/>
      </w:numPr>
    </w:pPr>
  </w:style>
  <w:style w:type="character" w:customStyle="1" w:styleId="Heading1Char">
    <w:name w:val="Heading 1 Char"/>
    <w:basedOn w:val="DefaultParagraphFont"/>
    <w:link w:val="Heading1"/>
    <w:uiPriority w:val="1"/>
    <w:rPr>
      <w:rFonts w:asciiTheme="majorHAnsi" w:eastAsiaTheme="majorEastAsia" w:hAnsiTheme="majorHAnsi" w:cstheme="majorBidi"/>
      <w:b/>
      <w:bCs/>
      <w:color w:val="027E6F" w:themeColor="accent1" w:themeShade="BF"/>
      <w:sz w:val="42"/>
    </w:rPr>
  </w:style>
  <w:style w:type="paragraph" w:customStyle="1" w:styleId="Company">
    <w:name w:val="Company"/>
    <w:basedOn w:val="Normal"/>
    <w:uiPriority w:val="2"/>
    <w:qFormat/>
    <w:pPr>
      <w:spacing w:after="0" w:line="240" w:lineRule="auto"/>
    </w:pPr>
    <w:rPr>
      <w:rFonts w:asciiTheme="majorHAnsi" w:eastAsiaTheme="majorEastAsia" w:hAnsiTheme="majorHAnsi" w:cstheme="majorBidi"/>
      <w:b/>
      <w:bCs/>
      <w:caps/>
      <w:color w:val="027E6F" w:themeColor="accent1" w:themeShade="BF"/>
    </w:rPr>
  </w:style>
  <w:style w:type="paragraph" w:styleId="Footer">
    <w:name w:val="footer"/>
    <w:basedOn w:val="Normal"/>
    <w:link w:val="FooterChar"/>
    <w:uiPriority w:val="2"/>
    <w:unhideWhenUsed/>
    <w:qFormat/>
    <w:pPr>
      <w:tabs>
        <w:tab w:val="center" w:pos="4680"/>
        <w:tab w:val="right" w:pos="9360"/>
      </w:tabs>
      <w:spacing w:after="0" w:line="276" w:lineRule="auto"/>
    </w:pPr>
    <w:rPr>
      <w:sz w:val="17"/>
    </w:rPr>
  </w:style>
  <w:style w:type="character" w:customStyle="1" w:styleId="FooterChar">
    <w:name w:val="Footer Char"/>
    <w:basedOn w:val="DefaultParagraphFont"/>
    <w:link w:val="Footer"/>
    <w:uiPriority w:val="2"/>
    <w:rPr>
      <w:rFonts w:asciiTheme="minorHAnsi" w:eastAsiaTheme="minorEastAsia" w:hAnsiTheme="minorHAnsi" w:cstheme="minorBidi"/>
      <w:sz w:val="17"/>
    </w:rPr>
  </w:style>
  <w:style w:type="paragraph" w:styleId="Title">
    <w:name w:val="Title"/>
    <w:basedOn w:val="Normal"/>
    <w:next w:val="Normal"/>
    <w:link w:val="TitleChar"/>
    <w:uiPriority w:val="1"/>
    <w:qFormat/>
    <w:pPr>
      <w:spacing w:before="320" w:after="0" w:line="204" w:lineRule="auto"/>
      <w:ind w:left="288" w:right="288"/>
      <w:contextualSpacing/>
    </w:pPr>
    <w:rPr>
      <w:rFonts w:asciiTheme="majorHAnsi" w:eastAsiaTheme="majorEastAsia" w:hAnsiTheme="majorHAnsi" w:cstheme="majorBidi"/>
      <w:b/>
      <w:bCs/>
      <w:caps/>
      <w:color w:val="FFFFFF" w:themeColor="background1"/>
      <w:kern w:val="28"/>
      <w:sz w:val="56"/>
    </w:rPr>
  </w:style>
  <w:style w:type="character" w:customStyle="1" w:styleId="TitleChar">
    <w:name w:val="Title Char"/>
    <w:basedOn w:val="DefaultParagraphFont"/>
    <w:link w:val="Title"/>
    <w:uiPriority w:val="1"/>
    <w:rPr>
      <w:rFonts w:asciiTheme="majorHAnsi" w:eastAsiaTheme="majorEastAsia" w:hAnsiTheme="majorHAnsi" w:cstheme="majorBidi"/>
      <w:b/>
      <w:bCs/>
      <w:caps/>
      <w:color w:val="FFFFFF" w:themeColor="background1"/>
      <w:kern w:val="28"/>
      <w:sz w:val="56"/>
    </w:rPr>
  </w:style>
  <w:style w:type="paragraph" w:styleId="Subtitle">
    <w:name w:val="Subtitle"/>
    <w:basedOn w:val="Normal"/>
    <w:next w:val="Normal"/>
    <w:link w:val="SubtitleChar"/>
    <w:uiPriority w:val="1"/>
    <w:qFormat/>
    <w:pPr>
      <w:numPr>
        <w:ilvl w:val="1"/>
      </w:numPr>
      <w:spacing w:after="360" w:line="264" w:lineRule="auto"/>
      <w:ind w:left="288" w:right="288"/>
    </w:pPr>
    <w:rPr>
      <w:i/>
      <w:iCs/>
      <w:color w:val="FFFFFF" w:themeColor="background1"/>
      <w:sz w:val="26"/>
    </w:rPr>
  </w:style>
  <w:style w:type="character" w:customStyle="1" w:styleId="SubtitleChar">
    <w:name w:val="Subtitle Char"/>
    <w:basedOn w:val="DefaultParagraphFont"/>
    <w:link w:val="Subtitle"/>
    <w:uiPriority w:val="1"/>
    <w:rPr>
      <w:i/>
      <w:iCs/>
      <w:color w:val="FFFFFF" w:themeColor="background1"/>
      <w:sz w:val="26"/>
    </w:rPr>
  </w:style>
  <w:style w:type="paragraph" w:styleId="NoSpacing">
    <w:name w:val="No Spacing"/>
    <w:uiPriority w:val="99"/>
    <w:qFormat/>
    <w:pPr>
      <w:spacing w:after="0" w:line="240" w:lineRule="auto"/>
    </w:pPr>
  </w:style>
  <w:style w:type="paragraph" w:styleId="Quote">
    <w:name w:val="Quote"/>
    <w:basedOn w:val="Normal"/>
    <w:next w:val="Normal"/>
    <w:link w:val="QuoteChar"/>
    <w:uiPriority w:val="1"/>
    <w:qFormat/>
    <w:pPr>
      <w:pBdr>
        <w:top w:val="single" w:sz="4" w:space="14" w:color="027E6F" w:themeColor="accent1" w:themeShade="BF"/>
        <w:bottom w:val="single" w:sz="4" w:space="14" w:color="027E6F" w:themeColor="accent1" w:themeShade="BF"/>
      </w:pBdr>
      <w:spacing w:before="480" w:after="480" w:line="336" w:lineRule="auto"/>
    </w:pPr>
    <w:rPr>
      <w:i/>
      <w:iCs/>
      <w:color w:val="027E6F" w:themeColor="accent1" w:themeShade="BF"/>
      <w:sz w:val="30"/>
    </w:rPr>
  </w:style>
  <w:style w:type="character" w:customStyle="1" w:styleId="QuoteChar">
    <w:name w:val="Quote Char"/>
    <w:basedOn w:val="DefaultParagraphFont"/>
    <w:link w:val="Quote"/>
    <w:uiPriority w:val="1"/>
    <w:rPr>
      <w:i/>
      <w:iCs/>
      <w:color w:val="027E6F" w:themeColor="accent1" w:themeShade="BF"/>
      <w:sz w:val="30"/>
    </w:rPr>
  </w:style>
  <w:style w:type="character" w:customStyle="1" w:styleId="Heading3Char">
    <w:name w:val="Heading 3 Char"/>
    <w:basedOn w:val="DefaultParagraphFont"/>
    <w:link w:val="Heading3"/>
    <w:uiPriority w:val="9"/>
    <w:semiHidden/>
    <w:rPr>
      <w:b/>
      <w:bCs/>
    </w:rPr>
  </w:style>
  <w:style w:type="paragraph" w:styleId="BalloonText">
    <w:name w:val="Balloon Text"/>
    <w:basedOn w:val="Normal"/>
    <w:link w:val="BalloonTextChar"/>
    <w:uiPriority w:val="99"/>
    <w:semiHidden/>
    <w:unhideWhenUsed/>
    <w:rsid w:val="00EE7765"/>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EE7765"/>
    <w:rPr>
      <w:rFonts w:ascii="Lucida Grande" w:hAnsi="Lucida Grande" w:cs="Lucida Grande"/>
      <w:sz w:val="18"/>
      <w:szCs w:val="18"/>
    </w:rPr>
  </w:style>
  <w:style w:type="paragraph" w:customStyle="1" w:styleId="Legenda">
    <w:name w:val="Legenda"/>
    <w:basedOn w:val="Normal"/>
    <w:next w:val="Normal"/>
    <w:rsid w:val="0031740D"/>
    <w:pPr>
      <w:widowControl w:val="0"/>
      <w:suppressAutoHyphens/>
      <w:spacing w:after="0" w:line="100" w:lineRule="atLeast"/>
      <w:jc w:val="center"/>
    </w:pPr>
    <w:rPr>
      <w:rFonts w:ascii="Book Antiqua" w:eastAsia="Times New Roman" w:hAnsi="Book Antiqua" w:cs="Mangal"/>
      <w:color w:val="808000"/>
      <w:kern w:val="1"/>
      <w:sz w:val="24"/>
      <w:lang w:val="pt-BR" w:eastAsia="hi-IN" w:bidi="hi-IN"/>
    </w:rPr>
  </w:style>
  <w:style w:type="character" w:styleId="Hyperlink">
    <w:name w:val="Hyperlink"/>
    <w:rsid w:val="00000A4D"/>
    <w:rPr>
      <w:color w:val="0000FF"/>
      <w:u w:val="single"/>
    </w:rPr>
  </w:style>
  <w:style w:type="paragraph" w:styleId="ListParagraph">
    <w:name w:val="List Paragraph"/>
    <w:basedOn w:val="Normal"/>
    <w:uiPriority w:val="34"/>
    <w:qFormat/>
    <w:rsid w:val="00095500"/>
    <w:pPr>
      <w:spacing w:after="0" w:line="240" w:lineRule="auto"/>
      <w:ind w:left="720"/>
      <w:contextualSpacing/>
    </w:pPr>
    <w:rPr>
      <w:rFonts w:eastAsiaTheme="minorEastAsia"/>
      <w:color w:val="auto"/>
      <w:sz w:val="24"/>
      <w:szCs w:val="24"/>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mailto:gl2225@columbia.edu" TargetMode="External"/><Relationship Id="rId13" Type="http://schemas.openxmlformats.org/officeDocument/2006/relationships/image" Target="media/image6.tmp"/><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5.JPG"/><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image" Target="media/image3.tmp"/><Relationship Id="rId4" Type="http://schemas.openxmlformats.org/officeDocument/2006/relationships/settings" Target="settings.xml"/><Relationship Id="rId9" Type="http://schemas.openxmlformats.org/officeDocument/2006/relationships/hyperlink" Target="mailto:carvalho@fiocruz.br" TargetMode="External"/><Relationship Id="rId14" Type="http://schemas.openxmlformats.org/officeDocument/2006/relationships/image" Target="media/image7.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gz2195\AppData\Roaming\Microsoft\Templates\Brochure.dotx" TargetMode="Externa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5E3EE1A05A4E47DCB480CDDCCB18ADF9"/>
        <w:category>
          <w:name w:val="General"/>
          <w:gallery w:val="placeholder"/>
        </w:category>
        <w:types>
          <w:type w:val="bbPlcHdr"/>
        </w:types>
        <w:behaviors>
          <w:behavior w:val="content"/>
        </w:behaviors>
        <w:guid w:val="{E501DEC4-58CD-49AA-A321-DA4991EC1889}"/>
      </w:docPartPr>
      <w:docPartBody>
        <w:p w:rsidR="00D85DE4" w:rsidRDefault="003E24BB">
          <w:pPr>
            <w:pStyle w:val="5E3EE1A05A4E47DCB480CDDCCB18ADF9"/>
          </w:pPr>
          <w:r>
            <w:t>[Company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HGｺﾞｼｯｸM">
    <w:panose1 w:val="00000000000000000000"/>
    <w:charset w:val="00"/>
    <w:family w:val="roman"/>
    <w:notTrueType/>
    <w:pitch w:val="default"/>
  </w:font>
  <w:font w:name="HGMinchoB">
    <w:altName w:val="HG明朝B"/>
    <w:panose1 w:val="00000000000000000000"/>
    <w:charset w:val="80"/>
    <w:family w:val="roman"/>
    <w:notTrueType/>
    <w:pitch w:val="default"/>
  </w:font>
  <w:font w:name="Lucida Grande">
    <w:altName w:val="Arial"/>
    <w:charset w:val="00"/>
    <w:family w:val="auto"/>
    <w:pitch w:val="variable"/>
    <w:sig w:usb0="00000000" w:usb1="5000A1FF" w:usb2="00000000" w:usb3="00000000" w:csb0="000001BF" w:csb1="00000000"/>
  </w:font>
  <w:font w:name="Book Antiqua">
    <w:panose1 w:val="02040602050305030304"/>
    <w:charset w:val="00"/>
    <w:family w:val="roman"/>
    <w:pitch w:val="variable"/>
    <w:sig w:usb0="00000287" w:usb1="00000000" w:usb2="00000000" w:usb3="00000000" w:csb0="0000009F" w:csb1="00000000"/>
  </w:font>
  <w:font w:name="Mangal">
    <w:panose1 w:val="02040503050203030202"/>
    <w:charset w:val="00"/>
    <w:family w:val="roman"/>
    <w:pitch w:val="variable"/>
    <w:sig w:usb0="00008003" w:usb1="00000000" w:usb2="00000000" w:usb3="00000000" w:csb0="00000001" w:csb1="00000000"/>
  </w:font>
  <w:font w:name="Batang">
    <w:altName w:val="바탕"/>
    <w:panose1 w:val="02030600000101010101"/>
    <w:charset w:val="81"/>
    <w:family w:val="roman"/>
    <w:pitch w:val="variable"/>
    <w:sig w:usb0="B00002AF" w:usb1="69D77CFB" w:usb2="00000030" w:usb3="00000000" w:csb0="0008009F" w:csb1="00000000"/>
  </w:font>
  <w:font w:name="MS Mincho">
    <w:altName w:val="ＭＳ 明朝"/>
    <w:panose1 w:val="02020609040205080304"/>
    <w:charset w:val="80"/>
    <w:family w:val="modern"/>
    <w:pitch w:val="fixed"/>
    <w:sig w:usb0="E00002FF" w:usb1="6AC7FDFB" w:usb2="00000012" w:usb3="00000000" w:csb0="0002009F" w:csb1="00000000"/>
  </w:font>
  <w:font w:name="Calibri Light">
    <w:panose1 w:val="020F0302020204030204"/>
    <w:charset w:val="00"/>
    <w:family w:val="swiss"/>
    <w:pitch w:val="variable"/>
    <w:sig w:usb0="A00002EF" w:usb1="4000207B"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s>
</file>

<file path=word/glossary/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9"/>
    <w:multiLevelType w:val="singleLevel"/>
    <w:tmpl w:val="375057B2"/>
    <w:lvl w:ilvl="0">
      <w:start w:val="1"/>
      <w:numFmt w:val="bullet"/>
      <w:pStyle w:val="ListBullet"/>
      <w:lvlText w:val=""/>
      <w:lvlJc w:val="left"/>
      <w:pPr>
        <w:tabs>
          <w:tab w:val="num" w:pos="288"/>
        </w:tabs>
        <w:ind w:left="288" w:hanging="288"/>
      </w:pPr>
      <w:rPr>
        <w:rFonts w:ascii="Symbol" w:hAnsi="Symbol" w:hint="default"/>
        <w:color w:val="44546A" w:themeColor="text2"/>
        <w:sz w:val="16"/>
      </w:rPr>
    </w:lvl>
  </w:abstractNum>
  <w:num w:numId="1">
    <w:abstractNumId w:val="0"/>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E24BB"/>
    <w:rsid w:val="003E24BB"/>
    <w:rsid w:val="00505A8D"/>
    <w:rsid w:val="00512CD4"/>
    <w:rsid w:val="00907469"/>
    <w:rsid w:val="00D85DE4"/>
    <w:rsid w:val="00F63F5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1" w:qFormat="1"/>
    <w:lsdException w:name="heading 2" w:semiHidden="1" w:uiPriority="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1"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1"/>
    <w:qFormat/>
    <w:pPr>
      <w:keepNext/>
      <w:keepLines/>
      <w:spacing w:before="200" w:after="0" w:line="216" w:lineRule="auto"/>
      <w:outlineLvl w:val="0"/>
    </w:pPr>
    <w:rPr>
      <w:rFonts w:asciiTheme="majorHAnsi" w:eastAsiaTheme="majorEastAsia" w:hAnsiTheme="majorHAnsi" w:cstheme="majorBidi"/>
      <w:b/>
      <w:bCs/>
      <w:color w:val="2E74B5" w:themeColor="accent1" w:themeShade="BF"/>
      <w:sz w:val="42"/>
    </w:rPr>
  </w:style>
  <w:style w:type="paragraph" w:styleId="Heading2">
    <w:name w:val="heading 2"/>
    <w:basedOn w:val="Normal"/>
    <w:next w:val="Normal"/>
    <w:link w:val="Heading2Char"/>
    <w:uiPriority w:val="1"/>
    <w:unhideWhenUsed/>
    <w:qFormat/>
    <w:pPr>
      <w:keepNext/>
      <w:keepLines/>
      <w:spacing w:before="360" w:after="120" w:line="240" w:lineRule="auto"/>
      <w:outlineLvl w:val="1"/>
    </w:pPr>
    <w:rPr>
      <w:rFonts w:asciiTheme="majorHAnsi" w:eastAsiaTheme="majorEastAsia" w:hAnsiTheme="majorHAnsi" w:cstheme="majorBidi"/>
      <w:b/>
      <w:bCs/>
      <w:color w:val="44546A" w:themeColor="text2"/>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A8481F1F3E148E69FE5D30AAFFA050C">
    <w:name w:val="FA8481F1F3E148E69FE5D30AAFFA050C"/>
  </w:style>
  <w:style w:type="character" w:customStyle="1" w:styleId="Heading2Char">
    <w:name w:val="Heading 2 Char"/>
    <w:basedOn w:val="DefaultParagraphFont"/>
    <w:link w:val="Heading2"/>
    <w:uiPriority w:val="1"/>
    <w:rPr>
      <w:rFonts w:asciiTheme="majorHAnsi" w:eastAsiaTheme="majorEastAsia" w:hAnsiTheme="majorHAnsi" w:cstheme="majorBidi"/>
      <w:b/>
      <w:bCs/>
      <w:color w:val="44546A" w:themeColor="text2"/>
      <w:sz w:val="24"/>
    </w:rPr>
  </w:style>
  <w:style w:type="paragraph" w:styleId="ListBullet">
    <w:name w:val="List Bullet"/>
    <w:basedOn w:val="Normal"/>
    <w:uiPriority w:val="1"/>
    <w:unhideWhenUsed/>
    <w:qFormat/>
    <w:pPr>
      <w:numPr>
        <w:numId w:val="1"/>
      </w:numPr>
      <w:spacing w:after="200" w:line="288" w:lineRule="auto"/>
    </w:pPr>
    <w:rPr>
      <w:color w:val="50637D" w:themeColor="text2" w:themeTint="E6"/>
      <w:sz w:val="20"/>
    </w:rPr>
  </w:style>
  <w:style w:type="paragraph" w:customStyle="1" w:styleId="482EA07F84784C69833B1DE4CA265596">
    <w:name w:val="482EA07F84784C69833B1DE4CA265596"/>
  </w:style>
  <w:style w:type="paragraph" w:customStyle="1" w:styleId="1E682D6608D34161BF3AA3B5E2FC8374">
    <w:name w:val="1E682D6608D34161BF3AA3B5E2FC8374"/>
  </w:style>
  <w:style w:type="paragraph" w:customStyle="1" w:styleId="828A42EFBC544F9D9642F5D6CA567816">
    <w:name w:val="828A42EFBC544F9D9642F5D6CA567816"/>
  </w:style>
  <w:style w:type="paragraph" w:customStyle="1" w:styleId="54AA73BC85614A5D82F05310E6173837">
    <w:name w:val="54AA73BC85614A5D82F05310E6173837"/>
  </w:style>
  <w:style w:type="paragraph" w:customStyle="1" w:styleId="F5FFFCF3F06A48B891D6EF1C85BA894D">
    <w:name w:val="F5FFFCF3F06A48B891D6EF1C85BA894D"/>
  </w:style>
  <w:style w:type="paragraph" w:customStyle="1" w:styleId="5E3EE1A05A4E47DCB480CDDCCB18ADF9">
    <w:name w:val="5E3EE1A05A4E47DCB480CDDCCB18ADF9"/>
  </w:style>
  <w:style w:type="paragraph" w:customStyle="1" w:styleId="998581B446EE473AB73494D31133A085">
    <w:name w:val="998581B446EE473AB73494D31133A085"/>
  </w:style>
  <w:style w:type="paragraph" w:customStyle="1" w:styleId="67076EA06A0A4A5BAD918B406ABB742C">
    <w:name w:val="67076EA06A0A4A5BAD918B406ABB742C"/>
  </w:style>
  <w:style w:type="character" w:customStyle="1" w:styleId="Heading1Char">
    <w:name w:val="Heading 1 Char"/>
    <w:basedOn w:val="DefaultParagraphFont"/>
    <w:link w:val="Heading1"/>
    <w:uiPriority w:val="1"/>
    <w:rPr>
      <w:rFonts w:asciiTheme="majorHAnsi" w:eastAsiaTheme="majorEastAsia" w:hAnsiTheme="majorHAnsi" w:cstheme="majorBidi"/>
      <w:b/>
      <w:bCs/>
      <w:color w:val="2E74B5" w:themeColor="accent1" w:themeShade="BF"/>
      <w:sz w:val="42"/>
    </w:rPr>
  </w:style>
  <w:style w:type="paragraph" w:customStyle="1" w:styleId="D3701A8CA0AF4AF0870404B696D9A97B">
    <w:name w:val="D3701A8CA0AF4AF0870404B696D9A97B"/>
  </w:style>
  <w:style w:type="paragraph" w:customStyle="1" w:styleId="6555A7222B8C4D79A7BC46DF3124861C">
    <w:name w:val="6555A7222B8C4D79A7BC46DF3124861C"/>
  </w:style>
  <w:style w:type="paragraph" w:styleId="Quote">
    <w:name w:val="Quote"/>
    <w:basedOn w:val="Normal"/>
    <w:next w:val="Normal"/>
    <w:link w:val="QuoteChar"/>
    <w:uiPriority w:val="1"/>
    <w:qFormat/>
    <w:pPr>
      <w:pBdr>
        <w:top w:val="single" w:sz="4" w:space="14" w:color="2E74B5" w:themeColor="accent1" w:themeShade="BF"/>
        <w:bottom w:val="single" w:sz="4" w:space="14" w:color="2E74B5" w:themeColor="accent1" w:themeShade="BF"/>
      </w:pBdr>
      <w:spacing w:before="480" w:after="480" w:line="336" w:lineRule="auto"/>
    </w:pPr>
    <w:rPr>
      <w:i/>
      <w:iCs/>
      <w:color w:val="2E74B5" w:themeColor="accent1" w:themeShade="BF"/>
      <w:sz w:val="30"/>
    </w:rPr>
  </w:style>
  <w:style w:type="character" w:customStyle="1" w:styleId="QuoteChar">
    <w:name w:val="Quote Char"/>
    <w:basedOn w:val="DefaultParagraphFont"/>
    <w:link w:val="Quote"/>
    <w:uiPriority w:val="1"/>
    <w:rPr>
      <w:i/>
      <w:iCs/>
      <w:color w:val="2E74B5" w:themeColor="accent1" w:themeShade="BF"/>
      <w:sz w:val="30"/>
    </w:rPr>
  </w:style>
  <w:style w:type="paragraph" w:customStyle="1" w:styleId="A011EA04F62D43EA89F4908B77E286DA">
    <w:name w:val="A011EA04F62D43EA89F4908B77E286DA"/>
  </w:style>
  <w:style w:type="paragraph" w:customStyle="1" w:styleId="0493DDA389FE4777AE38ABB86B96D031">
    <w:name w:val="0493DDA389FE4777AE38ABB86B96D03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Small Business Set">
  <a:themeElements>
    <a:clrScheme name="Small Business">
      <a:dk1>
        <a:sysClr val="windowText" lastClr="000000"/>
      </a:dk1>
      <a:lt1>
        <a:sysClr val="window" lastClr="FFFFFF"/>
      </a:lt1>
      <a:dk2>
        <a:srgbClr val="352F25"/>
      </a:dk2>
      <a:lt2>
        <a:srgbClr val="EDECEB"/>
      </a:lt2>
      <a:accent1>
        <a:srgbClr val="03A996"/>
      </a:accent1>
      <a:accent2>
        <a:srgbClr val="B33536"/>
      </a:accent2>
      <a:accent3>
        <a:srgbClr val="E8C94B"/>
      </a:accent3>
      <a:accent4>
        <a:srgbClr val="2682A6"/>
      </a:accent4>
      <a:accent5>
        <a:srgbClr val="F08A42"/>
      </a:accent5>
      <a:accent6>
        <a:srgbClr val="6A5178"/>
      </a:accent6>
      <a:hlink>
        <a:srgbClr val="4D4436"/>
      </a:hlink>
      <a:folHlink>
        <a:srgbClr val="027E70"/>
      </a:folHlink>
    </a:clrScheme>
    <a:fontScheme name="Office 2">
      <a:majorFont>
        <a:latin typeface="Calibri"/>
        <a:ea typeface=""/>
        <a:cs typeface=""/>
        <a:font script="Jpan" typeface="HGｺﾞｼｯｸM"/>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ambria"/>
        <a:ea typeface=""/>
        <a:cs typeface=""/>
        <a:font script="Jpan" typeface="HG明朝B"/>
        <a:font script="Hang" typeface="맑은 고딕"/>
        <a:font script="Hans" typeface="黑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lumMod val="157000"/>
                <a:satMod val="101000"/>
              </a:schemeClr>
            </a:gs>
            <a:gs pos="50000">
              <a:schemeClr val="phClr">
                <a:lumMod val="137000"/>
                <a:satMod val="103000"/>
              </a:schemeClr>
            </a:gs>
            <a:gs pos="100000">
              <a:schemeClr val="phClr">
                <a:lumMod val="115000"/>
                <a:satMod val="109000"/>
              </a:schemeClr>
            </a:gs>
          </a:gsLst>
          <a:lin ang="5400000" scaled="0"/>
        </a:gradFill>
        <a:gradFill rotWithShape="1">
          <a:gsLst>
            <a:gs pos="0">
              <a:schemeClr val="phClr">
                <a:satMod val="103000"/>
                <a:lumMod val="118000"/>
              </a:schemeClr>
            </a:gs>
            <a:gs pos="50000">
              <a:schemeClr val="phClr">
                <a:satMod val="89000"/>
                <a:lumMod val="91000"/>
              </a:schemeClr>
            </a:gs>
            <a:gs pos="100000">
              <a:schemeClr val="phClr">
                <a:lumMod val="69000"/>
              </a:schemeClr>
            </a:gs>
          </a:gsLst>
          <a:lin ang="5400000" scaled="0"/>
        </a:gradFill>
      </a:fillStyleLst>
      <a:lnStyleLst>
        <a:ln w="6350" cap="flat" cmpd="sng" algn="ctr">
          <a:solidFill>
            <a:schemeClr val="phClr"/>
          </a:solidFill>
          <a:prstDash val="solid"/>
        </a:ln>
        <a:ln w="12700" cap="flat" cmpd="sng" algn="ctr">
          <a:solidFill>
            <a:schemeClr val="phClr"/>
          </a:solidFill>
          <a:prstDash val="solid"/>
        </a:ln>
        <a:ln w="19050" cap="flat" cmpd="sng" algn="ctr">
          <a:solidFill>
            <a:schemeClr val="phClr"/>
          </a:solidFill>
          <a:prstDash val="solid"/>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gradFill rotWithShape="1">
          <a:gsLst>
            <a:gs pos="0">
              <a:schemeClr val="phClr">
                <a:tint val="100000"/>
                <a:satMod val="100000"/>
                <a:shade val="0"/>
              </a:schemeClr>
            </a:gs>
            <a:gs pos="0">
              <a:scrgbClr r="0" g="0" b="0"/>
            </a:gs>
            <a:gs pos="100000">
              <a:schemeClr val="phClr">
                <a:shade val="100000"/>
                <a:satMod val="100000"/>
              </a:schemeClr>
            </a:gs>
          </a:gsLst>
          <a:lin ang="5400000" scaled="0"/>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Props1.xml><?xml version="1.0" encoding="utf-8"?>
<ds:datastoreItem xmlns:ds="http://schemas.openxmlformats.org/officeDocument/2006/customXml" ds:itemID="{DFA69E81-0C24-4775-962E-38A881F681A8}">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Brochure</Template>
  <TotalTime>264</TotalTime>
  <Pages>3</Pages>
  <Words>568</Words>
  <Characters>3238</Characters>
  <Application>Microsoft Office Word</Application>
  <DocSecurity>0</DocSecurity>
  <Lines>26</Lines>
  <Paragraphs>7</Paragraphs>
  <ScaleCrop>false</ScaleCrop>
  <HeadingPairs>
    <vt:vector size="2" baseType="variant">
      <vt:variant>
        <vt:lpstr>Title</vt:lpstr>
      </vt:variant>
      <vt:variant>
        <vt:i4>1</vt:i4>
      </vt:variant>
    </vt:vector>
  </HeadingPairs>
  <TitlesOfParts>
    <vt:vector size="1" baseType="lpstr">
      <vt:lpstr/>
    </vt:vector>
  </TitlesOfParts>
  <Company>Rio das pedras: a community health diagnosis</Company>
  <LinksUpToDate>false</LinksUpToDate>
  <CharactersWithSpaces>3799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Zulaika, Garazi</dc:creator>
  <cp:keywords/>
  <cp:lastModifiedBy>Zulaika, Garazi</cp:lastModifiedBy>
  <cp:revision>17</cp:revision>
  <cp:lastPrinted>2014-11-18T16:56:00Z</cp:lastPrinted>
  <dcterms:created xsi:type="dcterms:W3CDTF">2014-11-10T19:34:00Z</dcterms:created>
  <dcterms:modified xsi:type="dcterms:W3CDTF">2014-11-18T17:18:00Z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TC029118979991</vt:lpwstr>
  </property>
</Properties>
</file>